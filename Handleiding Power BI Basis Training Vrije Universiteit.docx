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BECD02" w14:textId="68598218" w:rsidR="00345336" w:rsidRDefault="00127C05" w:rsidP="00760F71">
      <w:pPr>
        <w:pStyle w:val="Image"/>
      </w:pPr>
      <w:bookmarkStart w:id="0" w:name="_Toc417026994"/>
      <w:bookmarkStart w:id="1" w:name="_Toc416699685"/>
      <w:bookmarkStart w:id="2" w:name="_Toc428363864"/>
      <w:bookmarkStart w:id="3" w:name="_Toc428368895"/>
      <w:r>
        <w:t xml:space="preserve">  </w:t>
      </w:r>
      <w:r w:rsidR="00345336">
        <w:rPr>
          <w:noProof/>
        </w:rPr>
        <w:drawing>
          <wp:inline distT="0" distB="0" distL="0" distR="0" wp14:anchorId="3070B5DF" wp14:editId="06B038AF">
            <wp:extent cx="6330917" cy="1627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17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7FD0" w14:textId="77777777" w:rsidR="00F31859" w:rsidRDefault="00F31859" w:rsidP="00760F71">
      <w:pPr>
        <w:pStyle w:val="Heading3"/>
      </w:pPr>
    </w:p>
    <w:p w14:paraId="265622C0" w14:textId="26DEEAD6" w:rsidR="008174F8" w:rsidRPr="008174F8" w:rsidRDefault="008174F8" w:rsidP="00760F71">
      <w:pPr>
        <w:rPr>
          <w:rStyle w:val="LabTitle"/>
          <w:sz w:val="68"/>
          <w:szCs w:val="18"/>
        </w:rPr>
      </w:pPr>
      <w:r w:rsidRPr="008174F8">
        <w:rPr>
          <w:rStyle w:val="LabTitle"/>
          <w:sz w:val="68"/>
          <w:szCs w:val="18"/>
        </w:rPr>
        <w:t>Powerdobs Power BI Training 01</w:t>
      </w:r>
    </w:p>
    <w:p w14:paraId="29393275" w14:textId="4DDDB308" w:rsidR="00345336" w:rsidRPr="008174F8" w:rsidRDefault="00662F80" w:rsidP="00760F71">
      <w:pPr>
        <w:rPr>
          <w:rStyle w:val="LabTitle"/>
          <w:i/>
          <w:iCs/>
          <w:sz w:val="50"/>
          <w:szCs w:val="2"/>
        </w:rPr>
      </w:pPr>
      <w:r>
        <w:rPr>
          <w:rStyle w:val="LabTitle"/>
          <w:i/>
          <w:iCs/>
          <w:sz w:val="50"/>
          <w:szCs w:val="2"/>
        </w:rPr>
        <w:t xml:space="preserve">Basic </w:t>
      </w:r>
      <w:r w:rsidR="00884B9E" w:rsidRPr="008174F8">
        <w:rPr>
          <w:rStyle w:val="LabTitle"/>
          <w:i/>
          <w:iCs/>
          <w:sz w:val="50"/>
          <w:szCs w:val="2"/>
        </w:rPr>
        <w:t xml:space="preserve">Power BI Desktop </w:t>
      </w:r>
    </w:p>
    <w:p w14:paraId="6ED36C6B" w14:textId="77777777" w:rsidR="00B90699" w:rsidRDefault="00B90699">
      <w:pPr>
        <w:spacing w:before="0" w:after="0"/>
        <w:rPr>
          <w:rFonts w:asciiTheme="majorHAnsi" w:eastAsiaTheme="majorEastAsia" w:hAnsiTheme="majorHAnsi" w:cstheme="majorBidi"/>
          <w:sz w:val="54"/>
          <w:szCs w:val="20"/>
        </w:rPr>
      </w:pPr>
      <w:r>
        <w:br w:type="page"/>
      </w:r>
    </w:p>
    <w:p w14:paraId="26D7919A" w14:textId="0E8C568C" w:rsidR="00B90699" w:rsidRPr="00B5299C" w:rsidRDefault="00B90699" w:rsidP="00B90699">
      <w:pPr>
        <w:pStyle w:val="Heading1"/>
        <w:rPr>
          <w:lang w:val="nl-NL"/>
        </w:rPr>
      </w:pPr>
      <w:r w:rsidRPr="00B5299C">
        <w:rPr>
          <w:lang w:val="nl-NL"/>
        </w:rPr>
        <w:lastRenderedPageBreak/>
        <w:t>Introducti</w:t>
      </w:r>
      <w:r w:rsidR="00DB794E" w:rsidRPr="00B5299C">
        <w:rPr>
          <w:lang w:val="nl-NL"/>
        </w:rPr>
        <w:t>e</w:t>
      </w:r>
    </w:p>
    <w:p w14:paraId="761CBCB9" w14:textId="5E507CC3" w:rsidR="0096016D" w:rsidRPr="0096016D" w:rsidRDefault="0096016D" w:rsidP="00B90699">
      <w:pPr>
        <w:rPr>
          <w:lang w:val="nl-NL"/>
        </w:rPr>
      </w:pPr>
      <w:r w:rsidRPr="0096016D">
        <w:rPr>
          <w:lang w:val="nl-NL"/>
        </w:rPr>
        <w:t>Welkom bij de Powerdobs Pow</w:t>
      </w:r>
      <w:r>
        <w:rPr>
          <w:lang w:val="nl-NL"/>
        </w:rPr>
        <w:t xml:space="preserve">er BI training. Tijdens deze training ga je </w:t>
      </w:r>
      <w:proofErr w:type="spellStart"/>
      <w:r>
        <w:rPr>
          <w:lang w:val="nl-NL"/>
        </w:rPr>
        <w:t>PowerBI</w:t>
      </w:r>
      <w:proofErr w:type="spellEnd"/>
      <w:r>
        <w:rPr>
          <w:lang w:val="nl-NL"/>
        </w:rPr>
        <w:t xml:space="preserve"> Desktop </w:t>
      </w:r>
      <w:r w:rsidR="00DB794E">
        <w:rPr>
          <w:lang w:val="nl-NL"/>
        </w:rPr>
        <w:t xml:space="preserve">gebruiken. Je zult verschillende databronnen ontsluiten. De data prepareren, een datamodel ontwerpen en </w:t>
      </w:r>
      <w:proofErr w:type="spellStart"/>
      <w:r w:rsidR="00DB794E">
        <w:rPr>
          <w:lang w:val="nl-NL"/>
        </w:rPr>
        <w:t>visuals</w:t>
      </w:r>
      <w:proofErr w:type="spellEnd"/>
      <w:r w:rsidR="00DB794E">
        <w:rPr>
          <w:lang w:val="nl-NL"/>
        </w:rPr>
        <w:t xml:space="preserve"> bouwen.</w:t>
      </w:r>
    </w:p>
    <w:p w14:paraId="729A302C" w14:textId="0DA17D55" w:rsidR="00FE6550" w:rsidRPr="00B5299C" w:rsidRDefault="00FE6550" w:rsidP="00337BB6">
      <w:pPr>
        <w:pStyle w:val="Heading3"/>
      </w:pPr>
      <w:r w:rsidRPr="00B5299C">
        <w:t>Prerequisites for this training are:</w:t>
      </w:r>
    </w:p>
    <w:p w14:paraId="51D664EA" w14:textId="155D1409" w:rsidR="00A35D66" w:rsidRDefault="004F36FA" w:rsidP="00080D17">
      <w:pPr>
        <w:pStyle w:val="ListParagraph"/>
        <w:numPr>
          <w:ilvl w:val="0"/>
          <w:numId w:val="17"/>
        </w:numPr>
      </w:pPr>
      <w:r>
        <w:t xml:space="preserve">Download </w:t>
      </w:r>
      <w:r w:rsidR="002133E9">
        <w:t>all</w:t>
      </w:r>
      <w:r>
        <w:t xml:space="preserve"> files </w:t>
      </w:r>
      <w:r w:rsidR="00097E39">
        <w:t>van</w:t>
      </w:r>
    </w:p>
    <w:p w14:paraId="1B8ECF12" w14:textId="77777777" w:rsidR="00082DA8" w:rsidRPr="00082DA8" w:rsidRDefault="00097E39" w:rsidP="00082DA8">
      <w:pPr>
        <w:pStyle w:val="ListParagraph"/>
        <w:rPr>
          <w:lang w:val="nl-NL"/>
        </w:rPr>
      </w:pPr>
      <w:r w:rsidRPr="005A4DE2">
        <w:rPr>
          <w:lang w:val="nl-NL"/>
        </w:rPr>
        <w:t>Deze URL :</w:t>
      </w:r>
      <w:r w:rsidR="00FA5F7E" w:rsidRPr="005A4DE2">
        <w:rPr>
          <w:lang w:val="nl-NL"/>
        </w:rPr>
        <w:t xml:space="preserve"> </w:t>
      </w:r>
      <w:hyperlink r:id="rId12" w:history="1">
        <w:r w:rsidR="005A4DE2" w:rsidRPr="005A4DE2">
          <w:rPr>
            <w:rStyle w:val="Hyperlink"/>
            <w:lang w:val="nl-NL"/>
          </w:rPr>
          <w:t>https://github.com/JeroenPowerdobs/Training</w:t>
        </w:r>
      </w:hyperlink>
    </w:p>
    <w:p w14:paraId="2AC5E767" w14:textId="5A735E55" w:rsidR="005A4DE2" w:rsidRPr="00082DA8" w:rsidRDefault="005A4DE2" w:rsidP="00082DA8">
      <w:pPr>
        <w:pStyle w:val="ListParagraph"/>
        <w:numPr>
          <w:ilvl w:val="0"/>
          <w:numId w:val="31"/>
        </w:numPr>
        <w:rPr>
          <w:lang w:val="nl-NL"/>
        </w:rPr>
      </w:pPr>
      <w:r w:rsidRPr="00082DA8">
        <w:rPr>
          <w:lang w:val="nl-NL"/>
        </w:rPr>
        <w:t xml:space="preserve">De bestanden die je nodig hebt zijn : </w:t>
      </w:r>
      <w:r w:rsidRPr="00082DA8">
        <w:rPr>
          <w:lang w:val="nl-NL"/>
        </w:rPr>
        <w:br/>
      </w:r>
      <w:r w:rsidR="00BA6A51" w:rsidRPr="00082DA8">
        <w:rPr>
          <w:lang w:val="nl-NL"/>
        </w:rPr>
        <w:t xml:space="preserve">Student Inschrijving </w:t>
      </w:r>
      <w:proofErr w:type="spellStart"/>
      <w:r w:rsidR="00BA6A51" w:rsidRPr="00082DA8">
        <w:rPr>
          <w:lang w:val="nl-NL"/>
        </w:rPr>
        <w:t>Basis.pbix</w:t>
      </w:r>
      <w:proofErr w:type="spellEnd"/>
    </w:p>
    <w:p w14:paraId="71EEA78B" w14:textId="2A139DB8" w:rsidR="00BA6A51" w:rsidRDefault="009A4CDC" w:rsidP="005A4DE2">
      <w:pPr>
        <w:pStyle w:val="ListParagraph"/>
        <w:rPr>
          <w:lang w:val="nl-NL"/>
        </w:rPr>
      </w:pPr>
      <w:r>
        <w:rPr>
          <w:lang w:val="nl-NL"/>
        </w:rPr>
        <w:t>Dataset StudentInschrijving.xlsx</w:t>
      </w:r>
    </w:p>
    <w:p w14:paraId="20448B37" w14:textId="49863C6C" w:rsidR="009A4CDC" w:rsidRDefault="009A4CDC" w:rsidP="005A4DE2">
      <w:pPr>
        <w:pStyle w:val="ListParagraph"/>
        <w:rPr>
          <w:lang w:val="nl-NL"/>
        </w:rPr>
      </w:pPr>
      <w:r>
        <w:rPr>
          <w:lang w:val="nl-NL"/>
        </w:rPr>
        <w:t>Date Script.txt</w:t>
      </w:r>
    </w:p>
    <w:p w14:paraId="5FAB28A8" w14:textId="45D6E9E9" w:rsidR="009A4CDC" w:rsidRDefault="00140942" w:rsidP="005A4DE2">
      <w:pPr>
        <w:pStyle w:val="ListParagraph"/>
        <w:rPr>
          <w:lang w:val="nl-NL"/>
        </w:rPr>
      </w:pPr>
      <w:r w:rsidRPr="00140942">
        <w:rPr>
          <w:lang w:val="nl-NL"/>
        </w:rPr>
        <w:t>Manual Power BI Basis Training Vrije U</w:t>
      </w:r>
      <w:r>
        <w:rPr>
          <w:lang w:val="nl-NL"/>
        </w:rPr>
        <w:t>niversiteit.</w:t>
      </w:r>
      <w:r w:rsidR="00322ABA">
        <w:rPr>
          <w:lang w:val="nl-NL"/>
        </w:rPr>
        <w:t>docx (dit document)</w:t>
      </w:r>
    </w:p>
    <w:p w14:paraId="6D1EF073" w14:textId="39B22599" w:rsidR="00322ABA" w:rsidRDefault="00322ABA" w:rsidP="005A4DE2">
      <w:pPr>
        <w:pStyle w:val="ListParagraph"/>
        <w:rPr>
          <w:lang w:val="nl-NL"/>
        </w:rPr>
      </w:pPr>
      <w:r>
        <w:rPr>
          <w:lang w:val="nl-NL"/>
        </w:rPr>
        <w:t xml:space="preserve">Student Inschrijving Basis </w:t>
      </w:r>
      <w:proofErr w:type="spellStart"/>
      <w:r>
        <w:rPr>
          <w:lang w:val="nl-NL"/>
        </w:rPr>
        <w:t>Startpunt.pbix</w:t>
      </w:r>
      <w:proofErr w:type="spellEnd"/>
    </w:p>
    <w:p w14:paraId="31F9005F" w14:textId="1A6EED1F" w:rsidR="00322ABA" w:rsidRPr="00140942" w:rsidRDefault="00322ABA" w:rsidP="005A4DE2">
      <w:pPr>
        <w:pStyle w:val="ListParagraph"/>
        <w:rPr>
          <w:lang w:val="nl-NL"/>
        </w:rPr>
      </w:pPr>
      <w:r>
        <w:rPr>
          <w:lang w:val="nl-NL"/>
        </w:rPr>
        <w:t xml:space="preserve">Student Inschrijvingen </w:t>
      </w:r>
      <w:proofErr w:type="spellStart"/>
      <w:r>
        <w:rPr>
          <w:lang w:val="nl-NL"/>
        </w:rPr>
        <w:t>Basis.pbix</w:t>
      </w:r>
      <w:proofErr w:type="spellEnd"/>
      <w:r>
        <w:rPr>
          <w:lang w:val="nl-NL"/>
        </w:rPr>
        <w:t>.</w:t>
      </w:r>
    </w:p>
    <w:p w14:paraId="52E20D1E" w14:textId="5ABA84F2" w:rsidR="00151CF1" w:rsidRPr="00B5299C" w:rsidRDefault="00151CF1" w:rsidP="00151CF1">
      <w:pPr>
        <w:pStyle w:val="Heading1"/>
        <w:rPr>
          <w:lang w:val="nl-NL"/>
        </w:rPr>
      </w:pPr>
      <w:r>
        <w:rPr>
          <w:lang w:val="nl-NL"/>
        </w:rPr>
        <w:lastRenderedPageBreak/>
        <w:t>Het eerste rapport</w:t>
      </w:r>
    </w:p>
    <w:p w14:paraId="451E1961" w14:textId="6DA24C63" w:rsidR="00151CF1" w:rsidRDefault="00151CF1" w:rsidP="00151CF1">
      <w:pPr>
        <w:rPr>
          <w:lang w:val="nl-NL"/>
        </w:rPr>
      </w:pPr>
      <w:r>
        <w:rPr>
          <w:lang w:val="nl-NL"/>
        </w:rPr>
        <w:t xml:space="preserve">In deze sectie ga je een eerste rapportage bouwen. Het datamodel krijg je. Jouw taak is het om een </w:t>
      </w:r>
      <w:r w:rsidR="00437E7B">
        <w:rPr>
          <w:lang w:val="nl-NL"/>
        </w:rPr>
        <w:t>rapportage te bouwen. In het voorbeeld hieronder zie je hoe het er uit kan zien.</w:t>
      </w:r>
    </w:p>
    <w:p w14:paraId="2B8CE646" w14:textId="0C7B49F3" w:rsidR="00437E7B" w:rsidRPr="00A1065E" w:rsidRDefault="00164AFF" w:rsidP="00151CF1">
      <w:pPr>
        <w:rPr>
          <w:lang w:val="nl-NL"/>
        </w:rPr>
      </w:pPr>
      <w:r w:rsidRPr="00164AFF">
        <w:rPr>
          <w:noProof/>
          <w:lang w:val="nl-NL"/>
        </w:rPr>
        <w:drawing>
          <wp:inline distT="0" distB="0" distL="0" distR="0" wp14:anchorId="70D0AFCA" wp14:editId="36D237EA">
            <wp:extent cx="6332220" cy="3549650"/>
            <wp:effectExtent l="0" t="0" r="0" b="0"/>
            <wp:docPr id="1419189464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9464" name="Afbeelding 1" descr="Afbeelding met tekst, schermopname, nummer, Lettertyp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06CB" w14:textId="77777777" w:rsidR="00FE6550" w:rsidRDefault="00FE6550" w:rsidP="004A33F9">
      <w:pPr>
        <w:rPr>
          <w:lang w:val="nl-NL"/>
        </w:rPr>
      </w:pPr>
    </w:p>
    <w:p w14:paraId="753EC956" w14:textId="243B3E53" w:rsidR="007316C5" w:rsidRPr="00851EC8" w:rsidRDefault="00164AFF" w:rsidP="00851EC8">
      <w:pPr>
        <w:pStyle w:val="ListParagraph"/>
        <w:numPr>
          <w:ilvl w:val="0"/>
          <w:numId w:val="21"/>
        </w:numPr>
        <w:rPr>
          <w:lang w:val="nl-NL"/>
        </w:rPr>
      </w:pPr>
      <w:r w:rsidRPr="003507DF">
        <w:rPr>
          <w:lang w:val="nl-NL"/>
        </w:rPr>
        <w:t>Open het bestand</w:t>
      </w:r>
      <w:r w:rsidR="00851EC8">
        <w:rPr>
          <w:lang w:val="nl-NL"/>
        </w:rPr>
        <w:t xml:space="preserve"> </w:t>
      </w:r>
      <w:proofErr w:type="spellStart"/>
      <w:r w:rsidR="00851EC8">
        <w:rPr>
          <w:lang w:val="nl-NL"/>
        </w:rPr>
        <w:t>EersteRapport</w:t>
      </w:r>
      <w:proofErr w:type="spellEnd"/>
      <w:r w:rsidR="00851EC8">
        <w:rPr>
          <w:lang w:val="nl-NL"/>
        </w:rPr>
        <w:t xml:space="preserve"> </w:t>
      </w:r>
      <w:proofErr w:type="spellStart"/>
      <w:r w:rsidR="00851EC8">
        <w:rPr>
          <w:lang w:val="nl-NL"/>
        </w:rPr>
        <w:t>Startpunt.</w:t>
      </w:r>
      <w:r w:rsidR="007316C5" w:rsidRPr="00851EC8">
        <w:rPr>
          <w:lang w:val="nl-NL"/>
        </w:rPr>
        <w:t>pbix</w:t>
      </w:r>
      <w:proofErr w:type="spellEnd"/>
    </w:p>
    <w:p w14:paraId="6BB34D32" w14:textId="3D60E5C3" w:rsidR="007316C5" w:rsidRPr="003507DF" w:rsidRDefault="007316C5" w:rsidP="003507DF">
      <w:pPr>
        <w:pStyle w:val="ListParagraph"/>
        <w:numPr>
          <w:ilvl w:val="0"/>
          <w:numId w:val="21"/>
        </w:numPr>
        <w:rPr>
          <w:lang w:val="nl-NL"/>
        </w:rPr>
      </w:pPr>
      <w:r w:rsidRPr="003507DF">
        <w:rPr>
          <w:lang w:val="nl-NL"/>
        </w:rPr>
        <w:t>Je ziet dat het rapport</w:t>
      </w:r>
      <w:r w:rsidR="000E389C">
        <w:rPr>
          <w:lang w:val="nl-NL"/>
        </w:rPr>
        <w:t xml:space="preserve"> </w:t>
      </w:r>
      <w:proofErr w:type="spellStart"/>
      <w:r w:rsidR="000E389C">
        <w:rPr>
          <w:lang w:val="nl-NL"/>
        </w:rPr>
        <w:t>layout</w:t>
      </w:r>
      <w:proofErr w:type="spellEnd"/>
      <w:r w:rsidRPr="003507DF">
        <w:rPr>
          <w:lang w:val="nl-NL"/>
        </w:rPr>
        <w:t xml:space="preserve"> </w:t>
      </w:r>
      <w:r w:rsidR="000E389C">
        <w:rPr>
          <w:lang w:val="nl-NL"/>
        </w:rPr>
        <w:t>nog</w:t>
      </w:r>
      <w:r w:rsidRPr="003507DF">
        <w:rPr>
          <w:lang w:val="nl-NL"/>
        </w:rPr>
        <w:t xml:space="preserve"> alleen een logo bevat.</w:t>
      </w:r>
    </w:p>
    <w:p w14:paraId="392E1AC3" w14:textId="6DB2A7E3" w:rsidR="007316C5" w:rsidRPr="003507DF" w:rsidRDefault="00F657AF" w:rsidP="003507DF">
      <w:pPr>
        <w:pStyle w:val="ListParagraph"/>
        <w:numPr>
          <w:ilvl w:val="0"/>
          <w:numId w:val="21"/>
        </w:numPr>
        <w:rPr>
          <w:lang w:val="nl-NL"/>
        </w:rPr>
      </w:pPr>
      <w:r w:rsidRPr="003507DF">
        <w:rPr>
          <w:lang w:val="nl-NL"/>
        </w:rPr>
        <w:t xml:space="preserve">Maak een horizontale lijn onder de logo. </w:t>
      </w:r>
      <w:r w:rsidR="007F6235">
        <w:rPr>
          <w:lang w:val="nl-NL"/>
        </w:rPr>
        <w:br/>
      </w:r>
      <w:r w:rsidR="003A58BA">
        <w:rPr>
          <w:lang w:val="nl-NL"/>
        </w:rPr>
        <w:t xml:space="preserve">Onder Menu </w:t>
      </w:r>
      <w:proofErr w:type="spellStart"/>
      <w:r w:rsidR="003A58BA">
        <w:rPr>
          <w:lang w:val="nl-NL"/>
        </w:rPr>
        <w:t>Insert</w:t>
      </w:r>
      <w:proofErr w:type="spellEnd"/>
      <w:r w:rsidR="003A58BA">
        <w:rPr>
          <w:lang w:val="nl-NL"/>
        </w:rPr>
        <w:t xml:space="preserve">, kies </w:t>
      </w:r>
      <w:proofErr w:type="spellStart"/>
      <w:r w:rsidR="003A58BA">
        <w:rPr>
          <w:lang w:val="nl-NL"/>
        </w:rPr>
        <w:t>shapes</w:t>
      </w:r>
      <w:proofErr w:type="spellEnd"/>
      <w:r w:rsidR="003A58BA">
        <w:rPr>
          <w:lang w:val="nl-NL"/>
        </w:rPr>
        <w:t xml:space="preserve"> en onder basic </w:t>
      </w:r>
      <w:proofErr w:type="spellStart"/>
      <w:r w:rsidR="003A58BA">
        <w:rPr>
          <w:lang w:val="nl-NL"/>
        </w:rPr>
        <w:t>shapes</w:t>
      </w:r>
      <w:proofErr w:type="spellEnd"/>
      <w:r w:rsidR="003A58BA">
        <w:rPr>
          <w:lang w:val="nl-NL"/>
        </w:rPr>
        <w:t xml:space="preserve"> kies line</w:t>
      </w:r>
      <w:r w:rsidR="00206AA9">
        <w:rPr>
          <w:lang w:val="nl-NL"/>
        </w:rPr>
        <w:br/>
      </w:r>
      <w:r w:rsidR="00525C4A">
        <w:rPr>
          <w:lang w:val="nl-NL"/>
        </w:rPr>
        <w:t>Selecteer het nieuwe object. Aan de rechterkant zie je de eigenschappen, als je dat niet ziet selecteer de grafiek met de penseel icon om het zichtbaar te maken</w:t>
      </w:r>
      <w:r w:rsidR="00525C4A">
        <w:rPr>
          <w:lang w:val="nl-NL"/>
        </w:rPr>
        <w:br/>
      </w:r>
      <w:r w:rsidR="00FF617E">
        <w:rPr>
          <w:lang w:val="nl-NL"/>
        </w:rPr>
        <w:t xml:space="preserve">Onder </w:t>
      </w:r>
      <w:proofErr w:type="spellStart"/>
      <w:r w:rsidR="00FF617E">
        <w:rPr>
          <w:lang w:val="nl-NL"/>
        </w:rPr>
        <w:t>size</w:t>
      </w:r>
      <w:proofErr w:type="spellEnd"/>
      <w:r w:rsidR="00FF617E">
        <w:rPr>
          <w:lang w:val="nl-NL"/>
        </w:rPr>
        <w:t xml:space="preserve"> </w:t>
      </w:r>
      <w:proofErr w:type="spellStart"/>
      <w:r w:rsidR="00FF617E">
        <w:rPr>
          <w:lang w:val="nl-NL"/>
        </w:rPr>
        <w:t>and</w:t>
      </w:r>
      <w:proofErr w:type="spellEnd"/>
      <w:r w:rsidR="00FF617E">
        <w:rPr>
          <w:lang w:val="nl-NL"/>
        </w:rPr>
        <w:t xml:space="preserve"> Style, zet </w:t>
      </w:r>
      <w:proofErr w:type="spellStart"/>
      <w:r w:rsidR="00FF617E">
        <w:rPr>
          <w:lang w:val="nl-NL"/>
        </w:rPr>
        <w:t>Horizontal</w:t>
      </w:r>
      <w:proofErr w:type="spellEnd"/>
      <w:r w:rsidR="00FF617E">
        <w:rPr>
          <w:lang w:val="nl-NL"/>
        </w:rPr>
        <w:t xml:space="preserve"> op 0, </w:t>
      </w:r>
      <w:proofErr w:type="spellStart"/>
      <w:r w:rsidR="00FF617E">
        <w:rPr>
          <w:lang w:val="nl-NL"/>
        </w:rPr>
        <w:t>Vertical</w:t>
      </w:r>
      <w:proofErr w:type="spellEnd"/>
      <w:r w:rsidR="00FF617E">
        <w:rPr>
          <w:lang w:val="nl-NL"/>
        </w:rPr>
        <w:t xml:space="preserve"> op </w:t>
      </w:r>
      <w:r w:rsidR="001246D6">
        <w:rPr>
          <w:lang w:val="nl-NL"/>
        </w:rPr>
        <w:t>70</w:t>
      </w:r>
      <w:r w:rsidR="00FF617E">
        <w:rPr>
          <w:lang w:val="nl-NL"/>
        </w:rPr>
        <w:t xml:space="preserve">, </w:t>
      </w:r>
      <w:proofErr w:type="spellStart"/>
      <w:r w:rsidR="00FF617E">
        <w:rPr>
          <w:lang w:val="nl-NL"/>
        </w:rPr>
        <w:t>Height</w:t>
      </w:r>
      <w:proofErr w:type="spellEnd"/>
      <w:r w:rsidR="00FF617E">
        <w:rPr>
          <w:lang w:val="nl-NL"/>
        </w:rPr>
        <w:t xml:space="preserve"> op 12 en </w:t>
      </w:r>
      <w:proofErr w:type="spellStart"/>
      <w:r w:rsidR="00FF617E">
        <w:rPr>
          <w:lang w:val="nl-NL"/>
        </w:rPr>
        <w:t>Width</w:t>
      </w:r>
      <w:proofErr w:type="spellEnd"/>
      <w:r w:rsidR="00FF617E">
        <w:rPr>
          <w:lang w:val="nl-NL"/>
        </w:rPr>
        <w:t xml:space="preserve"> op 1280</w:t>
      </w:r>
      <w:r w:rsidR="003A58BA">
        <w:rPr>
          <w:lang w:val="nl-NL"/>
        </w:rPr>
        <w:br/>
      </w:r>
      <w:r w:rsidRPr="003507DF">
        <w:rPr>
          <w:lang w:val="nl-NL"/>
        </w:rPr>
        <w:t xml:space="preserve">Geef deze lijn de kleur </w:t>
      </w:r>
      <w:r w:rsidR="003945AF" w:rsidRPr="003507DF">
        <w:rPr>
          <w:lang w:val="nl-NL"/>
        </w:rPr>
        <w:t xml:space="preserve">#0D6ABF. </w:t>
      </w:r>
      <w:r w:rsidR="00DA549D">
        <w:rPr>
          <w:lang w:val="nl-NL"/>
        </w:rPr>
        <w:t xml:space="preserve">Ga daarvoor binnen eigenschappen naar </w:t>
      </w:r>
      <w:proofErr w:type="spellStart"/>
      <w:r w:rsidR="00DA549D">
        <w:rPr>
          <w:lang w:val="nl-NL"/>
        </w:rPr>
        <w:t>shape</w:t>
      </w:r>
      <w:proofErr w:type="spellEnd"/>
      <w:r w:rsidR="00DA549D">
        <w:rPr>
          <w:lang w:val="nl-NL"/>
        </w:rPr>
        <w:t xml:space="preserve"> </w:t>
      </w:r>
      <w:proofErr w:type="spellStart"/>
      <w:r w:rsidR="00DA549D">
        <w:rPr>
          <w:lang w:val="nl-NL"/>
        </w:rPr>
        <w:t>style</w:t>
      </w:r>
      <w:proofErr w:type="spellEnd"/>
      <w:r w:rsidR="00FD14E6">
        <w:rPr>
          <w:lang w:val="nl-NL"/>
        </w:rPr>
        <w:t xml:space="preserve">, zet </w:t>
      </w:r>
      <w:proofErr w:type="spellStart"/>
      <w:r w:rsidR="00FD14E6">
        <w:rPr>
          <w:lang w:val="nl-NL"/>
        </w:rPr>
        <w:t>fill</w:t>
      </w:r>
      <w:proofErr w:type="spellEnd"/>
      <w:r w:rsidR="00FD14E6">
        <w:rPr>
          <w:lang w:val="nl-NL"/>
        </w:rPr>
        <w:t xml:space="preserve"> uit en </w:t>
      </w:r>
      <w:r w:rsidR="003268E7">
        <w:rPr>
          <w:lang w:val="nl-NL"/>
        </w:rPr>
        <w:t xml:space="preserve">onder border bij kleur klik het pijltje naar beneden naast de kleur en </w:t>
      </w:r>
      <w:r w:rsidR="006D455D">
        <w:rPr>
          <w:lang w:val="nl-NL"/>
        </w:rPr>
        <w:t xml:space="preserve">kies voor more </w:t>
      </w:r>
      <w:proofErr w:type="spellStart"/>
      <w:r w:rsidR="006D455D">
        <w:rPr>
          <w:lang w:val="nl-NL"/>
        </w:rPr>
        <w:t>colors</w:t>
      </w:r>
      <w:proofErr w:type="spellEnd"/>
      <w:r w:rsidR="006D455D">
        <w:rPr>
          <w:lang w:val="nl-NL"/>
        </w:rPr>
        <w:t>. Daar kan je de code invoeren.</w:t>
      </w:r>
    </w:p>
    <w:p w14:paraId="690F5459" w14:textId="1FC1E42F" w:rsidR="00CC4C65" w:rsidRPr="003507DF" w:rsidRDefault="00CC4C65" w:rsidP="003507DF">
      <w:pPr>
        <w:pStyle w:val="ListParagraph"/>
        <w:numPr>
          <w:ilvl w:val="0"/>
          <w:numId w:val="21"/>
        </w:numPr>
        <w:rPr>
          <w:lang w:val="nl-NL"/>
        </w:rPr>
      </w:pPr>
      <w:r w:rsidRPr="003507DF">
        <w:rPr>
          <w:lang w:val="nl-NL"/>
        </w:rPr>
        <w:t>Aan de r</w:t>
      </w:r>
      <w:r w:rsidR="00B133F8">
        <w:rPr>
          <w:lang w:val="nl-NL"/>
        </w:rPr>
        <w:t>e</w:t>
      </w:r>
      <w:r w:rsidRPr="003507DF">
        <w:rPr>
          <w:lang w:val="nl-NL"/>
        </w:rPr>
        <w:t>chterkant zie je de tab data. Boven in staat de tabel “</w:t>
      </w:r>
      <w:proofErr w:type="spellStart"/>
      <w:r w:rsidRPr="003507DF">
        <w:rPr>
          <w:lang w:val="nl-NL"/>
        </w:rPr>
        <w:t>Measure</w:t>
      </w:r>
      <w:proofErr w:type="spellEnd"/>
      <w:r w:rsidRPr="003507DF">
        <w:rPr>
          <w:lang w:val="nl-NL"/>
        </w:rPr>
        <w:t xml:space="preserve"> </w:t>
      </w:r>
      <w:proofErr w:type="spellStart"/>
      <w:r w:rsidRPr="003507DF">
        <w:rPr>
          <w:lang w:val="nl-NL"/>
        </w:rPr>
        <w:t>Table</w:t>
      </w:r>
      <w:proofErr w:type="spellEnd"/>
      <w:r w:rsidRPr="003507DF">
        <w:rPr>
          <w:lang w:val="nl-NL"/>
        </w:rPr>
        <w:t>”. Open deze door de driehoek links van de naam te klikken</w:t>
      </w:r>
    </w:p>
    <w:p w14:paraId="3ECF0907" w14:textId="0F5243BD" w:rsidR="00CC4C65" w:rsidRPr="003507DF" w:rsidRDefault="00CC4C65" w:rsidP="003507DF">
      <w:pPr>
        <w:pStyle w:val="ListParagraph"/>
        <w:numPr>
          <w:ilvl w:val="0"/>
          <w:numId w:val="21"/>
        </w:numPr>
        <w:rPr>
          <w:lang w:val="nl-NL"/>
        </w:rPr>
      </w:pPr>
      <w:r w:rsidRPr="003507DF">
        <w:rPr>
          <w:lang w:val="nl-NL"/>
        </w:rPr>
        <w:t xml:space="preserve">Nu zie je twee zgn. </w:t>
      </w:r>
      <w:proofErr w:type="spellStart"/>
      <w:r w:rsidRPr="003507DF">
        <w:rPr>
          <w:lang w:val="nl-NL"/>
        </w:rPr>
        <w:t>Measures</w:t>
      </w:r>
      <w:proofErr w:type="spellEnd"/>
      <w:r w:rsidRPr="003507DF">
        <w:rPr>
          <w:lang w:val="nl-NL"/>
        </w:rPr>
        <w:t xml:space="preserve">, Aantal Betalingen en Aantal </w:t>
      </w:r>
      <w:r w:rsidR="0022265A">
        <w:rPr>
          <w:lang w:val="nl-NL"/>
        </w:rPr>
        <w:t>Inschrijvingen.</w:t>
      </w:r>
      <w:r w:rsidR="003507DF" w:rsidRPr="003507DF">
        <w:rPr>
          <w:lang w:val="nl-NL"/>
        </w:rPr>
        <w:br/>
      </w:r>
      <w:r w:rsidR="003507DF" w:rsidRPr="003507DF">
        <w:rPr>
          <w:lang w:val="nl-NL"/>
        </w:rPr>
        <w:br/>
      </w:r>
      <w:r w:rsidR="003507DF" w:rsidRPr="003507DF">
        <w:rPr>
          <w:b/>
          <w:bCs/>
          <w:lang w:val="nl-NL"/>
        </w:rPr>
        <w:t>Visual 1</w:t>
      </w:r>
    </w:p>
    <w:p w14:paraId="5A32431B" w14:textId="1B134EED" w:rsidR="00CC4C65" w:rsidRPr="003507DF" w:rsidRDefault="00CC4C65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>Sleep Aantal Inschrijvingen naar de rapport pagina</w:t>
      </w:r>
    </w:p>
    <w:p w14:paraId="7270560C" w14:textId="77777777" w:rsidR="006368D3" w:rsidRDefault="002C6E25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In </w:t>
      </w:r>
      <w:r w:rsidR="00564FE3">
        <w:rPr>
          <w:lang w:val="nl-NL"/>
        </w:rPr>
        <w:t xml:space="preserve">de </w:t>
      </w:r>
      <w:r w:rsidRPr="003507DF">
        <w:rPr>
          <w:lang w:val="nl-NL"/>
        </w:rPr>
        <w:t>Data</w:t>
      </w:r>
      <w:r w:rsidR="00564FE3">
        <w:rPr>
          <w:lang w:val="nl-NL"/>
        </w:rPr>
        <w:t xml:space="preserve"> tab is ook een </w:t>
      </w:r>
      <w:proofErr w:type="spellStart"/>
      <w:r w:rsidR="00564FE3">
        <w:rPr>
          <w:lang w:val="nl-NL"/>
        </w:rPr>
        <w:t>zoekbox</w:t>
      </w:r>
      <w:proofErr w:type="spellEnd"/>
      <w:r w:rsidR="00564FE3">
        <w:rPr>
          <w:lang w:val="nl-NL"/>
        </w:rPr>
        <w:t xml:space="preserve">. </w:t>
      </w:r>
      <w:r w:rsidRPr="003507DF">
        <w:rPr>
          <w:lang w:val="nl-NL"/>
        </w:rPr>
        <w:t xml:space="preserve"> </w:t>
      </w:r>
      <w:r w:rsidR="00564FE3">
        <w:rPr>
          <w:lang w:val="nl-NL"/>
        </w:rPr>
        <w:t>I</w:t>
      </w:r>
      <w:r w:rsidRPr="003507DF">
        <w:rPr>
          <w:lang w:val="nl-NL"/>
        </w:rPr>
        <w:t>n de</w:t>
      </w:r>
      <w:r w:rsidR="00564FE3">
        <w:rPr>
          <w:lang w:val="nl-NL"/>
        </w:rPr>
        <w:t>ze</w:t>
      </w:r>
      <w:r w:rsidRPr="003507DF">
        <w:rPr>
          <w:lang w:val="nl-NL"/>
        </w:rPr>
        <w:t xml:space="preserve"> </w:t>
      </w:r>
      <w:proofErr w:type="spellStart"/>
      <w:r w:rsidRPr="003507DF">
        <w:rPr>
          <w:lang w:val="nl-NL"/>
        </w:rPr>
        <w:t>zoekbox</w:t>
      </w:r>
      <w:proofErr w:type="spellEnd"/>
      <w:r w:rsidRPr="003507DF">
        <w:rPr>
          <w:lang w:val="nl-NL"/>
        </w:rPr>
        <w:t xml:space="preserve"> zoek naar “</w:t>
      </w:r>
      <w:proofErr w:type="spellStart"/>
      <w:r w:rsidRPr="003507DF">
        <w:rPr>
          <w:lang w:val="nl-NL"/>
        </w:rPr>
        <w:t>Month</w:t>
      </w:r>
      <w:proofErr w:type="spellEnd"/>
      <w:r w:rsidRPr="003507DF">
        <w:rPr>
          <w:lang w:val="nl-NL"/>
        </w:rPr>
        <w:t xml:space="preserve"> Short”. Sleep het veld </w:t>
      </w:r>
      <w:proofErr w:type="spellStart"/>
      <w:r w:rsidRPr="003507DF">
        <w:rPr>
          <w:lang w:val="nl-NL"/>
        </w:rPr>
        <w:t>Month</w:t>
      </w:r>
      <w:proofErr w:type="spellEnd"/>
      <w:r w:rsidRPr="003507DF">
        <w:rPr>
          <w:lang w:val="nl-NL"/>
        </w:rPr>
        <w:t xml:space="preserve"> Short in de </w:t>
      </w:r>
      <w:proofErr w:type="spellStart"/>
      <w:r w:rsidRPr="003507DF">
        <w:rPr>
          <w:lang w:val="nl-NL"/>
        </w:rPr>
        <w:t>visual</w:t>
      </w:r>
      <w:proofErr w:type="spellEnd"/>
      <w:r w:rsidRPr="003507DF">
        <w:rPr>
          <w:lang w:val="nl-NL"/>
        </w:rPr>
        <w:t xml:space="preserve"> die je zonet gemaakt hebt</w:t>
      </w:r>
    </w:p>
    <w:p w14:paraId="5C2CBF6F" w14:textId="403A40A6" w:rsidR="00CC4C65" w:rsidRPr="003507DF" w:rsidRDefault="00E52DD9" w:rsidP="003507DF">
      <w:pPr>
        <w:pStyle w:val="ListParagraph"/>
        <w:numPr>
          <w:ilvl w:val="0"/>
          <w:numId w:val="20"/>
        </w:numPr>
        <w:rPr>
          <w:lang w:val="nl-NL"/>
        </w:rPr>
      </w:pPr>
      <w:r>
        <w:rPr>
          <w:lang w:val="nl-NL"/>
        </w:rPr>
        <w:lastRenderedPageBreak/>
        <w:t xml:space="preserve">Doe hetzelfde met </w:t>
      </w:r>
      <w:proofErr w:type="spellStart"/>
      <w:r>
        <w:rPr>
          <w:lang w:val="nl-NL"/>
        </w:rPr>
        <w:t>year</w:t>
      </w:r>
      <w:proofErr w:type="spellEnd"/>
      <w:r w:rsidR="009358EB" w:rsidRPr="003507DF">
        <w:rPr>
          <w:lang w:val="nl-NL"/>
        </w:rPr>
        <w:br/>
        <w:t xml:space="preserve">Als je een ander grafiektype wilt selecteren selecteer de gewenste type hier : </w:t>
      </w:r>
      <w:r w:rsidR="009358EB" w:rsidRPr="003507DF">
        <w:rPr>
          <w:lang w:val="nl-NL"/>
        </w:rPr>
        <w:br/>
      </w:r>
      <w:r w:rsidR="009358EB" w:rsidRPr="009358EB">
        <w:rPr>
          <w:noProof/>
          <w:lang w:val="nl-NL"/>
        </w:rPr>
        <w:drawing>
          <wp:inline distT="0" distB="0" distL="0" distR="0" wp14:anchorId="1A9F0259" wp14:editId="1C6055D2">
            <wp:extent cx="1988992" cy="586791"/>
            <wp:effectExtent l="0" t="0" r="0" b="3810"/>
            <wp:docPr id="1582989975" name="Afbeelding 1" descr="Afbeelding met schermopname, Lettertype, tekst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89975" name="Afbeelding 1" descr="Afbeelding met schermopname, Lettertype, tekst, ontwerp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8EB" w:rsidRPr="003507DF">
        <w:rPr>
          <w:lang w:val="nl-NL"/>
        </w:rPr>
        <w:br/>
        <w:t xml:space="preserve">Daar kun je ook voor zgn. </w:t>
      </w:r>
      <w:proofErr w:type="spellStart"/>
      <w:r w:rsidR="009358EB" w:rsidRPr="003507DF">
        <w:rPr>
          <w:lang w:val="nl-NL"/>
        </w:rPr>
        <w:t>Slicers</w:t>
      </w:r>
      <w:proofErr w:type="spellEnd"/>
      <w:r w:rsidR="009358EB" w:rsidRPr="003507DF">
        <w:rPr>
          <w:lang w:val="nl-NL"/>
        </w:rPr>
        <w:t>, filter opties kiezen.</w:t>
      </w:r>
    </w:p>
    <w:p w14:paraId="23782B9C" w14:textId="289028F1" w:rsidR="00AB0DB5" w:rsidRPr="003507DF" w:rsidRDefault="00AB0DB5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Op de </w:t>
      </w:r>
      <w:proofErr w:type="spellStart"/>
      <w:r w:rsidRPr="003507DF">
        <w:rPr>
          <w:lang w:val="nl-NL"/>
        </w:rPr>
        <w:t>visual</w:t>
      </w:r>
      <w:proofErr w:type="spellEnd"/>
      <w:r w:rsidRPr="003507DF">
        <w:rPr>
          <w:lang w:val="nl-NL"/>
        </w:rPr>
        <w:t xml:space="preserve"> zie je een</w:t>
      </w:r>
      <w:r w:rsidR="00606F97" w:rsidRPr="003507DF">
        <w:rPr>
          <w:lang w:val="nl-NL"/>
        </w:rPr>
        <w:t xml:space="preserve"> zwart / oranje </w:t>
      </w:r>
      <w:r w:rsidRPr="003507DF">
        <w:rPr>
          <w:lang w:val="nl-NL"/>
        </w:rPr>
        <w:t xml:space="preserve"> </w:t>
      </w:r>
      <w:r w:rsidR="00606F97" w:rsidRPr="003507DF">
        <w:rPr>
          <w:lang w:val="nl-NL"/>
        </w:rPr>
        <w:t xml:space="preserve">grafiek/data icon </w:t>
      </w:r>
      <w:r w:rsidR="00606F97" w:rsidRPr="003507DF">
        <w:rPr>
          <w:lang w:val="nl-NL"/>
        </w:rPr>
        <w:br/>
      </w:r>
      <w:r w:rsidR="00606F97" w:rsidRPr="00606F97">
        <w:rPr>
          <w:noProof/>
          <w:lang w:val="nl-NL"/>
        </w:rPr>
        <w:drawing>
          <wp:inline distT="0" distB="0" distL="0" distR="0" wp14:anchorId="2CBEBA46" wp14:editId="1E351728">
            <wp:extent cx="1044030" cy="967824"/>
            <wp:effectExtent l="0" t="0" r="3810" b="3810"/>
            <wp:docPr id="1852634294" name="Afbeelding 1" descr="Afbeelding met diagram, ontwerp, stekk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4294" name="Afbeelding 1" descr="Afbeelding met diagram, ontwerp, stekk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066" w14:textId="29380E2F" w:rsidR="00606F97" w:rsidRDefault="00606F97" w:rsidP="003507DF">
      <w:pPr>
        <w:pStyle w:val="ListParagraph"/>
        <w:numPr>
          <w:ilvl w:val="0"/>
          <w:numId w:val="20"/>
        </w:numPr>
      </w:pPr>
      <w:r w:rsidRPr="003507DF">
        <w:rPr>
          <w:lang w:val="nl-NL"/>
        </w:rPr>
        <w:t xml:space="preserve">Klik op deze icon, vervolgens klik rechts op </w:t>
      </w:r>
      <w:proofErr w:type="spellStart"/>
      <w:r w:rsidRPr="003507DF">
        <w:rPr>
          <w:lang w:val="nl-NL"/>
        </w:rPr>
        <w:t>Month</w:t>
      </w:r>
      <w:proofErr w:type="spellEnd"/>
      <w:r w:rsidRPr="003507DF">
        <w:rPr>
          <w:lang w:val="nl-NL"/>
        </w:rPr>
        <w:t xml:space="preserve"> short. </w:t>
      </w:r>
      <w:proofErr w:type="spellStart"/>
      <w:r w:rsidRPr="00606F97">
        <w:t>Selecteer</w:t>
      </w:r>
      <w:proofErr w:type="spellEnd"/>
      <w:r w:rsidRPr="00606F97">
        <w:t xml:space="preserve"> “Show items with n</w:t>
      </w:r>
      <w:r>
        <w:t>o data”</w:t>
      </w:r>
    </w:p>
    <w:p w14:paraId="19A989F1" w14:textId="292ADAD9" w:rsidR="00606F97" w:rsidRPr="003507DF" w:rsidRDefault="00606F97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>Merk op dat de sortering loopt van september tot Augustus. Dit is iets wat je in modellering kunt instellen</w:t>
      </w:r>
    </w:p>
    <w:p w14:paraId="251BB96E" w14:textId="77777777" w:rsidR="00416330" w:rsidRPr="003507DF" w:rsidRDefault="00790538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Ga naar de </w:t>
      </w:r>
      <w:proofErr w:type="spellStart"/>
      <w:r w:rsidRPr="003507DF">
        <w:rPr>
          <w:lang w:val="nl-NL"/>
        </w:rPr>
        <w:t>properties</w:t>
      </w:r>
      <w:proofErr w:type="spellEnd"/>
      <w:r w:rsidRPr="003507DF">
        <w:rPr>
          <w:lang w:val="nl-NL"/>
        </w:rPr>
        <w:t xml:space="preserve"> van de grafiek. De icon vind je rechts </w:t>
      </w:r>
      <w:r w:rsidR="00416330" w:rsidRPr="003507DF">
        <w:rPr>
          <w:lang w:val="nl-NL"/>
        </w:rPr>
        <w:t xml:space="preserve">als een blauwe kwast op de grafiek. </w:t>
      </w:r>
      <w:r w:rsidR="00416330" w:rsidRPr="003507DF">
        <w:rPr>
          <w:lang w:val="nl-NL"/>
        </w:rPr>
        <w:br/>
      </w:r>
      <w:r w:rsidR="00416330" w:rsidRPr="00416330">
        <w:rPr>
          <w:noProof/>
          <w:lang w:val="nl-NL"/>
        </w:rPr>
        <w:drawing>
          <wp:inline distT="0" distB="0" distL="0" distR="0" wp14:anchorId="5494ABEC" wp14:editId="66946F26">
            <wp:extent cx="281964" cy="350550"/>
            <wp:effectExtent l="0" t="0" r="3810" b="0"/>
            <wp:docPr id="195863263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2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193F" w14:textId="04D9E128" w:rsidR="009C102F" w:rsidRPr="003507DF" w:rsidRDefault="009C102F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Ga naar columns. </w:t>
      </w:r>
      <w:r w:rsidR="000F008D">
        <w:rPr>
          <w:lang w:val="nl-NL"/>
        </w:rPr>
        <w:t>Daar kun je voor ieder jaar een kleur instellen</w:t>
      </w:r>
    </w:p>
    <w:p w14:paraId="637B5EC6" w14:textId="773D4CB6" w:rsidR="009C102F" w:rsidRPr="003507DF" w:rsidRDefault="009C102F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In het voorbeeld is 2025 </w:t>
      </w:r>
      <w:r w:rsidR="00CA024D" w:rsidRPr="003507DF">
        <w:rPr>
          <w:lang w:val="nl-NL"/>
        </w:rPr>
        <w:t xml:space="preserve">#0D6ABF, 2024 #86B4DF en 2023 </w:t>
      </w:r>
      <w:r w:rsidR="005521B6" w:rsidRPr="003507DF">
        <w:rPr>
          <w:lang w:val="nl-NL"/>
        </w:rPr>
        <w:t>#E6F0F8</w:t>
      </w:r>
      <w:r w:rsidR="000F008D">
        <w:rPr>
          <w:lang w:val="nl-NL"/>
        </w:rPr>
        <w:t xml:space="preserve">. Pas deze kleuren toe. In Series Selecteer 2025 en vervolgens daaronder zet de kleur op </w:t>
      </w:r>
      <w:r w:rsidR="000F008D" w:rsidRPr="003507DF">
        <w:rPr>
          <w:lang w:val="nl-NL"/>
        </w:rPr>
        <w:t>#0D6ABF</w:t>
      </w:r>
      <w:r w:rsidR="00AD67DE">
        <w:rPr>
          <w:lang w:val="nl-NL"/>
        </w:rPr>
        <w:t>. Herhaal de stappen voor 2025 en 2023.</w:t>
      </w:r>
    </w:p>
    <w:p w14:paraId="5B6DF830" w14:textId="04BD9A1A" w:rsidR="005521B6" w:rsidRDefault="005521B6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Ga naar </w:t>
      </w:r>
      <w:proofErr w:type="spellStart"/>
      <w:r w:rsidRPr="003507DF">
        <w:rPr>
          <w:lang w:val="nl-NL"/>
        </w:rPr>
        <w:t>Size</w:t>
      </w:r>
      <w:proofErr w:type="spellEnd"/>
      <w:r w:rsidRPr="003507DF">
        <w:rPr>
          <w:lang w:val="nl-NL"/>
        </w:rPr>
        <w:t xml:space="preserve"> en Style. </w:t>
      </w:r>
      <w:r w:rsidR="00D17A5C">
        <w:rPr>
          <w:lang w:val="nl-NL"/>
        </w:rPr>
        <w:br/>
        <w:t>Zet Background uit.</w:t>
      </w:r>
      <w:r w:rsidR="00D17A5C">
        <w:rPr>
          <w:lang w:val="nl-NL"/>
        </w:rPr>
        <w:br/>
      </w:r>
      <w:r w:rsidR="004208FE" w:rsidRPr="003507DF">
        <w:rPr>
          <w:lang w:val="nl-NL"/>
        </w:rPr>
        <w:t>Zet Visual Border aan.</w:t>
      </w:r>
      <w:r w:rsidR="00A36483" w:rsidRPr="003507DF">
        <w:rPr>
          <w:lang w:val="nl-NL"/>
        </w:rPr>
        <w:t xml:space="preserve"> </w:t>
      </w:r>
      <w:r w:rsidR="00D17A5C">
        <w:rPr>
          <w:lang w:val="nl-NL"/>
        </w:rPr>
        <w:br/>
      </w:r>
      <w:r w:rsidR="00A36483" w:rsidRPr="003507DF">
        <w:rPr>
          <w:lang w:val="nl-NL"/>
        </w:rPr>
        <w:t>De kleur van de border is #0D6ABF</w:t>
      </w:r>
      <w:r w:rsidR="00906F92" w:rsidRPr="003507DF">
        <w:rPr>
          <w:lang w:val="nl-NL"/>
        </w:rPr>
        <w:t xml:space="preserve">, </w:t>
      </w:r>
      <w:proofErr w:type="spellStart"/>
      <w:r w:rsidR="00906F92" w:rsidRPr="003507DF">
        <w:rPr>
          <w:lang w:val="nl-NL"/>
        </w:rPr>
        <w:t>rounded</w:t>
      </w:r>
      <w:proofErr w:type="spellEnd"/>
      <w:r w:rsidR="00906F92" w:rsidRPr="003507DF">
        <w:rPr>
          <w:lang w:val="nl-NL"/>
        </w:rPr>
        <w:t xml:space="preserve"> corners is 5px</w:t>
      </w:r>
      <w:r w:rsidR="00EA4602">
        <w:rPr>
          <w:lang w:val="nl-NL"/>
        </w:rPr>
        <w:t xml:space="preserve">, </w:t>
      </w:r>
    </w:p>
    <w:p w14:paraId="7D452938" w14:textId="74E86914" w:rsidR="00996E02" w:rsidRPr="003507DF" w:rsidRDefault="00996E02" w:rsidP="003507DF">
      <w:pPr>
        <w:pStyle w:val="ListParagraph"/>
        <w:numPr>
          <w:ilvl w:val="0"/>
          <w:numId w:val="20"/>
        </w:numPr>
        <w:rPr>
          <w:lang w:val="nl-NL"/>
        </w:rPr>
      </w:pPr>
      <w:r>
        <w:rPr>
          <w:lang w:val="nl-NL"/>
        </w:rPr>
        <w:t xml:space="preserve">Ga naar Legend,  zet </w:t>
      </w:r>
      <w:proofErr w:type="spellStart"/>
      <w:r>
        <w:rPr>
          <w:lang w:val="nl-NL"/>
        </w:rPr>
        <w:t>Title</w:t>
      </w:r>
      <w:proofErr w:type="spellEnd"/>
      <w:r>
        <w:rPr>
          <w:lang w:val="nl-NL"/>
        </w:rPr>
        <w:t xml:space="preserve"> naar Off</w:t>
      </w:r>
    </w:p>
    <w:p w14:paraId="03DE587E" w14:textId="657AC85C" w:rsidR="00906F92" w:rsidRPr="003507DF" w:rsidRDefault="00906F92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 xml:space="preserve">Ga naar </w:t>
      </w:r>
      <w:proofErr w:type="spellStart"/>
      <w:r w:rsidRPr="003507DF">
        <w:rPr>
          <w:lang w:val="nl-NL"/>
        </w:rPr>
        <w:t>Title</w:t>
      </w:r>
      <w:proofErr w:type="spellEnd"/>
      <w:r w:rsidRPr="003507DF">
        <w:rPr>
          <w:lang w:val="nl-NL"/>
        </w:rPr>
        <w:t xml:space="preserve">, </w:t>
      </w:r>
      <w:r w:rsidR="00861B5C" w:rsidRPr="003507DF">
        <w:rPr>
          <w:lang w:val="nl-NL"/>
        </w:rPr>
        <w:t>geef de titel de tekst “</w:t>
      </w:r>
      <w:r w:rsidR="00A86C99" w:rsidRPr="003507DF">
        <w:rPr>
          <w:lang w:val="nl-NL"/>
        </w:rPr>
        <w:t>Aantal Inschrijvingen per jaar”</w:t>
      </w:r>
    </w:p>
    <w:p w14:paraId="13C57991" w14:textId="42C57325" w:rsidR="00865A8D" w:rsidRDefault="00865A8D" w:rsidP="003507DF">
      <w:pPr>
        <w:pStyle w:val="ListParagraph"/>
        <w:numPr>
          <w:ilvl w:val="0"/>
          <w:numId w:val="20"/>
        </w:numPr>
        <w:rPr>
          <w:lang w:val="nl-NL"/>
        </w:rPr>
      </w:pPr>
      <w:r w:rsidRPr="003507DF">
        <w:rPr>
          <w:lang w:val="nl-NL"/>
        </w:rPr>
        <w:t>Ga naar de X-</w:t>
      </w:r>
      <w:proofErr w:type="spellStart"/>
      <w:r w:rsidRPr="003507DF">
        <w:rPr>
          <w:lang w:val="nl-NL"/>
        </w:rPr>
        <w:t>Axis</w:t>
      </w:r>
      <w:proofErr w:type="spellEnd"/>
      <w:r w:rsidRPr="003507DF">
        <w:rPr>
          <w:lang w:val="nl-NL"/>
        </w:rPr>
        <w:t xml:space="preserve"> en Y-</w:t>
      </w:r>
      <w:proofErr w:type="spellStart"/>
      <w:r w:rsidRPr="003507DF">
        <w:rPr>
          <w:lang w:val="nl-NL"/>
        </w:rPr>
        <w:t>axis</w:t>
      </w:r>
      <w:proofErr w:type="spellEnd"/>
      <w:r w:rsidRPr="003507DF">
        <w:rPr>
          <w:lang w:val="nl-NL"/>
        </w:rPr>
        <w:t xml:space="preserve"> eigenschappen. Zet de titel voor x- en y-as uit.</w:t>
      </w:r>
    </w:p>
    <w:p w14:paraId="2853BC5A" w14:textId="77777777" w:rsidR="007A7D61" w:rsidRDefault="00E70C8B" w:rsidP="003507DF">
      <w:pPr>
        <w:pStyle w:val="ListParagraph"/>
        <w:numPr>
          <w:ilvl w:val="0"/>
          <w:numId w:val="20"/>
        </w:numPr>
        <w:rPr>
          <w:lang w:val="nl-NL"/>
        </w:rPr>
      </w:pPr>
      <w:r>
        <w:rPr>
          <w:lang w:val="nl-NL"/>
        </w:rPr>
        <w:t xml:space="preserve">In de </w:t>
      </w:r>
      <w:proofErr w:type="spellStart"/>
      <w:r>
        <w:rPr>
          <w:lang w:val="nl-NL"/>
        </w:rPr>
        <w:t>filterpane</w:t>
      </w:r>
      <w:proofErr w:type="spellEnd"/>
      <w:r>
        <w:rPr>
          <w:lang w:val="nl-NL"/>
        </w:rPr>
        <w:t xml:space="preserve"> rechts kun je bepalen welke items van </w:t>
      </w:r>
      <w:proofErr w:type="spellStart"/>
      <w:r>
        <w:rPr>
          <w:lang w:val="nl-NL"/>
        </w:rPr>
        <w:t>Month</w:t>
      </w:r>
      <w:proofErr w:type="spellEnd"/>
      <w:r>
        <w:rPr>
          <w:lang w:val="nl-NL"/>
        </w:rPr>
        <w:t xml:space="preserve"> short zichtbaar zijn in “Filters on </w:t>
      </w:r>
      <w:proofErr w:type="spellStart"/>
      <w:r>
        <w:rPr>
          <w:lang w:val="nl-NL"/>
        </w:rPr>
        <w:t>this</w:t>
      </w:r>
      <w:proofErr w:type="spellEnd"/>
      <w:r>
        <w:rPr>
          <w:lang w:val="nl-NL"/>
        </w:rPr>
        <w:t xml:space="preserve"> Visual”, zorg ervoor dat de waarde BLANK uitgefilterd wordt.</w:t>
      </w:r>
      <w:r w:rsidR="007A7D61">
        <w:rPr>
          <w:lang w:val="nl-NL"/>
        </w:rPr>
        <w:br/>
        <w:t xml:space="preserve">open de </w:t>
      </w:r>
      <w:proofErr w:type="spellStart"/>
      <w:r w:rsidR="007A7D61">
        <w:rPr>
          <w:lang w:val="nl-NL"/>
        </w:rPr>
        <w:t>pane</w:t>
      </w:r>
      <w:proofErr w:type="spellEnd"/>
      <w:r w:rsidR="007A7D61">
        <w:rPr>
          <w:lang w:val="nl-NL"/>
        </w:rPr>
        <w:t xml:space="preserve"> “Filters”</w:t>
      </w:r>
      <w:r w:rsidR="007A7D61">
        <w:rPr>
          <w:lang w:val="nl-NL"/>
        </w:rPr>
        <w:br/>
        <w:t>Open het blokje “</w:t>
      </w:r>
      <w:proofErr w:type="spellStart"/>
      <w:r w:rsidR="007A7D61">
        <w:rPr>
          <w:lang w:val="nl-NL"/>
        </w:rPr>
        <w:t>Month</w:t>
      </w:r>
      <w:proofErr w:type="spellEnd"/>
      <w:r w:rsidR="007A7D61">
        <w:rPr>
          <w:lang w:val="nl-NL"/>
        </w:rPr>
        <w:t xml:space="preserve"> Short</w:t>
      </w:r>
      <w:r w:rsidR="007A7D61">
        <w:rPr>
          <w:lang w:val="nl-NL"/>
        </w:rPr>
        <w:br/>
        <w:t xml:space="preserve">Kies Select </w:t>
      </w:r>
      <w:proofErr w:type="spellStart"/>
      <w:r w:rsidR="007A7D61">
        <w:rPr>
          <w:lang w:val="nl-NL"/>
        </w:rPr>
        <w:t>All</w:t>
      </w:r>
      <w:proofErr w:type="spellEnd"/>
      <w:r w:rsidR="007A7D61">
        <w:rPr>
          <w:lang w:val="nl-NL"/>
        </w:rPr>
        <w:br/>
      </w:r>
      <w:proofErr w:type="spellStart"/>
      <w:r w:rsidR="007A7D61">
        <w:rPr>
          <w:lang w:val="nl-NL"/>
        </w:rPr>
        <w:t>Unselect</w:t>
      </w:r>
      <w:proofErr w:type="spellEnd"/>
      <w:r w:rsidR="007A7D61">
        <w:rPr>
          <w:lang w:val="nl-NL"/>
        </w:rPr>
        <w:t xml:space="preserve"> (Blank)</w:t>
      </w:r>
    </w:p>
    <w:p w14:paraId="2D0C7EC7" w14:textId="77777777" w:rsidR="003E1921" w:rsidRDefault="00AF3AAC" w:rsidP="003507DF">
      <w:pPr>
        <w:pStyle w:val="ListParagraph"/>
        <w:numPr>
          <w:ilvl w:val="0"/>
          <w:numId w:val="20"/>
        </w:numPr>
        <w:rPr>
          <w:lang w:val="nl-NL"/>
        </w:rPr>
      </w:pPr>
      <w:r>
        <w:rPr>
          <w:lang w:val="nl-NL"/>
        </w:rPr>
        <w:t xml:space="preserve">Verander nu de selectie van </w:t>
      </w:r>
      <w:proofErr w:type="spellStart"/>
      <w:r>
        <w:rPr>
          <w:lang w:val="nl-NL"/>
        </w:rPr>
        <w:t>Year</w:t>
      </w:r>
      <w:proofErr w:type="spellEnd"/>
      <w:r>
        <w:rPr>
          <w:lang w:val="nl-NL"/>
        </w:rPr>
        <w:t xml:space="preserve"> zodat alleen 2023, 2024 en 2025 zichtbaar zijn</w:t>
      </w:r>
    </w:p>
    <w:p w14:paraId="41A8C07D" w14:textId="5EA010FC" w:rsidR="00E70C8B" w:rsidRPr="003507DF" w:rsidRDefault="003E1921" w:rsidP="003507DF">
      <w:pPr>
        <w:pStyle w:val="ListParagraph"/>
        <w:numPr>
          <w:ilvl w:val="0"/>
          <w:numId w:val="20"/>
        </w:numPr>
        <w:rPr>
          <w:lang w:val="nl-NL"/>
        </w:rPr>
      </w:pPr>
      <w:r>
        <w:rPr>
          <w:lang w:val="nl-NL"/>
        </w:rPr>
        <w:t>Verplaats de grafiek naar rechtsboven onder de horizontale lijn</w:t>
      </w:r>
      <w:r>
        <w:rPr>
          <w:lang w:val="nl-NL"/>
        </w:rPr>
        <w:br/>
      </w:r>
      <w:r>
        <w:rPr>
          <w:lang w:val="nl-NL"/>
        </w:rPr>
        <w:br/>
      </w:r>
      <w:r w:rsidR="003A0A91" w:rsidRPr="003A0A91">
        <w:rPr>
          <w:noProof/>
          <w:lang w:val="nl-NL"/>
        </w:rPr>
        <w:lastRenderedPageBreak/>
        <w:drawing>
          <wp:inline distT="0" distB="0" distL="0" distR="0" wp14:anchorId="3DB879AD" wp14:editId="1D70403F">
            <wp:extent cx="6332220" cy="2148205"/>
            <wp:effectExtent l="0" t="0" r="0" b="4445"/>
            <wp:docPr id="589523807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23807" name="Picture 1" descr="A graph on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 w:rsidR="007A7D61">
        <w:rPr>
          <w:lang w:val="nl-NL"/>
        </w:rPr>
        <w:br/>
      </w:r>
    </w:p>
    <w:p w14:paraId="10B430AC" w14:textId="2A0D80D3" w:rsidR="00DE7450" w:rsidRDefault="00DE7450" w:rsidP="004A33F9">
      <w:pPr>
        <w:rPr>
          <w:lang w:val="nl-NL"/>
        </w:rPr>
      </w:pPr>
    </w:p>
    <w:p w14:paraId="0E875E97" w14:textId="2E9F378B" w:rsidR="003507DF" w:rsidRPr="002337F8" w:rsidRDefault="00E36013" w:rsidP="004A33F9">
      <w:pPr>
        <w:rPr>
          <w:b/>
          <w:bCs/>
          <w:lang w:val="nl-NL"/>
        </w:rPr>
      </w:pPr>
      <w:r w:rsidRPr="002337F8">
        <w:rPr>
          <w:b/>
          <w:bCs/>
          <w:lang w:val="nl-NL"/>
        </w:rPr>
        <w:t>Visual 2</w:t>
      </w:r>
    </w:p>
    <w:p w14:paraId="23C1B132" w14:textId="5A73BD39" w:rsidR="00E36013" w:rsidRDefault="005576CC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In de data </w:t>
      </w:r>
      <w:proofErr w:type="spellStart"/>
      <w:r w:rsidRPr="002337F8">
        <w:rPr>
          <w:lang w:val="nl-NL"/>
        </w:rPr>
        <w:t>pane</w:t>
      </w:r>
      <w:proofErr w:type="spellEnd"/>
      <w:r w:rsidRPr="002337F8">
        <w:rPr>
          <w:lang w:val="nl-NL"/>
        </w:rPr>
        <w:t xml:space="preserve"> zoek naar faculteit en sleep </w:t>
      </w:r>
      <w:r w:rsidR="00C73B56">
        <w:rPr>
          <w:lang w:val="nl-NL"/>
        </w:rPr>
        <w:t>“</w:t>
      </w:r>
      <w:r w:rsidRPr="002337F8">
        <w:rPr>
          <w:lang w:val="nl-NL"/>
        </w:rPr>
        <w:t>faculteit omschrijving</w:t>
      </w:r>
      <w:r w:rsidR="00C73B56">
        <w:rPr>
          <w:lang w:val="nl-NL"/>
        </w:rPr>
        <w:t>”</w:t>
      </w:r>
      <w:r w:rsidRPr="002337F8">
        <w:rPr>
          <w:lang w:val="nl-NL"/>
        </w:rPr>
        <w:t xml:space="preserve"> naar de</w:t>
      </w:r>
      <w:r w:rsidR="00C66C71">
        <w:rPr>
          <w:lang w:val="nl-NL"/>
        </w:rPr>
        <w:t xml:space="preserve"> linkerkant van de</w:t>
      </w:r>
      <w:r w:rsidRPr="002337F8">
        <w:rPr>
          <w:lang w:val="nl-NL"/>
        </w:rPr>
        <w:t xml:space="preserve"> rapport pagina</w:t>
      </w:r>
      <w:r w:rsidR="00D42207">
        <w:rPr>
          <w:lang w:val="nl-NL"/>
        </w:rPr>
        <w:t>. Zorg dat je de linkermuisknop loslaat als je boven een leegstaande plek op het canvas bent.</w:t>
      </w:r>
    </w:p>
    <w:p w14:paraId="61A34177" w14:textId="44483A56" w:rsidR="005F339F" w:rsidRPr="002337F8" w:rsidRDefault="005F339F" w:rsidP="002337F8">
      <w:pPr>
        <w:pStyle w:val="ListParagraph"/>
        <w:numPr>
          <w:ilvl w:val="0"/>
          <w:numId w:val="22"/>
        </w:numPr>
        <w:rPr>
          <w:lang w:val="nl-NL"/>
        </w:rPr>
      </w:pPr>
      <w:r>
        <w:rPr>
          <w:lang w:val="nl-NL"/>
        </w:rPr>
        <w:t>Selecteer het nieuwe object.</w:t>
      </w:r>
      <w:r w:rsidR="00C73B56">
        <w:rPr>
          <w:lang w:val="nl-NL"/>
        </w:rPr>
        <w:t xml:space="preserve"> Klik op het grafiek met oranje bliksemschicht icoon, je krijgt dit scherm</w:t>
      </w:r>
      <w:r w:rsidR="00C73B56">
        <w:rPr>
          <w:lang w:val="nl-NL"/>
        </w:rPr>
        <w:br/>
      </w:r>
      <w:r w:rsidR="00C73B56" w:rsidRPr="00C73B56">
        <w:rPr>
          <w:noProof/>
          <w:lang w:val="nl-NL"/>
        </w:rPr>
        <w:drawing>
          <wp:inline distT="0" distB="0" distL="0" distR="0" wp14:anchorId="21F2C8DD" wp14:editId="6932506F">
            <wp:extent cx="3596952" cy="2270957"/>
            <wp:effectExtent l="0" t="0" r="3810" b="0"/>
            <wp:docPr id="1781104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041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89D1" w14:textId="3B395ECD" w:rsidR="005576CC" w:rsidRPr="002337F8" w:rsidRDefault="005576CC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Verander het grafiektype naar </w:t>
      </w:r>
      <w:proofErr w:type="spellStart"/>
      <w:r w:rsidRPr="002337F8">
        <w:rPr>
          <w:lang w:val="nl-NL"/>
        </w:rPr>
        <w:t>slicer</w:t>
      </w:r>
      <w:proofErr w:type="spellEnd"/>
      <w:r w:rsidR="00C73B56">
        <w:rPr>
          <w:lang w:val="nl-NL"/>
        </w:rPr>
        <w:t xml:space="preserve"> door eerst op de pijl naar beneden te klikken en vervolgens</w:t>
      </w:r>
      <w:r w:rsidR="00445D73">
        <w:rPr>
          <w:lang w:val="nl-NL"/>
        </w:rPr>
        <w:t xml:space="preserve"> </w:t>
      </w:r>
      <w:proofErr w:type="spellStart"/>
      <w:r w:rsidR="00445D73">
        <w:rPr>
          <w:lang w:val="nl-NL"/>
        </w:rPr>
        <w:t>slicer</w:t>
      </w:r>
      <w:proofErr w:type="spellEnd"/>
      <w:r w:rsidR="00445D73">
        <w:rPr>
          <w:lang w:val="nl-NL"/>
        </w:rPr>
        <w:t xml:space="preserve"> te kiezen (icoon met trechter links naast 2 tabel iconen).</w:t>
      </w:r>
      <w:r w:rsidR="00C73B56">
        <w:rPr>
          <w:lang w:val="nl-NL"/>
        </w:rPr>
        <w:t xml:space="preserve"> </w:t>
      </w:r>
    </w:p>
    <w:p w14:paraId="50985DD8" w14:textId="112D705C" w:rsidR="005576CC" w:rsidRPr="002337F8" w:rsidRDefault="002B01D5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In de </w:t>
      </w:r>
      <w:proofErr w:type="spellStart"/>
      <w:r w:rsidRPr="002337F8">
        <w:rPr>
          <w:lang w:val="nl-NL"/>
        </w:rPr>
        <w:t>properties</w:t>
      </w:r>
      <w:proofErr w:type="spellEnd"/>
      <w:r w:rsidR="00445D73">
        <w:rPr>
          <w:lang w:val="nl-NL"/>
        </w:rPr>
        <w:t xml:space="preserve"> </w:t>
      </w:r>
      <w:proofErr w:type="spellStart"/>
      <w:r w:rsidR="00445D73">
        <w:rPr>
          <w:lang w:val="nl-NL"/>
        </w:rPr>
        <w:t>pane</w:t>
      </w:r>
      <w:proofErr w:type="spellEnd"/>
      <w:r w:rsidRPr="002337F8">
        <w:rPr>
          <w:lang w:val="nl-NL"/>
        </w:rPr>
        <w:t xml:space="preserve"> ga naar </w:t>
      </w:r>
      <w:proofErr w:type="spellStart"/>
      <w:r w:rsidRPr="002337F8">
        <w:rPr>
          <w:lang w:val="nl-NL"/>
        </w:rPr>
        <w:t>Slicer</w:t>
      </w:r>
      <w:proofErr w:type="spellEnd"/>
      <w:r w:rsidRPr="002337F8">
        <w:rPr>
          <w:lang w:val="nl-NL"/>
        </w:rPr>
        <w:t xml:space="preserve"> </w:t>
      </w:r>
      <w:proofErr w:type="spellStart"/>
      <w:r w:rsidRPr="002337F8">
        <w:rPr>
          <w:lang w:val="nl-NL"/>
        </w:rPr>
        <w:t>settings</w:t>
      </w:r>
      <w:proofErr w:type="spellEnd"/>
    </w:p>
    <w:p w14:paraId="6476BC66" w14:textId="0480EA5E" w:rsidR="002B01D5" w:rsidRPr="002337F8" w:rsidRDefault="002B01D5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Onder </w:t>
      </w:r>
      <w:proofErr w:type="spellStart"/>
      <w:r w:rsidRPr="002337F8">
        <w:rPr>
          <w:lang w:val="nl-NL"/>
        </w:rPr>
        <w:t>Selection</w:t>
      </w:r>
      <w:proofErr w:type="spellEnd"/>
      <w:r w:rsidRPr="002337F8">
        <w:rPr>
          <w:lang w:val="nl-NL"/>
        </w:rPr>
        <w:t xml:space="preserve"> </w:t>
      </w:r>
      <w:r w:rsidR="00711969" w:rsidRPr="002337F8">
        <w:rPr>
          <w:lang w:val="nl-NL"/>
        </w:rPr>
        <w:t xml:space="preserve">zet Single Select uit en zet Select </w:t>
      </w:r>
      <w:proofErr w:type="spellStart"/>
      <w:r w:rsidR="00711969" w:rsidRPr="002337F8">
        <w:rPr>
          <w:lang w:val="nl-NL"/>
        </w:rPr>
        <w:t>All</w:t>
      </w:r>
      <w:proofErr w:type="spellEnd"/>
      <w:r w:rsidR="00711969" w:rsidRPr="002337F8">
        <w:rPr>
          <w:lang w:val="nl-NL"/>
        </w:rPr>
        <w:t xml:space="preserve"> aan.</w:t>
      </w:r>
    </w:p>
    <w:p w14:paraId="37AA2214" w14:textId="4731B024" w:rsidR="00711969" w:rsidRPr="002337F8" w:rsidRDefault="00711969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Zet </w:t>
      </w:r>
      <w:proofErr w:type="spellStart"/>
      <w:r w:rsidRPr="002337F8">
        <w:rPr>
          <w:lang w:val="nl-NL"/>
        </w:rPr>
        <w:t>Slicer</w:t>
      </w:r>
      <w:proofErr w:type="spellEnd"/>
      <w:r w:rsidRPr="002337F8">
        <w:rPr>
          <w:lang w:val="nl-NL"/>
        </w:rPr>
        <w:t xml:space="preserve"> header uit en </w:t>
      </w:r>
      <w:proofErr w:type="spellStart"/>
      <w:r w:rsidRPr="002337F8">
        <w:rPr>
          <w:lang w:val="nl-NL"/>
        </w:rPr>
        <w:t>Title</w:t>
      </w:r>
      <w:proofErr w:type="spellEnd"/>
      <w:r w:rsidRPr="002337F8">
        <w:rPr>
          <w:lang w:val="nl-NL"/>
        </w:rPr>
        <w:t xml:space="preserve"> aan. Geef de </w:t>
      </w:r>
      <w:proofErr w:type="spellStart"/>
      <w:r w:rsidRPr="002337F8">
        <w:rPr>
          <w:lang w:val="nl-NL"/>
        </w:rPr>
        <w:t>title</w:t>
      </w:r>
      <w:proofErr w:type="spellEnd"/>
      <w:r w:rsidRPr="002337F8">
        <w:rPr>
          <w:lang w:val="nl-NL"/>
        </w:rPr>
        <w:t xml:space="preserve"> de tekst “Faculteit”</w:t>
      </w:r>
    </w:p>
    <w:p w14:paraId="0CACAB64" w14:textId="05B4C915" w:rsidR="00711969" w:rsidRDefault="00860F22" w:rsidP="002337F8">
      <w:pPr>
        <w:pStyle w:val="ListParagraph"/>
        <w:numPr>
          <w:ilvl w:val="0"/>
          <w:numId w:val="22"/>
        </w:numPr>
        <w:rPr>
          <w:lang w:val="nl-NL"/>
        </w:rPr>
      </w:pPr>
      <w:r w:rsidRPr="002337F8">
        <w:rPr>
          <w:lang w:val="nl-NL"/>
        </w:rPr>
        <w:t xml:space="preserve">Onder </w:t>
      </w:r>
      <w:proofErr w:type="spellStart"/>
      <w:r w:rsidRPr="002337F8">
        <w:rPr>
          <w:lang w:val="nl-NL"/>
        </w:rPr>
        <w:t>values</w:t>
      </w:r>
      <w:proofErr w:type="spellEnd"/>
      <w:r w:rsidRPr="002337F8">
        <w:rPr>
          <w:lang w:val="nl-NL"/>
        </w:rPr>
        <w:t xml:space="preserve"> kun je het lettertype van de waardes instellen. Maak </w:t>
      </w:r>
      <w:r w:rsidR="002337F8" w:rsidRPr="002337F8">
        <w:rPr>
          <w:lang w:val="nl-NL"/>
        </w:rPr>
        <w:t>de letters kleiner</w:t>
      </w:r>
      <w:r w:rsidR="006E00A3">
        <w:rPr>
          <w:lang w:val="nl-NL"/>
        </w:rPr>
        <w:t xml:space="preserve"> van 12px naar 10px.</w:t>
      </w:r>
    </w:p>
    <w:p w14:paraId="0FDB8A02" w14:textId="710A45E3" w:rsidR="00BB51DF" w:rsidRDefault="00BB51DF" w:rsidP="002337F8">
      <w:pPr>
        <w:pStyle w:val="ListParagraph"/>
        <w:numPr>
          <w:ilvl w:val="0"/>
          <w:numId w:val="22"/>
        </w:numPr>
        <w:rPr>
          <w:lang w:val="nl-NL"/>
        </w:rPr>
      </w:pPr>
      <w:r>
        <w:rPr>
          <w:lang w:val="nl-NL"/>
        </w:rPr>
        <w:t xml:space="preserve">Zorg voor een gekleurde rand rondom de </w:t>
      </w:r>
      <w:proofErr w:type="spellStart"/>
      <w:r>
        <w:rPr>
          <w:lang w:val="nl-NL"/>
        </w:rPr>
        <w:t>visual</w:t>
      </w:r>
      <w:proofErr w:type="spellEnd"/>
      <w:r w:rsidR="006C4C68">
        <w:rPr>
          <w:lang w:val="nl-NL"/>
        </w:rPr>
        <w:t xml:space="preserve"> net zoals bij </w:t>
      </w:r>
      <w:proofErr w:type="spellStart"/>
      <w:r w:rsidR="006C4C68">
        <w:rPr>
          <w:lang w:val="nl-NL"/>
        </w:rPr>
        <w:t>visual</w:t>
      </w:r>
      <w:proofErr w:type="spellEnd"/>
      <w:r w:rsidR="006C4C68">
        <w:rPr>
          <w:lang w:val="nl-NL"/>
        </w:rPr>
        <w:t xml:space="preserve"> 1</w:t>
      </w:r>
      <w:r>
        <w:rPr>
          <w:lang w:val="nl-NL"/>
        </w:rPr>
        <w:t>.</w:t>
      </w:r>
      <w:r w:rsidR="006C4C68">
        <w:rPr>
          <w:lang w:val="nl-NL"/>
        </w:rPr>
        <w:t xml:space="preserve"> (</w:t>
      </w:r>
      <w:r w:rsidR="006C4C68" w:rsidRPr="003507DF">
        <w:rPr>
          <w:lang w:val="nl-NL"/>
        </w:rPr>
        <w:t xml:space="preserve">#0D6ABF, </w:t>
      </w:r>
      <w:proofErr w:type="spellStart"/>
      <w:r w:rsidR="006C4C68" w:rsidRPr="003507DF">
        <w:rPr>
          <w:lang w:val="nl-NL"/>
        </w:rPr>
        <w:t>rounded</w:t>
      </w:r>
      <w:proofErr w:type="spellEnd"/>
      <w:r w:rsidR="006C4C68" w:rsidRPr="003507DF">
        <w:rPr>
          <w:lang w:val="nl-NL"/>
        </w:rPr>
        <w:t xml:space="preserve"> corners is 5px</w:t>
      </w:r>
      <w:r w:rsidR="006C4C68">
        <w:rPr>
          <w:lang w:val="nl-NL"/>
        </w:rPr>
        <w:t>)</w:t>
      </w:r>
    </w:p>
    <w:p w14:paraId="37286369" w14:textId="5155E8EA" w:rsidR="006E00A3" w:rsidRDefault="006E00A3" w:rsidP="002337F8">
      <w:pPr>
        <w:pStyle w:val="ListParagraph"/>
        <w:numPr>
          <w:ilvl w:val="0"/>
          <w:numId w:val="22"/>
        </w:numPr>
        <w:rPr>
          <w:lang w:val="nl-NL"/>
        </w:rPr>
      </w:pPr>
      <w:r>
        <w:rPr>
          <w:lang w:val="nl-NL"/>
        </w:rPr>
        <w:lastRenderedPageBreak/>
        <w:t xml:space="preserve">Arrangeer het zo dat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breed genoeg is voor de volledige omschrijvingen. Zorg dat de grafiek rechts smaller wordt zodat het past.</w:t>
      </w:r>
    </w:p>
    <w:p w14:paraId="79995A2A" w14:textId="79D8DE94" w:rsidR="00AA1635" w:rsidRDefault="00C0480D" w:rsidP="00AA1635">
      <w:pPr>
        <w:rPr>
          <w:lang w:val="nl-NL"/>
        </w:rPr>
      </w:pPr>
      <w:r w:rsidRPr="00C0480D">
        <w:rPr>
          <w:noProof/>
          <w:lang w:val="nl-NL"/>
        </w:rPr>
        <w:drawing>
          <wp:inline distT="0" distB="0" distL="0" distR="0" wp14:anchorId="0FDFCCA1" wp14:editId="7F34EF3B">
            <wp:extent cx="6332220" cy="2078355"/>
            <wp:effectExtent l="0" t="0" r="0" b="0"/>
            <wp:docPr id="4261935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352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0833" w14:textId="77777777" w:rsidR="00C0480D" w:rsidRPr="00AA1635" w:rsidRDefault="00C0480D" w:rsidP="00AA1635">
      <w:pPr>
        <w:rPr>
          <w:lang w:val="nl-NL"/>
        </w:rPr>
      </w:pPr>
    </w:p>
    <w:p w14:paraId="22DC31A7" w14:textId="549FAA79" w:rsidR="00E70C8B" w:rsidRPr="00E70C8B" w:rsidRDefault="00E70C8B" w:rsidP="00E70C8B">
      <w:pPr>
        <w:rPr>
          <w:b/>
          <w:bCs/>
          <w:lang w:val="nl-NL"/>
        </w:rPr>
      </w:pPr>
      <w:r w:rsidRPr="00E70C8B">
        <w:rPr>
          <w:b/>
          <w:bCs/>
          <w:lang w:val="nl-NL"/>
        </w:rPr>
        <w:t>Visual 3</w:t>
      </w:r>
    </w:p>
    <w:p w14:paraId="105D6F8B" w14:textId="6036FDD5" w:rsidR="005E2E33" w:rsidRPr="00365E4D" w:rsidRDefault="00BB51DF" w:rsidP="00365E4D">
      <w:pPr>
        <w:pStyle w:val="ListParagraph"/>
        <w:numPr>
          <w:ilvl w:val="0"/>
          <w:numId w:val="23"/>
        </w:numPr>
        <w:rPr>
          <w:lang w:val="nl-NL"/>
        </w:rPr>
      </w:pPr>
      <w:r w:rsidRPr="00365E4D">
        <w:rPr>
          <w:lang w:val="nl-NL"/>
        </w:rPr>
        <w:t xml:space="preserve">Herhaal de stappen </w:t>
      </w:r>
      <w:r w:rsidR="007F2FDF" w:rsidRPr="00365E4D">
        <w:rPr>
          <w:lang w:val="nl-NL"/>
        </w:rPr>
        <w:t xml:space="preserve">van </w:t>
      </w:r>
      <w:proofErr w:type="spellStart"/>
      <w:r w:rsidR="007F2FDF" w:rsidRPr="00365E4D">
        <w:rPr>
          <w:lang w:val="nl-NL"/>
        </w:rPr>
        <w:t>visual</w:t>
      </w:r>
      <w:proofErr w:type="spellEnd"/>
      <w:r w:rsidR="007F2FDF" w:rsidRPr="00365E4D">
        <w:rPr>
          <w:lang w:val="nl-NL"/>
        </w:rPr>
        <w:t xml:space="preserve"> 2, maar gebruik nu vanuit data “Jaargang </w:t>
      </w:r>
      <w:r w:rsidR="002A160E" w:rsidRPr="00365E4D">
        <w:rPr>
          <w:lang w:val="nl-NL"/>
        </w:rPr>
        <w:t>“</w:t>
      </w:r>
      <w:r w:rsidR="00012F2E">
        <w:rPr>
          <w:lang w:val="nl-NL"/>
        </w:rPr>
        <w:t xml:space="preserve"> Let op dat je Jaargang vanuit de tabel “Jaargang” gebruikt en niet vanuit Betalingen of Inschrijving.</w:t>
      </w:r>
    </w:p>
    <w:p w14:paraId="13EAD96D" w14:textId="3C14588E" w:rsidR="005E2E33" w:rsidRPr="00C326FA" w:rsidRDefault="00C326FA" w:rsidP="00365E4D">
      <w:pPr>
        <w:pStyle w:val="ListParagraph"/>
        <w:numPr>
          <w:ilvl w:val="0"/>
          <w:numId w:val="23"/>
        </w:numPr>
      </w:pPr>
      <w:r w:rsidRPr="00C326FA">
        <w:t xml:space="preserve">In Slicer settings </w:t>
      </w:r>
      <w:proofErr w:type="spellStart"/>
      <w:r w:rsidRPr="00C326FA">
        <w:t>kies</w:t>
      </w:r>
      <w:proofErr w:type="spellEnd"/>
      <w:r w:rsidRPr="00C326FA">
        <w:t xml:space="preserve"> </w:t>
      </w:r>
      <w:proofErr w:type="spellStart"/>
      <w:r w:rsidRPr="00C326FA">
        <w:t>voor</w:t>
      </w:r>
      <w:proofErr w:type="spellEnd"/>
      <w:r w:rsidRPr="00C326FA">
        <w:t xml:space="preserve"> “Single Select” </w:t>
      </w:r>
      <w:proofErr w:type="spellStart"/>
      <w:r w:rsidRPr="00C326FA">
        <w:t>a</w:t>
      </w:r>
      <w:r>
        <w:t>an</w:t>
      </w:r>
      <w:proofErr w:type="spellEnd"/>
      <w:r>
        <w:t>.</w:t>
      </w:r>
    </w:p>
    <w:p w14:paraId="331B4298" w14:textId="4CFE4200" w:rsidR="005E2E33" w:rsidRPr="00365E4D" w:rsidRDefault="002A160E" w:rsidP="00365E4D">
      <w:pPr>
        <w:pStyle w:val="ListParagraph"/>
        <w:numPr>
          <w:ilvl w:val="0"/>
          <w:numId w:val="23"/>
        </w:numPr>
        <w:rPr>
          <w:lang w:val="nl-NL"/>
        </w:rPr>
      </w:pPr>
      <w:r w:rsidRPr="00365E4D">
        <w:rPr>
          <w:lang w:val="nl-NL"/>
        </w:rPr>
        <w:t>Zorg dat alleen de jaargangen 20</w:t>
      </w:r>
      <w:r w:rsidR="005E2E33" w:rsidRPr="00365E4D">
        <w:rPr>
          <w:lang w:val="nl-NL"/>
        </w:rPr>
        <w:t>21-2022 t/m 2025-2026 te zien zijn</w:t>
      </w:r>
      <w:r w:rsidR="008518E6">
        <w:rPr>
          <w:lang w:val="nl-NL"/>
        </w:rPr>
        <w:t xml:space="preserve"> met behulp van de filter </w:t>
      </w:r>
      <w:proofErr w:type="spellStart"/>
      <w:r w:rsidR="008518E6">
        <w:rPr>
          <w:lang w:val="nl-NL"/>
        </w:rPr>
        <w:t>pane</w:t>
      </w:r>
      <w:proofErr w:type="spellEnd"/>
      <w:r w:rsidR="008518E6">
        <w:rPr>
          <w:lang w:val="nl-NL"/>
        </w:rPr>
        <w:t>.</w:t>
      </w:r>
    </w:p>
    <w:p w14:paraId="3BCE6CEB" w14:textId="5A28D29F" w:rsidR="005E2E33" w:rsidRDefault="0043125F" w:rsidP="00365E4D">
      <w:pPr>
        <w:pStyle w:val="ListParagraph"/>
        <w:numPr>
          <w:ilvl w:val="0"/>
          <w:numId w:val="23"/>
        </w:numPr>
        <w:rPr>
          <w:lang w:val="nl-NL"/>
        </w:rPr>
      </w:pPr>
      <w:r w:rsidRPr="00365E4D">
        <w:rPr>
          <w:lang w:val="nl-NL"/>
        </w:rPr>
        <w:t>Geef de titel de tekst “Jaargang”</w:t>
      </w:r>
    </w:p>
    <w:p w14:paraId="05FA7A61" w14:textId="279ABF90" w:rsidR="006C53F8" w:rsidRDefault="006C53F8" w:rsidP="00365E4D">
      <w:pPr>
        <w:pStyle w:val="ListParagraph"/>
        <w:numPr>
          <w:ilvl w:val="0"/>
          <w:numId w:val="23"/>
        </w:numPr>
        <w:rPr>
          <w:lang w:val="nl-NL"/>
        </w:rPr>
      </w:pPr>
      <w:r>
        <w:rPr>
          <w:lang w:val="nl-NL"/>
        </w:rPr>
        <w:t xml:space="preserve">Zorg dat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even breed is als de faculteit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en onder de faculteit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geplaatst is.</w:t>
      </w:r>
    </w:p>
    <w:p w14:paraId="55D796B7" w14:textId="1B9CFD3C" w:rsidR="00E4036E" w:rsidRPr="00E4036E" w:rsidRDefault="00E4036E" w:rsidP="00E4036E">
      <w:pPr>
        <w:pStyle w:val="ListParagraph"/>
        <w:numPr>
          <w:ilvl w:val="0"/>
          <w:numId w:val="22"/>
        </w:numPr>
        <w:rPr>
          <w:lang w:val="nl-NL"/>
        </w:rPr>
      </w:pPr>
      <w:r>
        <w:rPr>
          <w:lang w:val="nl-NL"/>
        </w:rPr>
        <w:t xml:space="preserve">Zorg voor een rand rondom de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 (</w:t>
      </w:r>
      <w:r w:rsidRPr="003507DF">
        <w:rPr>
          <w:lang w:val="nl-NL"/>
        </w:rPr>
        <w:t xml:space="preserve">#0D6ABF, </w:t>
      </w:r>
      <w:proofErr w:type="spellStart"/>
      <w:r w:rsidRPr="003507DF">
        <w:rPr>
          <w:lang w:val="nl-NL"/>
        </w:rPr>
        <w:t>rounded</w:t>
      </w:r>
      <w:proofErr w:type="spellEnd"/>
      <w:r w:rsidRPr="003507DF">
        <w:rPr>
          <w:lang w:val="nl-NL"/>
        </w:rPr>
        <w:t xml:space="preserve"> corners is 5px</w:t>
      </w:r>
      <w:r>
        <w:rPr>
          <w:lang w:val="nl-NL"/>
        </w:rPr>
        <w:t>)</w:t>
      </w:r>
    </w:p>
    <w:p w14:paraId="797AB026" w14:textId="120FA9BC" w:rsidR="009B5BEB" w:rsidRDefault="009B5BEB" w:rsidP="00365E4D">
      <w:pPr>
        <w:pStyle w:val="ListParagraph"/>
        <w:numPr>
          <w:ilvl w:val="0"/>
          <w:numId w:val="23"/>
        </w:numPr>
        <w:rPr>
          <w:lang w:val="nl-NL"/>
        </w:rPr>
      </w:pPr>
      <w:r>
        <w:rPr>
          <w:lang w:val="nl-NL"/>
        </w:rPr>
        <w:t>Beperk de hoogte zodat de 5 items precies in het object passen</w:t>
      </w:r>
    </w:p>
    <w:p w14:paraId="6172D77A" w14:textId="70ABB971" w:rsidR="009B5BEB" w:rsidRPr="0005652F" w:rsidRDefault="009B5BEB" w:rsidP="0005652F">
      <w:pPr>
        <w:ind w:left="360"/>
        <w:rPr>
          <w:lang w:val="nl-NL"/>
        </w:rPr>
      </w:pPr>
    </w:p>
    <w:p w14:paraId="7A32FFA6" w14:textId="77777777" w:rsidR="00BA4D84" w:rsidRPr="00BE1525" w:rsidRDefault="00365E4D" w:rsidP="00E70C8B">
      <w:pPr>
        <w:rPr>
          <w:b/>
          <w:bCs/>
          <w:lang w:val="nl-NL"/>
        </w:rPr>
      </w:pPr>
      <w:r w:rsidRPr="00BE1525">
        <w:rPr>
          <w:b/>
          <w:bCs/>
          <w:lang w:val="nl-NL"/>
        </w:rPr>
        <w:t>Visual 4</w:t>
      </w:r>
    </w:p>
    <w:p w14:paraId="12398C79" w14:textId="6045EB73" w:rsidR="00BA4D84" w:rsidRDefault="00B800A1" w:rsidP="00BE1525">
      <w:pPr>
        <w:pStyle w:val="ListParagraph"/>
        <w:numPr>
          <w:ilvl w:val="0"/>
          <w:numId w:val="24"/>
        </w:numPr>
        <w:rPr>
          <w:lang w:val="nl-NL"/>
        </w:rPr>
      </w:pPr>
      <w:r w:rsidRPr="00BE1525">
        <w:rPr>
          <w:lang w:val="nl-NL"/>
        </w:rPr>
        <w:t>Maak een cirkeldiagram met aantal inschrijvingen en geslacht</w:t>
      </w:r>
      <w:r w:rsidR="00A20A95">
        <w:rPr>
          <w:lang w:val="nl-NL"/>
        </w:rPr>
        <w:br/>
        <w:t>Sleep eerst aantal inschrijvingen in het canvas, sleep vervolgens geslacht in het nieuw gemaakte object</w:t>
      </w:r>
    </w:p>
    <w:p w14:paraId="3404AE3E" w14:textId="3A0FBD1B" w:rsidR="00D42438" w:rsidRPr="00BE1525" w:rsidRDefault="00D42438" w:rsidP="00BE1525">
      <w:pPr>
        <w:pStyle w:val="ListParagraph"/>
        <w:numPr>
          <w:ilvl w:val="0"/>
          <w:numId w:val="24"/>
        </w:numPr>
        <w:rPr>
          <w:lang w:val="nl-NL"/>
        </w:rPr>
      </w:pPr>
      <w:r>
        <w:rPr>
          <w:lang w:val="nl-NL"/>
        </w:rPr>
        <w:t xml:space="preserve">Via de bliksemschicht icoon, </w:t>
      </w:r>
      <w:proofErr w:type="spellStart"/>
      <w:r w:rsidR="00862F52">
        <w:rPr>
          <w:lang w:val="nl-NL"/>
        </w:rPr>
        <w:t>suggest</w:t>
      </w:r>
      <w:proofErr w:type="spellEnd"/>
      <w:r w:rsidR="00862F52">
        <w:rPr>
          <w:lang w:val="nl-NL"/>
        </w:rPr>
        <w:t xml:space="preserve"> a </w:t>
      </w:r>
      <w:proofErr w:type="spellStart"/>
      <w:r w:rsidR="00862F52">
        <w:rPr>
          <w:lang w:val="nl-NL"/>
        </w:rPr>
        <w:t>visual</w:t>
      </w:r>
      <w:proofErr w:type="spellEnd"/>
      <w:r w:rsidR="00862F52">
        <w:rPr>
          <w:lang w:val="nl-NL"/>
        </w:rPr>
        <w:t xml:space="preserve">, selecteer de </w:t>
      </w:r>
      <w:proofErr w:type="spellStart"/>
      <w:r w:rsidR="00862F52">
        <w:rPr>
          <w:lang w:val="nl-NL"/>
        </w:rPr>
        <w:t>pie</w:t>
      </w:r>
      <w:proofErr w:type="spellEnd"/>
      <w:r w:rsidR="00862F52">
        <w:rPr>
          <w:lang w:val="nl-NL"/>
        </w:rPr>
        <w:t xml:space="preserve"> </w:t>
      </w:r>
      <w:proofErr w:type="spellStart"/>
      <w:r w:rsidR="00862F52">
        <w:rPr>
          <w:lang w:val="nl-NL"/>
        </w:rPr>
        <w:t>chart</w:t>
      </w:r>
      <w:proofErr w:type="spellEnd"/>
    </w:p>
    <w:p w14:paraId="6E0B9F98" w14:textId="01EAB5A7" w:rsidR="00BA4D84" w:rsidRDefault="00BA4D84" w:rsidP="00BE1525">
      <w:pPr>
        <w:pStyle w:val="ListParagraph"/>
        <w:numPr>
          <w:ilvl w:val="0"/>
          <w:numId w:val="24"/>
        </w:numPr>
        <w:rPr>
          <w:lang w:val="nl-NL"/>
        </w:rPr>
      </w:pPr>
      <w:r w:rsidRPr="00BE1525">
        <w:rPr>
          <w:lang w:val="nl-NL"/>
        </w:rPr>
        <w:t xml:space="preserve">In </w:t>
      </w:r>
      <w:proofErr w:type="spellStart"/>
      <w:r w:rsidRPr="00BE1525">
        <w:rPr>
          <w:lang w:val="nl-NL"/>
        </w:rPr>
        <w:t>properties</w:t>
      </w:r>
      <w:proofErr w:type="spellEnd"/>
      <w:r w:rsidRPr="00BE1525">
        <w:rPr>
          <w:lang w:val="nl-NL"/>
        </w:rPr>
        <w:t xml:space="preserve"> -&gt; Detail labels kies </w:t>
      </w:r>
      <w:r w:rsidR="003859F9">
        <w:rPr>
          <w:lang w:val="nl-NL"/>
        </w:rPr>
        <w:t>in label</w:t>
      </w:r>
      <w:r w:rsidRPr="00BE1525">
        <w:rPr>
          <w:lang w:val="nl-NL"/>
        </w:rPr>
        <w:t xml:space="preserve"> contents </w:t>
      </w:r>
      <w:r w:rsidR="003859F9">
        <w:rPr>
          <w:lang w:val="nl-NL"/>
        </w:rPr>
        <w:t xml:space="preserve">voor </w:t>
      </w:r>
      <w:proofErr w:type="spellStart"/>
      <w:r w:rsidRPr="00BE1525">
        <w:rPr>
          <w:lang w:val="nl-NL"/>
        </w:rPr>
        <w:t>Category</w:t>
      </w:r>
      <w:proofErr w:type="spellEnd"/>
    </w:p>
    <w:p w14:paraId="6CDB6962" w14:textId="2F67CDAA" w:rsidR="00F32AE3" w:rsidRPr="00BE1525" w:rsidRDefault="00F32AE3" w:rsidP="00BE1525">
      <w:pPr>
        <w:pStyle w:val="ListParagraph"/>
        <w:numPr>
          <w:ilvl w:val="0"/>
          <w:numId w:val="24"/>
        </w:numPr>
        <w:rPr>
          <w:lang w:val="nl-NL"/>
        </w:rPr>
      </w:pPr>
      <w:r>
        <w:rPr>
          <w:lang w:val="nl-NL"/>
        </w:rPr>
        <w:t>Zet de legenda uit.</w:t>
      </w:r>
    </w:p>
    <w:p w14:paraId="3F27A225" w14:textId="157174E8" w:rsidR="00FE30F0" w:rsidRDefault="00FE30F0" w:rsidP="00BE1525">
      <w:pPr>
        <w:pStyle w:val="ListParagraph"/>
        <w:numPr>
          <w:ilvl w:val="0"/>
          <w:numId w:val="24"/>
        </w:numPr>
        <w:rPr>
          <w:lang w:val="nl-NL"/>
        </w:rPr>
      </w:pPr>
      <w:r w:rsidRPr="00BE1525">
        <w:rPr>
          <w:lang w:val="nl-NL"/>
        </w:rPr>
        <w:t>Zet de titel naar Geslacht</w:t>
      </w:r>
    </w:p>
    <w:p w14:paraId="1E00E059" w14:textId="5B813D64" w:rsidR="00FE30F0" w:rsidRDefault="003436D3" w:rsidP="00E4036E">
      <w:pPr>
        <w:pStyle w:val="ListParagraph"/>
        <w:numPr>
          <w:ilvl w:val="0"/>
          <w:numId w:val="24"/>
        </w:numPr>
        <w:rPr>
          <w:lang w:val="nl-NL"/>
        </w:rPr>
      </w:pPr>
      <w:r w:rsidRPr="00E4036E">
        <w:rPr>
          <w:lang w:val="nl-NL"/>
        </w:rPr>
        <w:t xml:space="preserve">Maak een rand rondom de </w:t>
      </w:r>
      <w:proofErr w:type="spellStart"/>
      <w:r w:rsidRPr="00E4036E">
        <w:rPr>
          <w:lang w:val="nl-NL"/>
        </w:rPr>
        <w:t>visual</w:t>
      </w:r>
      <w:proofErr w:type="spellEnd"/>
      <w:r w:rsidR="00E4036E" w:rsidRPr="00E4036E">
        <w:rPr>
          <w:lang w:val="nl-NL"/>
        </w:rPr>
        <w:t xml:space="preserve"> (#0D6ABF, </w:t>
      </w:r>
      <w:proofErr w:type="spellStart"/>
      <w:r w:rsidR="00E4036E" w:rsidRPr="00E4036E">
        <w:rPr>
          <w:lang w:val="nl-NL"/>
        </w:rPr>
        <w:t>rounded</w:t>
      </w:r>
      <w:proofErr w:type="spellEnd"/>
      <w:r w:rsidR="00E4036E" w:rsidRPr="00E4036E">
        <w:rPr>
          <w:lang w:val="nl-NL"/>
        </w:rPr>
        <w:t xml:space="preserve"> corners is 5px)</w:t>
      </w:r>
    </w:p>
    <w:p w14:paraId="4BD88928" w14:textId="61A33162" w:rsidR="00E4036E" w:rsidRDefault="00E4036E" w:rsidP="00E4036E">
      <w:pPr>
        <w:pStyle w:val="ListParagraph"/>
        <w:numPr>
          <w:ilvl w:val="0"/>
          <w:numId w:val="24"/>
        </w:numPr>
        <w:rPr>
          <w:lang w:val="nl-NL"/>
        </w:rPr>
      </w:pPr>
      <w:r>
        <w:rPr>
          <w:lang w:val="nl-NL"/>
        </w:rPr>
        <w:t xml:space="preserve">Plaats de grafiek onder de jaargang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>, dit kan betekenen dat je alles wat opnieuw moet arrangeren.</w:t>
      </w:r>
    </w:p>
    <w:p w14:paraId="3F106FB9" w14:textId="77777777" w:rsidR="00E4036E" w:rsidRPr="00E4036E" w:rsidRDefault="00E4036E" w:rsidP="00E4036E">
      <w:pPr>
        <w:rPr>
          <w:lang w:val="nl-NL"/>
        </w:rPr>
      </w:pPr>
    </w:p>
    <w:p w14:paraId="2FFAD236" w14:textId="275BDAC6" w:rsidR="003436D3" w:rsidRPr="00A469C9" w:rsidRDefault="001D62A2" w:rsidP="00E70C8B">
      <w:pPr>
        <w:rPr>
          <w:b/>
          <w:bCs/>
          <w:lang w:val="nl-NL"/>
        </w:rPr>
      </w:pPr>
      <w:r w:rsidRPr="00A469C9">
        <w:rPr>
          <w:b/>
          <w:bCs/>
          <w:lang w:val="nl-NL"/>
        </w:rPr>
        <w:t>Visual 5</w:t>
      </w:r>
    </w:p>
    <w:p w14:paraId="24F5230D" w14:textId="1AEC281B" w:rsidR="001D62A2" w:rsidRPr="00E075B6" w:rsidRDefault="0036791C" w:rsidP="00E075B6">
      <w:pPr>
        <w:pStyle w:val="ListParagraph"/>
        <w:numPr>
          <w:ilvl w:val="0"/>
          <w:numId w:val="25"/>
        </w:numPr>
        <w:rPr>
          <w:lang w:val="nl-NL"/>
        </w:rPr>
      </w:pPr>
      <w:r w:rsidRPr="00E075B6">
        <w:rPr>
          <w:lang w:val="nl-NL"/>
        </w:rPr>
        <w:t xml:space="preserve">Gebruik Aantal </w:t>
      </w:r>
      <w:proofErr w:type="spellStart"/>
      <w:r w:rsidRPr="00E075B6">
        <w:rPr>
          <w:lang w:val="nl-NL"/>
        </w:rPr>
        <w:t>Inchrijvingen</w:t>
      </w:r>
      <w:proofErr w:type="spellEnd"/>
      <w:r w:rsidRPr="00E075B6">
        <w:rPr>
          <w:lang w:val="nl-NL"/>
        </w:rPr>
        <w:t xml:space="preserve"> en Opleiding om de horizontale </w:t>
      </w:r>
      <w:proofErr w:type="spellStart"/>
      <w:r w:rsidRPr="00E075B6">
        <w:rPr>
          <w:lang w:val="nl-NL"/>
        </w:rPr>
        <w:t>barchart</w:t>
      </w:r>
      <w:proofErr w:type="spellEnd"/>
      <w:r w:rsidRPr="00E075B6">
        <w:rPr>
          <w:lang w:val="nl-NL"/>
        </w:rPr>
        <w:t xml:space="preserve"> te maken.</w:t>
      </w:r>
    </w:p>
    <w:p w14:paraId="7146F9B7" w14:textId="77777777" w:rsidR="003A225C" w:rsidRDefault="00BC2ADC" w:rsidP="00E075B6">
      <w:pPr>
        <w:pStyle w:val="ListParagraph"/>
        <w:numPr>
          <w:ilvl w:val="0"/>
          <w:numId w:val="25"/>
        </w:numPr>
        <w:rPr>
          <w:lang w:val="nl-NL"/>
        </w:rPr>
      </w:pPr>
      <w:r w:rsidRPr="00E075B6">
        <w:rPr>
          <w:lang w:val="nl-NL"/>
        </w:rPr>
        <w:t>Stel de kleuren</w:t>
      </w:r>
      <w:r w:rsidR="00DF3BEB">
        <w:rPr>
          <w:lang w:val="nl-NL"/>
        </w:rPr>
        <w:t xml:space="preserve"> voor de bars in (</w:t>
      </w:r>
      <w:r w:rsidR="00DF3BEB" w:rsidRPr="00E4036E">
        <w:rPr>
          <w:lang w:val="nl-NL"/>
        </w:rPr>
        <w:t>(#0D6ABF</w:t>
      </w:r>
      <w:r w:rsidR="00DF3BEB">
        <w:rPr>
          <w:lang w:val="nl-NL"/>
        </w:rPr>
        <w:t xml:space="preserve">) </w:t>
      </w:r>
      <w:r w:rsidRPr="00E075B6">
        <w:rPr>
          <w:lang w:val="nl-NL"/>
        </w:rPr>
        <w:t xml:space="preserve"> </w:t>
      </w:r>
    </w:p>
    <w:p w14:paraId="6B3B582F" w14:textId="65514892" w:rsidR="00BC2ADC" w:rsidRDefault="003A225C" w:rsidP="00E075B6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lastRenderedPageBreak/>
        <w:t>stel</w:t>
      </w:r>
      <w:r w:rsidR="00BC2ADC" w:rsidRPr="00E075B6">
        <w:rPr>
          <w:lang w:val="nl-NL"/>
        </w:rPr>
        <w:t xml:space="preserve"> de rand in</w:t>
      </w:r>
    </w:p>
    <w:p w14:paraId="0E7A7F77" w14:textId="1928EF86" w:rsidR="005E13A2" w:rsidRDefault="005E13A2" w:rsidP="00E075B6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>zet de titels voor de x- en y-as uit.</w:t>
      </w:r>
    </w:p>
    <w:p w14:paraId="395B3280" w14:textId="43F04F10" w:rsidR="00CE46AF" w:rsidRDefault="00CE46AF" w:rsidP="00E075B6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 xml:space="preserve">Zet de </w:t>
      </w:r>
      <w:proofErr w:type="spellStart"/>
      <w:r>
        <w:rPr>
          <w:lang w:val="nl-NL"/>
        </w:rPr>
        <w:t>values</w:t>
      </w:r>
      <w:proofErr w:type="spellEnd"/>
      <w:r>
        <w:rPr>
          <w:lang w:val="nl-NL"/>
        </w:rPr>
        <w:t xml:space="preserve"> voor de x-as uit.</w:t>
      </w:r>
    </w:p>
    <w:p w14:paraId="090F2756" w14:textId="2DAC8CE4" w:rsidR="00A73EF0" w:rsidRDefault="00C87C59" w:rsidP="00E075B6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>Zet Data Labels aan</w:t>
      </w:r>
    </w:p>
    <w:p w14:paraId="2855A10E" w14:textId="31AE9D37" w:rsidR="00C87C59" w:rsidRPr="00E075B6" w:rsidRDefault="00C87C59" w:rsidP="00E075B6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 xml:space="preserve">Onder data labels -&gt; </w:t>
      </w:r>
      <w:proofErr w:type="spellStart"/>
      <w:r>
        <w:rPr>
          <w:lang w:val="nl-NL"/>
        </w:rPr>
        <w:t>values</w:t>
      </w:r>
      <w:proofErr w:type="spellEnd"/>
      <w:r>
        <w:rPr>
          <w:lang w:val="nl-NL"/>
        </w:rPr>
        <w:t>,  maak de letters vet en vergroot het lettertype naar 1</w:t>
      </w:r>
      <w:r w:rsidR="008B6235">
        <w:rPr>
          <w:lang w:val="nl-NL"/>
        </w:rPr>
        <w:t>2</w:t>
      </w:r>
      <w:r>
        <w:rPr>
          <w:lang w:val="nl-NL"/>
        </w:rPr>
        <w:t>px</w:t>
      </w:r>
    </w:p>
    <w:p w14:paraId="16525A91" w14:textId="64DB376E" w:rsidR="00E075B6" w:rsidRPr="00E075B6" w:rsidRDefault="00F169D9" w:rsidP="00E075B6">
      <w:pPr>
        <w:pStyle w:val="ListParagraph"/>
        <w:numPr>
          <w:ilvl w:val="0"/>
          <w:numId w:val="25"/>
        </w:numPr>
        <w:rPr>
          <w:lang w:val="nl-NL"/>
        </w:rPr>
      </w:pPr>
      <w:r w:rsidRPr="00E075B6">
        <w:rPr>
          <w:lang w:val="nl-NL"/>
        </w:rPr>
        <w:t>In</w:t>
      </w:r>
      <w:r w:rsidR="00CC2383">
        <w:rPr>
          <w:lang w:val="nl-NL"/>
        </w:rPr>
        <w:t xml:space="preserve"> de </w:t>
      </w:r>
      <w:r w:rsidRPr="00E075B6">
        <w:rPr>
          <w:lang w:val="nl-NL"/>
        </w:rPr>
        <w:t xml:space="preserve"> Filters</w:t>
      </w:r>
      <w:r w:rsidR="00CC2383">
        <w:rPr>
          <w:lang w:val="nl-NL"/>
        </w:rPr>
        <w:t xml:space="preserve"> </w:t>
      </w:r>
      <w:proofErr w:type="spellStart"/>
      <w:r w:rsidR="00CC2383">
        <w:rPr>
          <w:lang w:val="nl-NL"/>
        </w:rPr>
        <w:t>pane</w:t>
      </w:r>
      <w:proofErr w:type="spellEnd"/>
      <w:r w:rsidR="00CC2383">
        <w:rPr>
          <w:lang w:val="nl-NL"/>
        </w:rPr>
        <w:t xml:space="preserve"> </w:t>
      </w:r>
      <w:r w:rsidRPr="00E075B6">
        <w:rPr>
          <w:lang w:val="nl-NL"/>
        </w:rPr>
        <w:t xml:space="preserve"> bij Opleiding in Filters on </w:t>
      </w:r>
      <w:proofErr w:type="spellStart"/>
      <w:r w:rsidRPr="00E075B6">
        <w:rPr>
          <w:lang w:val="nl-NL"/>
        </w:rPr>
        <w:t>this</w:t>
      </w:r>
      <w:proofErr w:type="spellEnd"/>
      <w:r w:rsidRPr="00E075B6">
        <w:rPr>
          <w:lang w:val="nl-NL"/>
        </w:rPr>
        <w:t xml:space="preserve"> </w:t>
      </w:r>
      <w:proofErr w:type="spellStart"/>
      <w:r w:rsidRPr="00E075B6">
        <w:rPr>
          <w:lang w:val="nl-NL"/>
        </w:rPr>
        <w:t>visual</w:t>
      </w:r>
      <w:proofErr w:type="spellEnd"/>
      <w:r w:rsidRPr="00E075B6">
        <w:rPr>
          <w:lang w:val="nl-NL"/>
        </w:rPr>
        <w:t xml:space="preserve">. </w:t>
      </w:r>
    </w:p>
    <w:p w14:paraId="7364C56F" w14:textId="769A3E3B" w:rsidR="00E075B6" w:rsidRPr="00E075B6" w:rsidRDefault="00F169D9" w:rsidP="00E075B6">
      <w:pPr>
        <w:pStyle w:val="ListParagraph"/>
        <w:numPr>
          <w:ilvl w:val="1"/>
          <w:numId w:val="25"/>
        </w:numPr>
        <w:rPr>
          <w:lang w:val="nl-NL"/>
        </w:rPr>
      </w:pPr>
      <w:r w:rsidRPr="00E075B6">
        <w:rPr>
          <w:lang w:val="nl-NL"/>
        </w:rPr>
        <w:t xml:space="preserve">Zet filter Type op Top N, </w:t>
      </w:r>
    </w:p>
    <w:p w14:paraId="0FB21F6D" w14:textId="5BE2038A" w:rsidR="00E075B6" w:rsidRDefault="00E075B6" w:rsidP="00E075B6">
      <w:pPr>
        <w:pStyle w:val="ListParagraph"/>
        <w:numPr>
          <w:ilvl w:val="1"/>
          <w:numId w:val="25"/>
        </w:numPr>
      </w:pPr>
      <w:r w:rsidRPr="00E075B6">
        <w:t>Zet Show items op T</w:t>
      </w:r>
      <w:r>
        <w:t>op 8</w:t>
      </w:r>
    </w:p>
    <w:p w14:paraId="2F5779A5" w14:textId="74AF9524" w:rsidR="00E075B6" w:rsidRPr="00E075B6" w:rsidRDefault="00E075B6" w:rsidP="00E075B6">
      <w:pPr>
        <w:pStyle w:val="ListParagraph"/>
        <w:numPr>
          <w:ilvl w:val="1"/>
          <w:numId w:val="25"/>
        </w:numPr>
        <w:rPr>
          <w:lang w:val="nl-NL"/>
        </w:rPr>
      </w:pPr>
      <w:r w:rsidRPr="00E075B6">
        <w:rPr>
          <w:lang w:val="nl-NL"/>
        </w:rPr>
        <w:t xml:space="preserve">Sleep de </w:t>
      </w:r>
      <w:proofErr w:type="spellStart"/>
      <w:r w:rsidRPr="00E075B6">
        <w:rPr>
          <w:lang w:val="nl-NL"/>
        </w:rPr>
        <w:t>measure</w:t>
      </w:r>
      <w:proofErr w:type="spellEnd"/>
      <w:r w:rsidRPr="00E075B6">
        <w:rPr>
          <w:lang w:val="nl-NL"/>
        </w:rPr>
        <w:t xml:space="preserve"> Aantal Inschrijvingen in </w:t>
      </w:r>
      <w:proofErr w:type="spellStart"/>
      <w:r w:rsidRPr="00E075B6">
        <w:rPr>
          <w:lang w:val="nl-NL"/>
        </w:rPr>
        <w:t>By</w:t>
      </w:r>
      <w:proofErr w:type="spellEnd"/>
      <w:r w:rsidRPr="00E075B6">
        <w:rPr>
          <w:lang w:val="nl-NL"/>
        </w:rPr>
        <w:t xml:space="preserve"> Value</w:t>
      </w:r>
    </w:p>
    <w:p w14:paraId="15596D37" w14:textId="4F3CA6A7" w:rsidR="00E075B6" w:rsidRDefault="00E075B6" w:rsidP="00E075B6">
      <w:pPr>
        <w:pStyle w:val="ListParagraph"/>
        <w:numPr>
          <w:ilvl w:val="1"/>
          <w:numId w:val="25"/>
        </w:numPr>
        <w:rPr>
          <w:lang w:val="nl-NL"/>
        </w:rPr>
      </w:pPr>
      <w:r w:rsidRPr="00E075B6">
        <w:rPr>
          <w:lang w:val="nl-NL"/>
        </w:rPr>
        <w:t>Klik op “</w:t>
      </w:r>
      <w:proofErr w:type="spellStart"/>
      <w:r w:rsidRPr="00E075B6">
        <w:rPr>
          <w:lang w:val="nl-NL"/>
        </w:rPr>
        <w:t>Apply</w:t>
      </w:r>
      <w:proofErr w:type="spellEnd"/>
      <w:r w:rsidRPr="00E075B6">
        <w:rPr>
          <w:lang w:val="nl-NL"/>
        </w:rPr>
        <w:t xml:space="preserve"> Filter”</w:t>
      </w:r>
    </w:p>
    <w:p w14:paraId="5E64FB6A" w14:textId="6E407215" w:rsidR="0059280D" w:rsidRDefault="0059280D" w:rsidP="00A73EF0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>Stel de titel in</w:t>
      </w:r>
      <w:r w:rsidR="00F722B7">
        <w:rPr>
          <w:lang w:val="nl-NL"/>
        </w:rPr>
        <w:t xml:space="preserve"> op “</w:t>
      </w:r>
      <w:r w:rsidR="00F722B7" w:rsidRPr="00F722B7">
        <w:rPr>
          <w:lang w:val="nl-NL"/>
        </w:rPr>
        <w:t>Opleidingen met de meeste inschrijvingen (top 8)</w:t>
      </w:r>
      <w:r w:rsidR="00F722B7">
        <w:rPr>
          <w:lang w:val="nl-NL"/>
        </w:rPr>
        <w:t>”</w:t>
      </w:r>
    </w:p>
    <w:p w14:paraId="2064BF6E" w14:textId="115A1316" w:rsidR="008B6235" w:rsidRDefault="008B6235" w:rsidP="00A73EF0">
      <w:pPr>
        <w:pStyle w:val="ListParagraph"/>
        <w:numPr>
          <w:ilvl w:val="0"/>
          <w:numId w:val="25"/>
        </w:numPr>
        <w:rPr>
          <w:lang w:val="nl-NL"/>
        </w:rPr>
      </w:pPr>
      <w:r>
        <w:rPr>
          <w:lang w:val="nl-NL"/>
        </w:rPr>
        <w:t xml:space="preserve">Plaats de </w:t>
      </w:r>
      <w:proofErr w:type="spellStart"/>
      <w:r>
        <w:rPr>
          <w:lang w:val="nl-NL"/>
        </w:rPr>
        <w:t>barchart</w:t>
      </w:r>
      <w:proofErr w:type="spellEnd"/>
      <w:r>
        <w:rPr>
          <w:lang w:val="nl-NL"/>
        </w:rPr>
        <w:t xml:space="preserve"> rechts van de jaargang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en de cirkeldiagram</w:t>
      </w:r>
    </w:p>
    <w:p w14:paraId="1AF30D81" w14:textId="77777777" w:rsidR="008B6235" w:rsidRDefault="008B6235" w:rsidP="008B6235">
      <w:pPr>
        <w:rPr>
          <w:lang w:val="nl-NL"/>
        </w:rPr>
      </w:pPr>
    </w:p>
    <w:p w14:paraId="1F16C125" w14:textId="1A11C45F" w:rsidR="008B6235" w:rsidRDefault="00920210" w:rsidP="008B6235">
      <w:pPr>
        <w:rPr>
          <w:lang w:val="nl-NL"/>
        </w:rPr>
      </w:pPr>
      <w:r w:rsidRPr="00920210">
        <w:rPr>
          <w:noProof/>
          <w:lang w:val="nl-NL"/>
        </w:rPr>
        <w:drawing>
          <wp:inline distT="0" distB="0" distL="0" distR="0" wp14:anchorId="36A734B3" wp14:editId="432DE870">
            <wp:extent cx="6332220" cy="3535045"/>
            <wp:effectExtent l="0" t="0" r="0" b="8255"/>
            <wp:docPr id="17492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40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61B2" w14:textId="77777777" w:rsidR="008B6235" w:rsidRPr="008B6235" w:rsidRDefault="008B6235" w:rsidP="008B6235">
      <w:pPr>
        <w:rPr>
          <w:lang w:val="nl-NL"/>
        </w:rPr>
      </w:pPr>
    </w:p>
    <w:p w14:paraId="19DE99D4" w14:textId="3792D29A" w:rsidR="007432F8" w:rsidRPr="00C33FDE" w:rsidRDefault="00C33FDE" w:rsidP="007432F8">
      <w:pPr>
        <w:rPr>
          <w:b/>
          <w:bCs/>
          <w:lang w:val="nl-NL"/>
        </w:rPr>
      </w:pPr>
      <w:r w:rsidRPr="00C33FDE">
        <w:rPr>
          <w:b/>
          <w:bCs/>
          <w:lang w:val="nl-NL"/>
        </w:rPr>
        <w:t>Visual 6</w:t>
      </w:r>
    </w:p>
    <w:p w14:paraId="0BDD9127" w14:textId="564FDC64" w:rsidR="00C33FDE" w:rsidRDefault="00C33FDE" w:rsidP="007D1CF6">
      <w:pPr>
        <w:pStyle w:val="ListParagraph"/>
        <w:numPr>
          <w:ilvl w:val="0"/>
          <w:numId w:val="26"/>
        </w:numPr>
        <w:rPr>
          <w:lang w:val="nl-NL"/>
        </w:rPr>
      </w:pPr>
      <w:r w:rsidRPr="007D1CF6">
        <w:rPr>
          <w:lang w:val="nl-NL"/>
        </w:rPr>
        <w:t xml:space="preserve">Maak een Donut diagram met </w:t>
      </w:r>
      <w:proofErr w:type="spellStart"/>
      <w:r w:rsidR="00095052">
        <w:rPr>
          <w:lang w:val="nl-NL"/>
        </w:rPr>
        <w:t>Is</w:t>
      </w:r>
      <w:r w:rsidR="008D1BC9">
        <w:rPr>
          <w:lang w:val="nl-NL"/>
        </w:rPr>
        <w:t>Betaald</w:t>
      </w:r>
      <w:proofErr w:type="spellEnd"/>
      <w:r w:rsidRPr="007D1CF6">
        <w:rPr>
          <w:lang w:val="nl-NL"/>
        </w:rPr>
        <w:t xml:space="preserve"> en Aantal Inschrijvingen</w:t>
      </w:r>
    </w:p>
    <w:p w14:paraId="231B4C66" w14:textId="17DBF0E3" w:rsidR="0007538E" w:rsidRPr="007D1CF6" w:rsidRDefault="0007538E" w:rsidP="007D1CF6">
      <w:pPr>
        <w:pStyle w:val="ListParagraph"/>
        <w:numPr>
          <w:ilvl w:val="0"/>
          <w:numId w:val="26"/>
        </w:numPr>
        <w:rPr>
          <w:lang w:val="nl-NL"/>
        </w:rPr>
      </w:pPr>
      <w:r>
        <w:rPr>
          <w:lang w:val="nl-NL"/>
        </w:rPr>
        <w:t>Zet de titel op “</w:t>
      </w:r>
      <w:r w:rsidRPr="0007538E">
        <w:rPr>
          <w:lang w:val="nl-NL"/>
        </w:rPr>
        <w:t xml:space="preserve">Inschrijvingen </w:t>
      </w:r>
      <w:proofErr w:type="spellStart"/>
      <w:r w:rsidRPr="0007538E">
        <w:rPr>
          <w:lang w:val="nl-NL"/>
        </w:rPr>
        <w:t>vs</w:t>
      </w:r>
      <w:proofErr w:type="spellEnd"/>
      <w:r w:rsidRPr="0007538E">
        <w:rPr>
          <w:lang w:val="nl-NL"/>
        </w:rPr>
        <w:t xml:space="preserve"> Betaald</w:t>
      </w:r>
      <w:r>
        <w:rPr>
          <w:lang w:val="nl-NL"/>
        </w:rPr>
        <w:t>”</w:t>
      </w:r>
    </w:p>
    <w:p w14:paraId="064109D3" w14:textId="7E782F11" w:rsidR="00C33FDE" w:rsidRPr="007D1CF6" w:rsidRDefault="00E07684" w:rsidP="007D1CF6">
      <w:pPr>
        <w:pStyle w:val="ListParagraph"/>
        <w:numPr>
          <w:ilvl w:val="0"/>
          <w:numId w:val="26"/>
        </w:numPr>
        <w:rPr>
          <w:lang w:val="nl-NL"/>
        </w:rPr>
      </w:pPr>
      <w:r>
        <w:rPr>
          <w:lang w:val="nl-NL"/>
        </w:rPr>
        <w:t xml:space="preserve">In Format </w:t>
      </w:r>
      <w:proofErr w:type="spellStart"/>
      <w:r>
        <w:rPr>
          <w:lang w:val="nl-NL"/>
        </w:rPr>
        <w:t>pane</w:t>
      </w:r>
      <w:proofErr w:type="spellEnd"/>
      <w:r>
        <w:rPr>
          <w:lang w:val="nl-NL"/>
        </w:rPr>
        <w:t xml:space="preserve"> onder </w:t>
      </w:r>
      <w:proofErr w:type="spellStart"/>
      <w:r>
        <w:rPr>
          <w:lang w:val="nl-NL"/>
        </w:rPr>
        <w:t>slicers</w:t>
      </w:r>
      <w:proofErr w:type="spellEnd"/>
      <w:r>
        <w:rPr>
          <w:lang w:val="nl-NL"/>
        </w:rPr>
        <w:t>:</w:t>
      </w:r>
      <w:r>
        <w:rPr>
          <w:lang w:val="nl-NL"/>
        </w:rPr>
        <w:br/>
        <w:t xml:space="preserve">Kleur voor Nee is : </w:t>
      </w:r>
      <w:r w:rsidRPr="00E07684">
        <w:rPr>
          <w:lang w:val="nl-NL"/>
        </w:rPr>
        <w:t>#E6F0F8</w:t>
      </w:r>
      <w:r>
        <w:rPr>
          <w:lang w:val="nl-NL"/>
        </w:rPr>
        <w:br/>
        <w:t xml:space="preserve">Kleur voor Ja is: </w:t>
      </w:r>
      <w:r w:rsidR="00292B22" w:rsidRPr="00292B22">
        <w:rPr>
          <w:lang w:val="nl-NL"/>
        </w:rPr>
        <w:t>#0D6ABF</w:t>
      </w:r>
    </w:p>
    <w:p w14:paraId="31E9F0DC" w14:textId="4C719A65" w:rsidR="006023B6" w:rsidRPr="007D1CF6" w:rsidRDefault="006023B6" w:rsidP="007D1CF6">
      <w:pPr>
        <w:pStyle w:val="ListParagraph"/>
        <w:numPr>
          <w:ilvl w:val="0"/>
          <w:numId w:val="26"/>
        </w:numPr>
        <w:rPr>
          <w:lang w:val="nl-NL"/>
        </w:rPr>
      </w:pPr>
      <w:r w:rsidRPr="007D1CF6">
        <w:rPr>
          <w:lang w:val="nl-NL"/>
        </w:rPr>
        <w:t>Onder Detail labels kun je kiezen wat je wilt tonen in de label.</w:t>
      </w:r>
      <w:r w:rsidR="00292B22">
        <w:rPr>
          <w:lang w:val="nl-NL"/>
        </w:rPr>
        <w:t xml:space="preserve"> Sele</w:t>
      </w:r>
      <w:r w:rsidR="000C3ABC">
        <w:rPr>
          <w:lang w:val="nl-NL"/>
        </w:rPr>
        <w:t xml:space="preserve">cteer Data </w:t>
      </w:r>
      <w:proofErr w:type="spellStart"/>
      <w:r w:rsidR="000C3ABC">
        <w:rPr>
          <w:lang w:val="nl-NL"/>
        </w:rPr>
        <w:t>value</w:t>
      </w:r>
      <w:proofErr w:type="spellEnd"/>
      <w:r w:rsidR="000C3ABC">
        <w:rPr>
          <w:lang w:val="nl-NL"/>
        </w:rPr>
        <w:t xml:space="preserve"> &amp; percent of </w:t>
      </w:r>
      <w:proofErr w:type="spellStart"/>
      <w:r w:rsidR="000C3ABC">
        <w:rPr>
          <w:lang w:val="nl-NL"/>
        </w:rPr>
        <w:t>total</w:t>
      </w:r>
      <w:proofErr w:type="spellEnd"/>
    </w:p>
    <w:p w14:paraId="2340D767" w14:textId="5735168A" w:rsidR="006023B6" w:rsidRDefault="006023B6" w:rsidP="007D1CF6">
      <w:pPr>
        <w:pStyle w:val="ListParagraph"/>
        <w:numPr>
          <w:ilvl w:val="0"/>
          <w:numId w:val="26"/>
        </w:numPr>
        <w:rPr>
          <w:lang w:val="nl-NL"/>
        </w:rPr>
      </w:pPr>
      <w:r w:rsidRPr="007D1CF6">
        <w:rPr>
          <w:lang w:val="nl-NL"/>
        </w:rPr>
        <w:t xml:space="preserve">Laat de </w:t>
      </w:r>
      <w:proofErr w:type="spellStart"/>
      <w:r w:rsidRPr="007D1CF6">
        <w:rPr>
          <w:lang w:val="nl-NL"/>
        </w:rPr>
        <w:t>title</w:t>
      </w:r>
      <w:proofErr w:type="spellEnd"/>
      <w:r w:rsidRPr="007D1CF6">
        <w:rPr>
          <w:lang w:val="nl-NL"/>
        </w:rPr>
        <w:t xml:space="preserve"> van de legend aan</w:t>
      </w:r>
      <w:r w:rsidR="000C3ABC">
        <w:rPr>
          <w:lang w:val="nl-NL"/>
        </w:rPr>
        <w:t xml:space="preserve">, zorg dat de legenda </w:t>
      </w:r>
      <w:proofErr w:type="spellStart"/>
      <w:r w:rsidR="006C0F55">
        <w:rPr>
          <w:lang w:val="nl-NL"/>
        </w:rPr>
        <w:t>bottom</w:t>
      </w:r>
      <w:proofErr w:type="spellEnd"/>
      <w:r w:rsidR="006C0F55">
        <w:rPr>
          <w:lang w:val="nl-NL"/>
        </w:rPr>
        <w:t xml:space="preserve"> </w:t>
      </w:r>
      <w:proofErr w:type="spellStart"/>
      <w:r w:rsidR="006C0F55">
        <w:rPr>
          <w:lang w:val="nl-NL"/>
        </w:rPr>
        <w:t>left</w:t>
      </w:r>
      <w:proofErr w:type="spellEnd"/>
      <w:r w:rsidR="006C0F55">
        <w:rPr>
          <w:lang w:val="nl-NL"/>
        </w:rPr>
        <w:t xml:space="preserve"> staat</w:t>
      </w:r>
      <w:r w:rsidR="000C3ABC">
        <w:rPr>
          <w:lang w:val="nl-NL"/>
        </w:rPr>
        <w:t>.</w:t>
      </w:r>
    </w:p>
    <w:p w14:paraId="058A054B" w14:textId="12EE3DE3" w:rsidR="006C0F55" w:rsidRPr="007D1CF6" w:rsidRDefault="00322D9D" w:rsidP="007D1CF6">
      <w:pPr>
        <w:pStyle w:val="ListParagraph"/>
        <w:numPr>
          <w:ilvl w:val="0"/>
          <w:numId w:val="26"/>
        </w:numPr>
        <w:rPr>
          <w:lang w:val="nl-NL"/>
        </w:rPr>
      </w:pPr>
      <w:r>
        <w:rPr>
          <w:lang w:val="nl-NL"/>
        </w:rPr>
        <w:lastRenderedPageBreak/>
        <w:t xml:space="preserve">In de </w:t>
      </w:r>
      <w:proofErr w:type="spellStart"/>
      <w:r>
        <w:rPr>
          <w:lang w:val="nl-NL"/>
        </w:rPr>
        <w:t>build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pane</w:t>
      </w:r>
      <w:proofErr w:type="spellEnd"/>
      <w:r>
        <w:rPr>
          <w:lang w:val="nl-NL"/>
        </w:rPr>
        <w:t xml:space="preserve">. Ga naar </w:t>
      </w:r>
      <w:proofErr w:type="spellStart"/>
      <w:r>
        <w:rPr>
          <w:lang w:val="nl-NL"/>
        </w:rPr>
        <w:t>Isbetaald</w:t>
      </w:r>
      <w:proofErr w:type="spellEnd"/>
      <w:r>
        <w:rPr>
          <w:lang w:val="nl-NL"/>
        </w:rPr>
        <w:t xml:space="preserve"> onder de legend en dubbelklik erop. Nu kun je de kolom in de grafiek hernoemen. Hernoem het naar betaald.</w:t>
      </w:r>
    </w:p>
    <w:p w14:paraId="588B5BB5" w14:textId="71EA90CE" w:rsidR="006023B6" w:rsidRDefault="007D1CF6" w:rsidP="007D1CF6">
      <w:pPr>
        <w:pStyle w:val="ListParagraph"/>
        <w:numPr>
          <w:ilvl w:val="0"/>
          <w:numId w:val="26"/>
        </w:numPr>
        <w:rPr>
          <w:lang w:val="nl-NL"/>
        </w:rPr>
      </w:pPr>
      <w:r w:rsidRPr="007D1CF6">
        <w:rPr>
          <w:lang w:val="nl-NL"/>
        </w:rPr>
        <w:t xml:space="preserve">Pas de Titel aan naar Inschrijvingen </w:t>
      </w:r>
      <w:proofErr w:type="spellStart"/>
      <w:r w:rsidRPr="007D1CF6">
        <w:rPr>
          <w:lang w:val="nl-NL"/>
        </w:rPr>
        <w:t>vs</w:t>
      </w:r>
      <w:proofErr w:type="spellEnd"/>
      <w:r w:rsidRPr="007D1CF6">
        <w:rPr>
          <w:lang w:val="nl-NL"/>
        </w:rPr>
        <w:t xml:space="preserve"> Betaald.</w:t>
      </w:r>
    </w:p>
    <w:p w14:paraId="545B96B3" w14:textId="39CFD40B" w:rsidR="00D02AFA" w:rsidRDefault="00D02AFA" w:rsidP="007D1CF6">
      <w:pPr>
        <w:pStyle w:val="ListParagraph"/>
        <w:numPr>
          <w:ilvl w:val="0"/>
          <w:numId w:val="26"/>
        </w:numPr>
        <w:rPr>
          <w:lang w:val="nl-NL"/>
        </w:rPr>
      </w:pPr>
      <w:r>
        <w:rPr>
          <w:lang w:val="nl-NL"/>
        </w:rPr>
        <w:t>Zorg dat de grafiek rechtsonder gearrangeerd wordt.</w:t>
      </w:r>
    </w:p>
    <w:p w14:paraId="09D4A9C3" w14:textId="77777777" w:rsidR="008D448B" w:rsidRDefault="008D448B" w:rsidP="008D448B">
      <w:pPr>
        <w:rPr>
          <w:lang w:val="nl-NL"/>
        </w:rPr>
      </w:pPr>
    </w:p>
    <w:p w14:paraId="596689A1" w14:textId="6307E4B8" w:rsidR="008D448B" w:rsidRPr="008D448B" w:rsidRDefault="008D448B" w:rsidP="008D448B">
      <w:pPr>
        <w:rPr>
          <w:lang w:val="nl-NL"/>
        </w:rPr>
      </w:pPr>
      <w:r w:rsidRPr="008D448B">
        <w:rPr>
          <w:noProof/>
          <w:lang w:val="nl-NL"/>
        </w:rPr>
        <w:drawing>
          <wp:inline distT="0" distB="0" distL="0" distR="0" wp14:anchorId="40DE512B" wp14:editId="6AD5AB50">
            <wp:extent cx="6332220" cy="3520440"/>
            <wp:effectExtent l="0" t="0" r="0" b="3810"/>
            <wp:docPr id="194334960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49604" name="Picture 1" descr="A screen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0309" w14:textId="77777777" w:rsidR="007D1CF6" w:rsidRDefault="007D1CF6" w:rsidP="007432F8">
      <w:pPr>
        <w:rPr>
          <w:lang w:val="nl-NL"/>
        </w:rPr>
      </w:pPr>
    </w:p>
    <w:p w14:paraId="6DD150F6" w14:textId="24E739E5" w:rsidR="00D1467F" w:rsidRPr="004D69CC" w:rsidRDefault="00D1467F" w:rsidP="007432F8">
      <w:pPr>
        <w:rPr>
          <w:b/>
          <w:bCs/>
          <w:lang w:val="nl-NL"/>
        </w:rPr>
      </w:pPr>
      <w:r w:rsidRPr="004D69CC">
        <w:rPr>
          <w:b/>
          <w:bCs/>
          <w:lang w:val="nl-NL"/>
        </w:rPr>
        <w:t>Titel</w:t>
      </w:r>
    </w:p>
    <w:p w14:paraId="2E988295" w14:textId="448743AA" w:rsidR="00D1467F" w:rsidRPr="004D69CC" w:rsidRDefault="00D1467F" w:rsidP="004D69CC">
      <w:pPr>
        <w:pStyle w:val="ListParagraph"/>
        <w:numPr>
          <w:ilvl w:val="0"/>
          <w:numId w:val="27"/>
        </w:numPr>
        <w:rPr>
          <w:lang w:val="nl-NL"/>
        </w:rPr>
      </w:pPr>
      <w:r w:rsidRPr="004D69CC">
        <w:rPr>
          <w:lang w:val="nl-NL"/>
        </w:rPr>
        <w:t xml:space="preserve">Ga naar menu </w:t>
      </w:r>
      <w:proofErr w:type="spellStart"/>
      <w:r w:rsidRPr="004D69CC">
        <w:rPr>
          <w:lang w:val="nl-NL"/>
        </w:rPr>
        <w:t>Insert</w:t>
      </w:r>
      <w:proofErr w:type="spellEnd"/>
    </w:p>
    <w:p w14:paraId="501240FF" w14:textId="447C9299" w:rsidR="00D1467F" w:rsidRPr="004D69CC" w:rsidRDefault="00291619" w:rsidP="004D69CC">
      <w:pPr>
        <w:pStyle w:val="ListParagraph"/>
        <w:numPr>
          <w:ilvl w:val="0"/>
          <w:numId w:val="27"/>
        </w:numPr>
        <w:rPr>
          <w:lang w:val="nl-NL"/>
        </w:rPr>
      </w:pPr>
      <w:r w:rsidRPr="004D69CC">
        <w:rPr>
          <w:lang w:val="nl-NL"/>
        </w:rPr>
        <w:t>Klik op het element Tekst Box</w:t>
      </w:r>
    </w:p>
    <w:p w14:paraId="733BE286" w14:textId="5B3F2967" w:rsidR="00291619" w:rsidRDefault="00291619" w:rsidP="004D69CC">
      <w:pPr>
        <w:pStyle w:val="ListParagraph"/>
        <w:numPr>
          <w:ilvl w:val="0"/>
          <w:numId w:val="27"/>
        </w:numPr>
        <w:rPr>
          <w:lang w:val="nl-NL"/>
        </w:rPr>
      </w:pPr>
      <w:r w:rsidRPr="004D69CC">
        <w:rPr>
          <w:lang w:val="nl-NL"/>
        </w:rPr>
        <w:t xml:space="preserve">Pas de grootte en de positie aan, </w:t>
      </w:r>
      <w:r w:rsidR="007A3B09" w:rsidRPr="004D69CC">
        <w:rPr>
          <w:lang w:val="nl-NL"/>
        </w:rPr>
        <w:t xml:space="preserve"> </w:t>
      </w:r>
      <w:proofErr w:type="spellStart"/>
      <w:r w:rsidR="00415561">
        <w:rPr>
          <w:lang w:val="nl-NL"/>
        </w:rPr>
        <w:t>Horizontal</w:t>
      </w:r>
      <w:proofErr w:type="spellEnd"/>
      <w:r w:rsidR="00415561">
        <w:rPr>
          <w:lang w:val="nl-NL"/>
        </w:rPr>
        <w:t xml:space="preserve"> 5, </w:t>
      </w:r>
      <w:proofErr w:type="spellStart"/>
      <w:r w:rsidR="00415561">
        <w:rPr>
          <w:lang w:val="nl-NL"/>
        </w:rPr>
        <w:t>Vertical</w:t>
      </w:r>
      <w:proofErr w:type="spellEnd"/>
      <w:r w:rsidR="00415561">
        <w:rPr>
          <w:lang w:val="nl-NL"/>
        </w:rPr>
        <w:t xml:space="preserve"> 5, </w:t>
      </w:r>
      <w:proofErr w:type="spellStart"/>
      <w:r w:rsidR="00415561">
        <w:rPr>
          <w:lang w:val="nl-NL"/>
        </w:rPr>
        <w:t>width</w:t>
      </w:r>
      <w:proofErr w:type="spellEnd"/>
      <w:r w:rsidR="00415561">
        <w:rPr>
          <w:lang w:val="nl-NL"/>
        </w:rPr>
        <w:t xml:space="preserve"> 500 en </w:t>
      </w:r>
      <w:proofErr w:type="spellStart"/>
      <w:r w:rsidR="00415561">
        <w:rPr>
          <w:lang w:val="nl-NL"/>
        </w:rPr>
        <w:t>height</w:t>
      </w:r>
      <w:proofErr w:type="spellEnd"/>
      <w:r w:rsidR="00415561">
        <w:rPr>
          <w:lang w:val="nl-NL"/>
        </w:rPr>
        <w:t xml:space="preserve"> 60</w:t>
      </w:r>
    </w:p>
    <w:p w14:paraId="55BB21CF" w14:textId="77777777" w:rsidR="00B2448C" w:rsidRDefault="00B2448C" w:rsidP="004D69CC">
      <w:pPr>
        <w:pStyle w:val="ListParagraph"/>
        <w:numPr>
          <w:ilvl w:val="0"/>
          <w:numId w:val="27"/>
        </w:numPr>
        <w:rPr>
          <w:lang w:val="nl-NL"/>
        </w:rPr>
      </w:pPr>
    </w:p>
    <w:p w14:paraId="5FAD0DA8" w14:textId="178D432D" w:rsidR="00B06005" w:rsidRPr="004D69CC" w:rsidRDefault="00B06005" w:rsidP="004D69CC">
      <w:pPr>
        <w:pStyle w:val="ListParagraph"/>
        <w:numPr>
          <w:ilvl w:val="0"/>
          <w:numId w:val="27"/>
        </w:numPr>
        <w:rPr>
          <w:lang w:val="nl-NL"/>
        </w:rPr>
      </w:pPr>
      <w:r>
        <w:rPr>
          <w:lang w:val="nl-NL"/>
        </w:rPr>
        <w:t xml:space="preserve">Verander het lettertype naar </w:t>
      </w:r>
      <w:proofErr w:type="spellStart"/>
      <w:r w:rsidR="00B2448C">
        <w:rPr>
          <w:lang w:val="nl-NL"/>
        </w:rPr>
        <w:t>Segoe</w:t>
      </w:r>
      <w:proofErr w:type="spellEnd"/>
      <w:r w:rsidR="00B2448C">
        <w:rPr>
          <w:lang w:val="nl-NL"/>
        </w:rPr>
        <w:t xml:space="preserve"> UI Light</w:t>
      </w:r>
    </w:p>
    <w:p w14:paraId="6C9FD64B" w14:textId="31D5BF5C" w:rsidR="00E075B6" w:rsidRPr="00B2448C" w:rsidRDefault="007A3B09" w:rsidP="00E70C8B">
      <w:pPr>
        <w:pStyle w:val="ListParagraph"/>
        <w:numPr>
          <w:ilvl w:val="0"/>
          <w:numId w:val="27"/>
        </w:numPr>
        <w:rPr>
          <w:lang w:val="nl-NL"/>
        </w:rPr>
      </w:pPr>
      <w:r w:rsidRPr="004D69CC">
        <w:rPr>
          <w:lang w:val="nl-NL"/>
        </w:rPr>
        <w:t>Geef het de tekst “VU Dashboard - Registratie Studenten”</w:t>
      </w:r>
    </w:p>
    <w:p w14:paraId="3A8063BC" w14:textId="03B07AF8" w:rsidR="00667155" w:rsidRPr="00667155" w:rsidRDefault="004D69CC" w:rsidP="00667155">
      <w:pPr>
        <w:rPr>
          <w:lang w:val="nl-NL"/>
        </w:rPr>
      </w:pPr>
      <w:r w:rsidRPr="00667155">
        <w:rPr>
          <w:lang w:val="nl-NL"/>
        </w:rPr>
        <w:t xml:space="preserve">Je hebt nu alle onderdelen gemaakt. </w:t>
      </w:r>
      <w:r w:rsidR="00667155">
        <w:rPr>
          <w:lang w:val="nl-NL"/>
        </w:rPr>
        <w:br/>
      </w:r>
      <w:r w:rsidR="00667155" w:rsidRPr="00667155">
        <w:rPr>
          <w:lang w:val="nl-NL"/>
        </w:rPr>
        <w:t xml:space="preserve">Zorg er voor dat de </w:t>
      </w:r>
      <w:proofErr w:type="spellStart"/>
      <w:r w:rsidR="00667155" w:rsidRPr="00667155">
        <w:rPr>
          <w:lang w:val="nl-NL"/>
        </w:rPr>
        <w:t>slicers</w:t>
      </w:r>
      <w:proofErr w:type="spellEnd"/>
      <w:r w:rsidR="00667155" w:rsidRPr="00667155">
        <w:rPr>
          <w:lang w:val="nl-NL"/>
        </w:rPr>
        <w:t xml:space="preserve"> en de grafiek iets uit de kant staan en goed uitgelijnd</w:t>
      </w:r>
      <w:r w:rsidR="00667155" w:rsidRPr="00667155">
        <w:rPr>
          <w:lang w:val="nl-NL"/>
        </w:rPr>
        <w:br/>
        <w:t xml:space="preserve">Dat kan je doen in de eigenschappen </w:t>
      </w:r>
      <w:proofErr w:type="spellStart"/>
      <w:r w:rsidR="00667155" w:rsidRPr="00667155">
        <w:rPr>
          <w:lang w:val="nl-NL"/>
        </w:rPr>
        <w:t>horizontal</w:t>
      </w:r>
      <w:proofErr w:type="spellEnd"/>
      <w:r w:rsidR="00667155" w:rsidRPr="00667155">
        <w:rPr>
          <w:lang w:val="nl-NL"/>
        </w:rPr>
        <w:t xml:space="preserve"> , </w:t>
      </w:r>
      <w:proofErr w:type="spellStart"/>
      <w:r w:rsidR="00667155" w:rsidRPr="00667155">
        <w:rPr>
          <w:lang w:val="nl-NL"/>
        </w:rPr>
        <w:t>width</w:t>
      </w:r>
      <w:proofErr w:type="spellEnd"/>
      <w:r w:rsidR="00667155" w:rsidRPr="00667155">
        <w:rPr>
          <w:lang w:val="nl-NL"/>
        </w:rPr>
        <w:t xml:space="preserve">, </w:t>
      </w:r>
      <w:proofErr w:type="spellStart"/>
      <w:r w:rsidR="00667155" w:rsidRPr="00667155">
        <w:rPr>
          <w:lang w:val="nl-NL"/>
        </w:rPr>
        <w:t>height</w:t>
      </w:r>
      <w:proofErr w:type="spellEnd"/>
      <w:r w:rsidR="00667155" w:rsidRPr="00667155">
        <w:rPr>
          <w:lang w:val="nl-NL"/>
        </w:rPr>
        <w:t xml:space="preserve"> en </w:t>
      </w:r>
      <w:proofErr w:type="spellStart"/>
      <w:r w:rsidR="00667155" w:rsidRPr="00667155">
        <w:rPr>
          <w:lang w:val="nl-NL"/>
        </w:rPr>
        <w:t>vertical</w:t>
      </w:r>
      <w:proofErr w:type="spellEnd"/>
      <w:r w:rsidR="00667155" w:rsidRPr="00667155">
        <w:rPr>
          <w:lang w:val="nl-NL"/>
        </w:rPr>
        <w:t>.</w:t>
      </w:r>
      <w:r w:rsidR="00667155" w:rsidRPr="00667155">
        <w:rPr>
          <w:lang w:val="nl-NL"/>
        </w:rPr>
        <w:br/>
        <w:t xml:space="preserve">Je kan meerder grafieken selecteren en bovenaan onder menu format vind je </w:t>
      </w:r>
      <w:proofErr w:type="spellStart"/>
      <w:r w:rsidR="00667155" w:rsidRPr="00667155">
        <w:rPr>
          <w:lang w:val="nl-NL"/>
        </w:rPr>
        <w:t>align</w:t>
      </w:r>
      <w:proofErr w:type="spellEnd"/>
      <w:r w:rsidR="00667155" w:rsidRPr="00667155">
        <w:rPr>
          <w:lang w:val="nl-NL"/>
        </w:rPr>
        <w:t xml:space="preserve">, daar kun je </w:t>
      </w:r>
      <w:proofErr w:type="spellStart"/>
      <w:r w:rsidR="00667155" w:rsidRPr="00667155">
        <w:rPr>
          <w:lang w:val="nl-NL"/>
        </w:rPr>
        <w:t>align</w:t>
      </w:r>
      <w:proofErr w:type="spellEnd"/>
      <w:r w:rsidR="00667155" w:rsidRPr="00667155">
        <w:rPr>
          <w:lang w:val="nl-NL"/>
        </w:rPr>
        <w:t xml:space="preserve"> top, </w:t>
      </w:r>
      <w:proofErr w:type="spellStart"/>
      <w:r w:rsidR="00667155" w:rsidRPr="00667155">
        <w:rPr>
          <w:lang w:val="nl-NL"/>
        </w:rPr>
        <w:t>bottom</w:t>
      </w:r>
      <w:proofErr w:type="spellEnd"/>
      <w:r w:rsidR="00667155" w:rsidRPr="00667155">
        <w:rPr>
          <w:lang w:val="nl-NL"/>
        </w:rPr>
        <w:t xml:space="preserve">, </w:t>
      </w:r>
      <w:proofErr w:type="spellStart"/>
      <w:r w:rsidR="00667155" w:rsidRPr="00667155">
        <w:rPr>
          <w:lang w:val="nl-NL"/>
        </w:rPr>
        <w:t>left</w:t>
      </w:r>
      <w:proofErr w:type="spellEnd"/>
      <w:r w:rsidR="00667155" w:rsidRPr="00667155">
        <w:rPr>
          <w:lang w:val="nl-NL"/>
        </w:rPr>
        <w:t xml:space="preserve"> right doen en ook </w:t>
      </w:r>
      <w:proofErr w:type="spellStart"/>
      <w:r w:rsidR="00667155" w:rsidRPr="00667155">
        <w:rPr>
          <w:lang w:val="nl-NL"/>
        </w:rPr>
        <w:t>distribute</w:t>
      </w:r>
      <w:proofErr w:type="spellEnd"/>
      <w:r w:rsidR="00667155" w:rsidRPr="00667155">
        <w:rPr>
          <w:lang w:val="nl-NL"/>
        </w:rPr>
        <w:t xml:space="preserve"> </w:t>
      </w:r>
      <w:proofErr w:type="spellStart"/>
      <w:r w:rsidR="00667155" w:rsidRPr="00667155">
        <w:rPr>
          <w:lang w:val="nl-NL"/>
        </w:rPr>
        <w:t>horizontally</w:t>
      </w:r>
      <w:proofErr w:type="spellEnd"/>
      <w:r w:rsidR="00667155" w:rsidRPr="00667155">
        <w:rPr>
          <w:lang w:val="nl-NL"/>
        </w:rPr>
        <w:t xml:space="preserve"> of </w:t>
      </w:r>
      <w:proofErr w:type="spellStart"/>
      <w:r w:rsidR="00667155" w:rsidRPr="00667155">
        <w:rPr>
          <w:lang w:val="nl-NL"/>
        </w:rPr>
        <w:t>vertically</w:t>
      </w:r>
      <w:proofErr w:type="spellEnd"/>
      <w:r w:rsidR="00667155" w:rsidRPr="00667155">
        <w:rPr>
          <w:lang w:val="nl-NL"/>
        </w:rPr>
        <w:t>.</w:t>
      </w:r>
    </w:p>
    <w:p w14:paraId="0E0867A4" w14:textId="578385AA" w:rsidR="000B27AA" w:rsidRDefault="003238CB" w:rsidP="00E70C8B">
      <w:pPr>
        <w:rPr>
          <w:lang w:val="nl-NL"/>
        </w:rPr>
      </w:pPr>
      <w:r w:rsidRPr="003238CB">
        <w:rPr>
          <w:noProof/>
          <w:lang w:val="nl-NL"/>
        </w:rPr>
        <w:lastRenderedPageBreak/>
        <w:drawing>
          <wp:inline distT="0" distB="0" distL="0" distR="0" wp14:anchorId="6BABB228" wp14:editId="211C1E84">
            <wp:extent cx="6332220" cy="3556635"/>
            <wp:effectExtent l="0" t="0" r="0" b="5715"/>
            <wp:docPr id="266350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509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6F26" w14:textId="717A73EB" w:rsidR="006D5DCA" w:rsidRPr="006D5DCA" w:rsidRDefault="006D5DCA" w:rsidP="00AB0B19">
      <w:pPr>
        <w:pStyle w:val="Heading3"/>
        <w:rPr>
          <w:lang w:val="nl-NL"/>
        </w:rPr>
      </w:pPr>
      <w:r w:rsidRPr="006D5DCA">
        <w:rPr>
          <w:lang w:val="nl-NL"/>
        </w:rPr>
        <w:t>Interactie</w:t>
      </w:r>
    </w:p>
    <w:p w14:paraId="2E54E75D" w14:textId="50E706EF" w:rsidR="00AB1201" w:rsidRDefault="00AB1201" w:rsidP="00E70C8B">
      <w:pPr>
        <w:rPr>
          <w:lang w:val="nl-NL"/>
        </w:rPr>
      </w:pPr>
      <w:r>
        <w:rPr>
          <w:lang w:val="nl-NL"/>
        </w:rPr>
        <w:t xml:space="preserve">Als je een jaargang in de </w:t>
      </w:r>
      <w:proofErr w:type="spellStart"/>
      <w:r>
        <w:rPr>
          <w:lang w:val="nl-NL"/>
        </w:rPr>
        <w:t>slicer</w:t>
      </w:r>
      <w:proofErr w:type="spellEnd"/>
      <w:r>
        <w:rPr>
          <w:lang w:val="nl-NL"/>
        </w:rPr>
        <w:t xml:space="preserve"> selecteer</w:t>
      </w:r>
      <w:r w:rsidR="00325B54">
        <w:rPr>
          <w:lang w:val="nl-NL"/>
        </w:rPr>
        <w:t>t</w:t>
      </w:r>
      <w:r>
        <w:rPr>
          <w:lang w:val="nl-NL"/>
        </w:rPr>
        <w:t xml:space="preserve"> dan is de functie van de eerste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 niet zo mooi. Je kunt dat aanpassen door de interactie in te stellen op niet filteren.</w:t>
      </w:r>
    </w:p>
    <w:p w14:paraId="01E3B6A9" w14:textId="0C7143E0" w:rsidR="00AB1201" w:rsidRPr="00536F7B" w:rsidRDefault="00AB1201" w:rsidP="00536F7B">
      <w:pPr>
        <w:pStyle w:val="ListParagraph"/>
        <w:numPr>
          <w:ilvl w:val="0"/>
          <w:numId w:val="28"/>
        </w:numPr>
        <w:rPr>
          <w:lang w:val="nl-NL"/>
        </w:rPr>
      </w:pPr>
      <w:r w:rsidRPr="00536F7B">
        <w:rPr>
          <w:lang w:val="nl-NL"/>
        </w:rPr>
        <w:t xml:space="preserve">Selecteer de Jaargang </w:t>
      </w:r>
      <w:proofErr w:type="spellStart"/>
      <w:r w:rsidRPr="00536F7B">
        <w:rPr>
          <w:lang w:val="nl-NL"/>
        </w:rPr>
        <w:t>slicer</w:t>
      </w:r>
      <w:proofErr w:type="spellEnd"/>
    </w:p>
    <w:p w14:paraId="3CDFC4AF" w14:textId="7A3A4A3C" w:rsidR="00AB1201" w:rsidRDefault="00AB1201" w:rsidP="00536F7B">
      <w:pPr>
        <w:pStyle w:val="ListParagraph"/>
        <w:numPr>
          <w:ilvl w:val="0"/>
          <w:numId w:val="28"/>
        </w:numPr>
      </w:pPr>
      <w:r w:rsidRPr="00AF51C9">
        <w:t xml:space="preserve">In </w:t>
      </w:r>
      <w:r w:rsidR="00AF51C9" w:rsidRPr="00AF51C9">
        <w:t xml:space="preserve">menu Format </w:t>
      </w:r>
      <w:proofErr w:type="spellStart"/>
      <w:r w:rsidR="00AF51C9" w:rsidRPr="00AF51C9">
        <w:t>Selecteer</w:t>
      </w:r>
      <w:proofErr w:type="spellEnd"/>
      <w:r w:rsidR="00AF51C9" w:rsidRPr="00AF51C9">
        <w:t xml:space="preserve"> “Edi</w:t>
      </w:r>
      <w:r w:rsidR="00AF51C9">
        <w:t>t Interactions”</w:t>
      </w:r>
    </w:p>
    <w:p w14:paraId="046AB40D" w14:textId="77777777" w:rsidR="00D97A8C" w:rsidRDefault="00AF51C9" w:rsidP="00536F7B">
      <w:pPr>
        <w:pStyle w:val="ListParagraph"/>
        <w:numPr>
          <w:ilvl w:val="0"/>
          <w:numId w:val="28"/>
        </w:numPr>
        <w:rPr>
          <w:lang w:val="nl-NL"/>
        </w:rPr>
      </w:pPr>
      <w:r w:rsidRPr="00536F7B">
        <w:rPr>
          <w:lang w:val="nl-NL"/>
        </w:rPr>
        <w:t xml:space="preserve">Merk op dat rechtsboven iedere grafiek (behalve jaargang </w:t>
      </w:r>
      <w:proofErr w:type="spellStart"/>
      <w:r w:rsidRPr="00536F7B">
        <w:rPr>
          <w:lang w:val="nl-NL"/>
        </w:rPr>
        <w:t>slicer</w:t>
      </w:r>
      <w:proofErr w:type="spellEnd"/>
      <w:r w:rsidRPr="00536F7B">
        <w:rPr>
          <w:lang w:val="nl-NL"/>
        </w:rPr>
        <w:t xml:space="preserve">) symbolen staan. </w:t>
      </w:r>
      <w:r w:rsidR="00536F7B" w:rsidRPr="00536F7B">
        <w:rPr>
          <w:lang w:val="nl-NL"/>
        </w:rPr>
        <w:t xml:space="preserve">Klik voor </w:t>
      </w:r>
      <w:proofErr w:type="spellStart"/>
      <w:r w:rsidR="00536F7B" w:rsidRPr="00536F7B">
        <w:rPr>
          <w:lang w:val="nl-NL"/>
        </w:rPr>
        <w:t>visual</w:t>
      </w:r>
      <w:proofErr w:type="spellEnd"/>
      <w:r w:rsidR="00536F7B" w:rsidRPr="00536F7B">
        <w:rPr>
          <w:lang w:val="nl-NL"/>
        </w:rPr>
        <w:t xml:space="preserve"> 1 op de cirkel met de schuine streep zodat die vet is. De </w:t>
      </w:r>
      <w:proofErr w:type="spellStart"/>
      <w:r w:rsidR="00536F7B" w:rsidRPr="00536F7B">
        <w:rPr>
          <w:lang w:val="nl-NL"/>
        </w:rPr>
        <w:t>slicer</w:t>
      </w:r>
      <w:proofErr w:type="spellEnd"/>
      <w:r w:rsidR="00536F7B" w:rsidRPr="00536F7B">
        <w:rPr>
          <w:lang w:val="nl-NL"/>
        </w:rPr>
        <w:t xml:space="preserve"> heeft nu geen invloed meer op </w:t>
      </w:r>
      <w:proofErr w:type="spellStart"/>
      <w:r w:rsidR="00536F7B" w:rsidRPr="00536F7B">
        <w:rPr>
          <w:lang w:val="nl-NL"/>
        </w:rPr>
        <w:t>visual</w:t>
      </w:r>
      <w:proofErr w:type="spellEnd"/>
      <w:r w:rsidR="00536F7B" w:rsidRPr="00536F7B">
        <w:rPr>
          <w:lang w:val="nl-NL"/>
        </w:rPr>
        <w:t xml:space="preserve"> 1</w:t>
      </w:r>
      <w:r w:rsidR="00536F7B">
        <w:rPr>
          <w:lang w:val="nl-NL"/>
        </w:rPr>
        <w:br/>
      </w:r>
      <w:r w:rsidR="0004752F" w:rsidRPr="0004752F">
        <w:rPr>
          <w:noProof/>
          <w:lang w:val="nl-NL"/>
        </w:rPr>
        <w:drawing>
          <wp:inline distT="0" distB="0" distL="0" distR="0" wp14:anchorId="264604DA" wp14:editId="30D0508A">
            <wp:extent cx="769620" cy="666238"/>
            <wp:effectExtent l="0" t="0" r="0" b="635"/>
            <wp:docPr id="2081102623" name="Afbeelding 1" descr="Afbeelding met sleutel, diagra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02623" name="Afbeelding 1" descr="Afbeelding met sleutel, diagram, ontwerp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1375" cy="6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AD17" w14:textId="334A9C38" w:rsidR="00AF51C9" w:rsidRPr="00536F7B" w:rsidRDefault="00325B54" w:rsidP="00536F7B">
      <w:pPr>
        <w:pStyle w:val="ListParagraph"/>
        <w:numPr>
          <w:ilvl w:val="0"/>
          <w:numId w:val="28"/>
        </w:numPr>
        <w:rPr>
          <w:lang w:val="nl-NL"/>
        </w:rPr>
      </w:pPr>
      <w:r>
        <w:rPr>
          <w:lang w:val="nl-NL"/>
        </w:rPr>
        <w:t xml:space="preserve">Selecteer de </w:t>
      </w:r>
      <w:proofErr w:type="spellStart"/>
      <w:r>
        <w:rPr>
          <w:lang w:val="nl-NL"/>
        </w:rPr>
        <w:t>Cirkeldiaggram</w:t>
      </w:r>
      <w:proofErr w:type="spellEnd"/>
      <w:r>
        <w:rPr>
          <w:lang w:val="nl-NL"/>
        </w:rPr>
        <w:br/>
        <w:t xml:space="preserve">Je </w:t>
      </w:r>
      <w:r w:rsidR="0062615E">
        <w:rPr>
          <w:lang w:val="nl-NL"/>
        </w:rPr>
        <w:t xml:space="preserve"> zie</w:t>
      </w:r>
      <w:r>
        <w:rPr>
          <w:lang w:val="nl-NL"/>
        </w:rPr>
        <w:t xml:space="preserve">t nu </w:t>
      </w:r>
      <w:r w:rsidR="0062615E">
        <w:rPr>
          <w:lang w:val="nl-NL"/>
        </w:rPr>
        <w:t>bij</w:t>
      </w:r>
      <w:r>
        <w:rPr>
          <w:lang w:val="nl-NL"/>
        </w:rPr>
        <w:t xml:space="preserve"> de andere </w:t>
      </w:r>
      <w:r w:rsidR="0062615E">
        <w:rPr>
          <w:lang w:val="nl-NL"/>
        </w:rPr>
        <w:t xml:space="preserve"> </w:t>
      </w:r>
      <w:proofErr w:type="spellStart"/>
      <w:r w:rsidR="0062615E">
        <w:rPr>
          <w:lang w:val="nl-NL"/>
        </w:rPr>
        <w:t>andere</w:t>
      </w:r>
      <w:proofErr w:type="spellEnd"/>
      <w:r w:rsidR="0062615E">
        <w:rPr>
          <w:lang w:val="nl-NL"/>
        </w:rPr>
        <w:t xml:space="preserve"> </w:t>
      </w:r>
      <w:proofErr w:type="spellStart"/>
      <w:r w:rsidR="0062615E">
        <w:rPr>
          <w:lang w:val="nl-NL"/>
        </w:rPr>
        <w:t>visuals</w:t>
      </w:r>
      <w:proofErr w:type="spellEnd"/>
      <w:r w:rsidR="0062615E">
        <w:rPr>
          <w:lang w:val="nl-NL"/>
        </w:rPr>
        <w:t xml:space="preserve"> nog een derde optie </w:t>
      </w:r>
      <w:r w:rsidR="00327CE7">
        <w:rPr>
          <w:lang w:val="nl-NL"/>
        </w:rPr>
        <w:t xml:space="preserve"> “Highlight” </w:t>
      </w:r>
      <w:r w:rsidR="003D0AA9">
        <w:rPr>
          <w:lang w:val="nl-NL"/>
        </w:rPr>
        <w:t xml:space="preserve"> Probeer uit wat dat doet.</w:t>
      </w:r>
      <w:r>
        <w:rPr>
          <w:lang w:val="nl-NL"/>
        </w:rPr>
        <w:t xml:space="preserve"> Zet het daarna weer terug naar de originele stand.</w:t>
      </w:r>
    </w:p>
    <w:p w14:paraId="25F8BA2F" w14:textId="4CDE12F6" w:rsidR="00536F7B" w:rsidRPr="00536F7B" w:rsidRDefault="00536F7B" w:rsidP="00536F7B">
      <w:pPr>
        <w:pStyle w:val="ListParagraph"/>
        <w:numPr>
          <w:ilvl w:val="0"/>
          <w:numId w:val="28"/>
        </w:numPr>
        <w:rPr>
          <w:lang w:val="nl-NL"/>
        </w:rPr>
      </w:pPr>
      <w:r w:rsidRPr="00536F7B">
        <w:rPr>
          <w:lang w:val="nl-NL"/>
        </w:rPr>
        <w:t xml:space="preserve">Zet de </w:t>
      </w:r>
      <w:proofErr w:type="spellStart"/>
      <w:r w:rsidRPr="00536F7B">
        <w:rPr>
          <w:lang w:val="nl-NL"/>
        </w:rPr>
        <w:t>edit</w:t>
      </w:r>
      <w:proofErr w:type="spellEnd"/>
      <w:r w:rsidRPr="00536F7B">
        <w:rPr>
          <w:lang w:val="nl-NL"/>
        </w:rPr>
        <w:t xml:space="preserve"> </w:t>
      </w:r>
      <w:proofErr w:type="spellStart"/>
      <w:r w:rsidRPr="00536F7B">
        <w:rPr>
          <w:lang w:val="nl-NL"/>
        </w:rPr>
        <w:t>interactions</w:t>
      </w:r>
      <w:proofErr w:type="spellEnd"/>
      <w:r w:rsidRPr="00536F7B">
        <w:rPr>
          <w:lang w:val="nl-NL"/>
        </w:rPr>
        <w:t xml:space="preserve"> knop weer uit.</w:t>
      </w:r>
    </w:p>
    <w:p w14:paraId="1761F209" w14:textId="77777777" w:rsidR="00536F7B" w:rsidRDefault="00536F7B" w:rsidP="00E70C8B">
      <w:pPr>
        <w:rPr>
          <w:lang w:val="nl-NL"/>
        </w:rPr>
      </w:pPr>
    </w:p>
    <w:p w14:paraId="21E85B93" w14:textId="35446616" w:rsidR="0088645F" w:rsidRPr="00C05BD2" w:rsidRDefault="001350FD" w:rsidP="00AB0B19">
      <w:pPr>
        <w:pStyle w:val="Heading3"/>
        <w:rPr>
          <w:lang w:val="nl-NL"/>
        </w:rPr>
      </w:pPr>
      <w:proofErr w:type="spellStart"/>
      <w:r w:rsidRPr="00C05BD2">
        <w:rPr>
          <w:lang w:val="nl-NL"/>
        </w:rPr>
        <w:t>Tooltip</w:t>
      </w:r>
      <w:proofErr w:type="spellEnd"/>
    </w:p>
    <w:p w14:paraId="0EE4B920" w14:textId="5985E3B5" w:rsidR="00A27183" w:rsidRPr="00B72073" w:rsidRDefault="001350FD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 xml:space="preserve">Maak een nieuwe pagina aan door onderaan op de </w:t>
      </w:r>
      <w:r w:rsidR="00A27183" w:rsidRPr="00B72073">
        <w:rPr>
          <w:lang w:val="nl-NL"/>
        </w:rPr>
        <w:t>groene knop met een witte plus te klikken</w:t>
      </w:r>
      <w:r w:rsidR="00B72073">
        <w:rPr>
          <w:lang w:val="nl-NL"/>
        </w:rPr>
        <w:br/>
      </w:r>
    </w:p>
    <w:p w14:paraId="00CB2968" w14:textId="007D7A43" w:rsidR="0079609F" w:rsidRPr="00B72073" w:rsidRDefault="0079609F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>Hernoem de pagina naar “Detail Studenten”</w:t>
      </w:r>
      <w:r w:rsidR="00B72073">
        <w:rPr>
          <w:lang w:val="nl-NL"/>
        </w:rPr>
        <w:br/>
      </w:r>
    </w:p>
    <w:p w14:paraId="0BABA9A1" w14:textId="68C81835" w:rsidR="00CF1711" w:rsidRPr="00B72073" w:rsidRDefault="00CF1711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lastRenderedPageBreak/>
        <w:t xml:space="preserve">Klik rechts op de pagina tab en selecteer </w:t>
      </w:r>
      <w:proofErr w:type="spellStart"/>
      <w:r w:rsidRPr="00B72073">
        <w:rPr>
          <w:lang w:val="nl-NL"/>
        </w:rPr>
        <w:t>Hide</w:t>
      </w:r>
      <w:proofErr w:type="spellEnd"/>
      <w:r w:rsidR="00B72073">
        <w:rPr>
          <w:lang w:val="nl-NL"/>
        </w:rPr>
        <w:br/>
      </w:r>
    </w:p>
    <w:p w14:paraId="5B879DCA" w14:textId="5F55881D" w:rsidR="00A27183" w:rsidRPr="00B72073" w:rsidRDefault="00A27183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 xml:space="preserve">Ga in eigenschappen naar </w:t>
      </w:r>
      <w:r w:rsidR="00D6246B" w:rsidRPr="00B72073">
        <w:rPr>
          <w:lang w:val="nl-NL"/>
        </w:rPr>
        <w:t xml:space="preserve">Page Information -&gt; Page Type en kies voor </w:t>
      </w:r>
      <w:proofErr w:type="spellStart"/>
      <w:r w:rsidR="00D6246B" w:rsidRPr="00B72073">
        <w:rPr>
          <w:lang w:val="nl-NL"/>
        </w:rPr>
        <w:t>Tooltip</w:t>
      </w:r>
      <w:proofErr w:type="spellEnd"/>
      <w:r w:rsidR="00B72073">
        <w:rPr>
          <w:lang w:val="nl-NL"/>
        </w:rPr>
        <w:br/>
      </w:r>
    </w:p>
    <w:p w14:paraId="0E11FB9E" w14:textId="25ADBAA0" w:rsidR="00F30925" w:rsidRPr="00E31FEB" w:rsidRDefault="002A315C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E31FEB">
        <w:rPr>
          <w:lang w:val="nl-NL"/>
        </w:rPr>
        <w:t xml:space="preserve">Bij Show </w:t>
      </w:r>
      <w:proofErr w:type="spellStart"/>
      <w:r w:rsidRPr="00E31FEB">
        <w:rPr>
          <w:lang w:val="nl-NL"/>
        </w:rPr>
        <w:t>tooltip</w:t>
      </w:r>
      <w:proofErr w:type="spellEnd"/>
      <w:r w:rsidRPr="00E31FEB">
        <w:rPr>
          <w:lang w:val="nl-NL"/>
        </w:rPr>
        <w:t xml:space="preserve"> on selecteer Ople</w:t>
      </w:r>
      <w:r w:rsidR="00E31FEB" w:rsidRPr="00E31FEB">
        <w:rPr>
          <w:lang w:val="nl-NL"/>
        </w:rPr>
        <w:t>i</w:t>
      </w:r>
      <w:r w:rsidRPr="00E31FEB">
        <w:rPr>
          <w:lang w:val="nl-NL"/>
        </w:rPr>
        <w:t>ding</w:t>
      </w:r>
      <w:r w:rsidR="001A58C5" w:rsidRPr="00E31FEB">
        <w:rPr>
          <w:lang w:val="nl-NL"/>
        </w:rPr>
        <w:t>[Opleiding]</w:t>
      </w:r>
      <w:r w:rsidR="00B72073" w:rsidRPr="00E31FEB">
        <w:rPr>
          <w:lang w:val="nl-NL"/>
        </w:rPr>
        <w:br/>
      </w:r>
    </w:p>
    <w:p w14:paraId="5BC479A1" w14:textId="0D1DF063" w:rsidR="001A58C5" w:rsidRPr="00793D04" w:rsidRDefault="001A58C5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793D04">
        <w:rPr>
          <w:lang w:val="nl-NL"/>
        </w:rPr>
        <w:t xml:space="preserve">Voeg een </w:t>
      </w:r>
      <w:proofErr w:type="spellStart"/>
      <w:r w:rsidRPr="00793D04">
        <w:rPr>
          <w:lang w:val="nl-NL"/>
        </w:rPr>
        <w:t>table</w:t>
      </w:r>
      <w:proofErr w:type="spellEnd"/>
      <w:r w:rsidRPr="00793D04">
        <w:rPr>
          <w:lang w:val="nl-NL"/>
        </w:rPr>
        <w:t xml:space="preserve"> in</w:t>
      </w:r>
      <w:r w:rsidR="00793D04" w:rsidRPr="00793D04">
        <w:rPr>
          <w:lang w:val="nl-NL"/>
        </w:rPr>
        <w:t xml:space="preserve"> d</w:t>
      </w:r>
      <w:r w:rsidR="00793D04">
        <w:rPr>
          <w:lang w:val="nl-NL"/>
        </w:rPr>
        <w:t xml:space="preserve">oor in de header op de </w:t>
      </w:r>
      <w:proofErr w:type="spellStart"/>
      <w:r w:rsidR="00793D04">
        <w:rPr>
          <w:lang w:val="nl-NL"/>
        </w:rPr>
        <w:t>visual</w:t>
      </w:r>
      <w:proofErr w:type="spellEnd"/>
      <w:r w:rsidR="00793D04">
        <w:rPr>
          <w:lang w:val="nl-NL"/>
        </w:rPr>
        <w:t xml:space="preserve"> type </w:t>
      </w:r>
      <w:proofErr w:type="spellStart"/>
      <w:r w:rsidR="00793D04">
        <w:rPr>
          <w:lang w:val="nl-NL"/>
        </w:rPr>
        <w:t>table</w:t>
      </w:r>
      <w:proofErr w:type="spellEnd"/>
      <w:r w:rsidR="00793D04">
        <w:rPr>
          <w:lang w:val="nl-NL"/>
        </w:rPr>
        <w:t xml:space="preserve"> te klikken</w:t>
      </w:r>
      <w:r w:rsidR="00B72073" w:rsidRPr="00793D04">
        <w:rPr>
          <w:lang w:val="nl-NL"/>
        </w:rPr>
        <w:br/>
      </w:r>
    </w:p>
    <w:p w14:paraId="7EA1E79C" w14:textId="26C04037" w:rsidR="001A58C5" w:rsidRPr="00B72073" w:rsidRDefault="0011409B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 xml:space="preserve">Sleep </w:t>
      </w:r>
      <w:proofErr w:type="spellStart"/>
      <w:r w:rsidRPr="00B72073">
        <w:rPr>
          <w:lang w:val="nl-NL"/>
        </w:rPr>
        <w:t>Firstname</w:t>
      </w:r>
      <w:proofErr w:type="spellEnd"/>
      <w:r w:rsidR="00655308" w:rsidRPr="00B72073">
        <w:rPr>
          <w:lang w:val="nl-NL"/>
        </w:rPr>
        <w:t xml:space="preserve">, </w:t>
      </w:r>
      <w:proofErr w:type="spellStart"/>
      <w:r w:rsidRPr="00B72073">
        <w:rPr>
          <w:lang w:val="nl-NL"/>
        </w:rPr>
        <w:t>lastname</w:t>
      </w:r>
      <w:proofErr w:type="spellEnd"/>
      <w:r w:rsidR="00655308" w:rsidRPr="00B72073">
        <w:rPr>
          <w:lang w:val="nl-NL"/>
        </w:rPr>
        <w:t xml:space="preserve"> en aantal inschrijvingen</w:t>
      </w:r>
      <w:r w:rsidRPr="00B72073">
        <w:rPr>
          <w:lang w:val="nl-NL"/>
        </w:rPr>
        <w:t xml:space="preserve"> in de tabel</w:t>
      </w:r>
    </w:p>
    <w:p w14:paraId="5284E715" w14:textId="77777777" w:rsidR="00D05C7F" w:rsidRPr="00B72073" w:rsidRDefault="002C3F06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>In de eigenschappen van tabel -&gt;</w:t>
      </w:r>
    </w:p>
    <w:p w14:paraId="0672A863" w14:textId="0AC36491" w:rsidR="00A7363B" w:rsidRDefault="002C3F06" w:rsidP="00B72073">
      <w:pPr>
        <w:ind w:left="720" w:firstLine="48"/>
      </w:pPr>
      <w:r w:rsidRPr="00B72073">
        <w:t>Style Presets -&gt; Minimal</w:t>
      </w:r>
      <w:r w:rsidR="00B72073">
        <w:tab/>
      </w:r>
      <w:r w:rsidR="00B72073" w:rsidRPr="00B72073">
        <w:br/>
      </w:r>
      <w:r w:rsidR="00D05C7F" w:rsidRPr="00B72073">
        <w:t>Grid -&gt; Horizontal Gridline -&gt; Off</w:t>
      </w:r>
      <w:r w:rsidR="00B72073">
        <w:br/>
      </w:r>
      <w:r w:rsidR="008B6317" w:rsidRPr="00B72073">
        <w:t>Grid -&gt; Options -&gt; Row Padding -&gt; 1</w:t>
      </w:r>
      <w:r w:rsidR="00B72073">
        <w:br/>
      </w:r>
      <w:r w:rsidR="000121E5" w:rsidRPr="000121E5">
        <w:t>Grid -&gt; B</w:t>
      </w:r>
      <w:r w:rsidR="000121E5">
        <w:t xml:space="preserve">order -&gt; </w:t>
      </w:r>
    </w:p>
    <w:p w14:paraId="6CD89CCC" w14:textId="2B521169" w:rsidR="000121E5" w:rsidRDefault="000121E5" w:rsidP="00A7363B">
      <w:pPr>
        <w:ind w:left="720" w:firstLine="720"/>
      </w:pPr>
      <w:r>
        <w:t xml:space="preserve">Section </w:t>
      </w:r>
      <w:r w:rsidR="006F122F">
        <w:t>Column Header</w:t>
      </w:r>
      <w:r w:rsidR="00BF6E4B">
        <w:t xml:space="preserve"> -&gt; </w:t>
      </w:r>
      <w:proofErr w:type="spellStart"/>
      <w:r w:rsidR="00BF6E4B">
        <w:t>zet</w:t>
      </w:r>
      <w:proofErr w:type="spellEnd"/>
      <w:r w:rsidR="00BF6E4B">
        <w:t xml:space="preserve"> Bottom border </w:t>
      </w:r>
      <w:proofErr w:type="spellStart"/>
      <w:r w:rsidR="00BF6E4B">
        <w:t>uit</w:t>
      </w:r>
      <w:proofErr w:type="spellEnd"/>
    </w:p>
    <w:p w14:paraId="1B3AF666" w14:textId="21818291" w:rsidR="00BF6E4B" w:rsidRDefault="007465FC" w:rsidP="00B72073">
      <w:pPr>
        <w:ind w:left="720" w:firstLine="720"/>
      </w:pPr>
      <w:r w:rsidRPr="00B72073">
        <w:t xml:space="preserve">Section Totals -&gt; </w:t>
      </w:r>
      <w:proofErr w:type="spellStart"/>
      <w:r w:rsidRPr="00B72073">
        <w:t>zet</w:t>
      </w:r>
      <w:proofErr w:type="spellEnd"/>
      <w:r w:rsidRPr="00B72073">
        <w:t xml:space="preserve"> top border </w:t>
      </w:r>
      <w:proofErr w:type="spellStart"/>
      <w:r w:rsidRPr="00B72073">
        <w:t>uit</w:t>
      </w:r>
      <w:proofErr w:type="spellEnd"/>
      <w:r w:rsidR="00B72073" w:rsidRPr="00B72073">
        <w:br/>
      </w:r>
      <w:r w:rsidR="004F4B49" w:rsidRPr="004F4B49">
        <w:t xml:space="preserve">Column Headers -&gt; </w:t>
      </w:r>
      <w:proofErr w:type="spellStart"/>
      <w:r w:rsidR="004F4B49" w:rsidRPr="004F4B49">
        <w:t>Tekst</w:t>
      </w:r>
      <w:proofErr w:type="spellEnd"/>
      <w:r w:rsidR="004F4B49" w:rsidRPr="004F4B49">
        <w:t xml:space="preserve"> Color -&gt; W</w:t>
      </w:r>
      <w:r w:rsidR="004F4B49">
        <w:t>it</w:t>
      </w:r>
      <w:r w:rsidR="00B72073" w:rsidRPr="00B72073">
        <w:br/>
      </w:r>
      <w:r w:rsidR="004F4B49">
        <w:t>Column Headers -&gt; Font Size -&gt;</w:t>
      </w:r>
      <w:r w:rsidR="008E1ED6">
        <w:t xml:space="preserve"> 8</w:t>
      </w:r>
      <w:r w:rsidR="00B72073">
        <w:br/>
        <w:t>Column Headers -&gt; Text wrap -&gt; off</w:t>
      </w:r>
      <w:r w:rsidR="00B72073">
        <w:br/>
      </w:r>
      <w:r w:rsidR="00C97D72">
        <w:t>Values -&gt; Font Size -&gt; 8</w:t>
      </w:r>
      <w:r w:rsidR="00B72073">
        <w:br/>
      </w:r>
      <w:r w:rsidR="00234CAD">
        <w:t>Size and Style -&gt; Padding -&gt; 0,0,0,0</w:t>
      </w:r>
      <w:r w:rsidR="00B72073">
        <w:br/>
      </w:r>
      <w:r w:rsidR="003D5153">
        <w:t>Size and Style -&gt;</w:t>
      </w:r>
    </w:p>
    <w:p w14:paraId="1311F80D" w14:textId="40DDB14A" w:rsidR="003D5153" w:rsidRDefault="003D5153" w:rsidP="00D05C7F">
      <w:pPr>
        <w:ind w:firstLine="720"/>
      </w:pPr>
      <w:r>
        <w:tab/>
        <w:t>Visual Border -&gt;</w:t>
      </w:r>
    </w:p>
    <w:p w14:paraId="269FB1C1" w14:textId="209E5272" w:rsidR="003D5153" w:rsidRDefault="003D5153" w:rsidP="00D05C7F">
      <w:pPr>
        <w:ind w:firstLine="720"/>
      </w:pPr>
      <w:r>
        <w:tab/>
      </w:r>
      <w:r>
        <w:tab/>
      </w:r>
      <w:r w:rsidR="006D2CF1">
        <w:t>On</w:t>
      </w:r>
    </w:p>
    <w:p w14:paraId="10ED1F72" w14:textId="4902C117" w:rsidR="006D2CF1" w:rsidRDefault="006D2CF1" w:rsidP="00D05C7F">
      <w:pPr>
        <w:ind w:firstLine="720"/>
      </w:pPr>
      <w:r>
        <w:tab/>
      </w:r>
      <w:r>
        <w:tab/>
      </w:r>
      <w:proofErr w:type="spellStart"/>
      <w:r>
        <w:t>Kleur</w:t>
      </w:r>
      <w:proofErr w:type="spellEnd"/>
      <w:r>
        <w:t xml:space="preserve"> : </w:t>
      </w:r>
      <w:r w:rsidRPr="006D2CF1">
        <w:t>#0D6ABF</w:t>
      </w:r>
    </w:p>
    <w:p w14:paraId="35D1B621" w14:textId="6FA932AC" w:rsidR="006D2CF1" w:rsidRDefault="006D2CF1" w:rsidP="00D05C7F">
      <w:pPr>
        <w:ind w:firstLine="720"/>
      </w:pPr>
      <w:r>
        <w:tab/>
      </w:r>
      <w:r>
        <w:tab/>
        <w:t>Width: 2px</w:t>
      </w:r>
    </w:p>
    <w:p w14:paraId="1A1C0773" w14:textId="2FD345B3" w:rsidR="006D2CF1" w:rsidRPr="004F4B49" w:rsidRDefault="006D2CF1" w:rsidP="00D05C7F">
      <w:pPr>
        <w:ind w:firstLine="720"/>
      </w:pPr>
      <w:r>
        <w:tab/>
      </w:r>
      <w:r>
        <w:tab/>
        <w:t>Rounded Corners: 10px</w:t>
      </w:r>
    </w:p>
    <w:p w14:paraId="1660F508" w14:textId="77777777" w:rsidR="002C3F06" w:rsidRPr="004F4B49" w:rsidRDefault="002C3F06" w:rsidP="00E70C8B"/>
    <w:p w14:paraId="0CE9AAE8" w14:textId="77777777" w:rsidR="00D6246B" w:rsidRPr="004F4B49" w:rsidRDefault="00D6246B" w:rsidP="00E70C8B"/>
    <w:p w14:paraId="2DE9CFB4" w14:textId="77777777" w:rsidR="0088645F" w:rsidRPr="004F4B49" w:rsidRDefault="0088645F" w:rsidP="00E70C8B"/>
    <w:p w14:paraId="24D5C280" w14:textId="6B00390D" w:rsidR="006764B3" w:rsidRDefault="006764B3" w:rsidP="00B72073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Zorg dat de tabel de hele pagina vult</w:t>
      </w:r>
    </w:p>
    <w:p w14:paraId="7DA1D2F7" w14:textId="68D3EA70" w:rsidR="0088645F" w:rsidRPr="00B72073" w:rsidRDefault="00272704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>Ga terug naar de rapportpagina</w:t>
      </w:r>
    </w:p>
    <w:p w14:paraId="68FD2E67" w14:textId="382695C2" w:rsidR="008F67C6" w:rsidRPr="00B72073" w:rsidRDefault="008F67C6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t>Selecteer de Opleidingen met de meeste inschrijvingen grafiek</w:t>
      </w:r>
    </w:p>
    <w:p w14:paraId="6FEF8ADD" w14:textId="3A2C5ADF" w:rsidR="008F67C6" w:rsidRPr="00B72073" w:rsidRDefault="00E71B4B" w:rsidP="00B72073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in de format </w:t>
      </w:r>
      <w:proofErr w:type="spellStart"/>
      <w:r>
        <w:rPr>
          <w:lang w:val="nl-NL"/>
        </w:rPr>
        <w:t>pane</w:t>
      </w:r>
      <w:proofErr w:type="spellEnd"/>
    </w:p>
    <w:p w14:paraId="7E40AE85" w14:textId="6F8F43B1" w:rsidR="008F67C6" w:rsidRPr="00B72073" w:rsidRDefault="002B4BCC" w:rsidP="00B72073">
      <w:pPr>
        <w:pStyle w:val="ListParagraph"/>
        <w:numPr>
          <w:ilvl w:val="0"/>
          <w:numId w:val="29"/>
        </w:numPr>
        <w:rPr>
          <w:lang w:val="nl-NL"/>
        </w:rPr>
      </w:pPr>
      <w:r w:rsidRPr="00B72073">
        <w:rPr>
          <w:lang w:val="nl-NL"/>
        </w:rPr>
        <w:lastRenderedPageBreak/>
        <w:t xml:space="preserve">Ga naar de tab </w:t>
      </w:r>
      <w:proofErr w:type="spellStart"/>
      <w:r w:rsidRPr="00B72073">
        <w:rPr>
          <w:lang w:val="nl-NL"/>
        </w:rPr>
        <w:t>properties</w:t>
      </w:r>
      <w:proofErr w:type="spellEnd"/>
      <w:r w:rsidRPr="00B72073">
        <w:rPr>
          <w:lang w:val="nl-NL"/>
        </w:rPr>
        <w:br/>
      </w:r>
      <w:r w:rsidRPr="002B4BCC">
        <w:rPr>
          <w:noProof/>
          <w:lang w:val="nl-NL"/>
        </w:rPr>
        <w:drawing>
          <wp:inline distT="0" distB="0" distL="0" distR="0" wp14:anchorId="6624BEB5" wp14:editId="4D63441F">
            <wp:extent cx="3139712" cy="1150720"/>
            <wp:effectExtent l="0" t="0" r="3810" b="0"/>
            <wp:docPr id="1800158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5847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93C8" w14:textId="7320CF32" w:rsidR="002B4BCC" w:rsidRPr="00D074EB" w:rsidRDefault="00D30E85" w:rsidP="00D074EB">
      <w:pPr>
        <w:pStyle w:val="ListParagraph"/>
        <w:numPr>
          <w:ilvl w:val="0"/>
          <w:numId w:val="29"/>
        </w:numPr>
        <w:rPr>
          <w:lang w:val="nl-NL"/>
        </w:rPr>
      </w:pPr>
      <w:r w:rsidRPr="00D074EB">
        <w:rPr>
          <w:lang w:val="nl-NL"/>
        </w:rPr>
        <w:t>Zorg dat tooltips aan staat</w:t>
      </w:r>
    </w:p>
    <w:p w14:paraId="0BDEA900" w14:textId="00F73226" w:rsidR="00D30E85" w:rsidRPr="00D074EB" w:rsidRDefault="00D30E85" w:rsidP="00D074EB">
      <w:pPr>
        <w:pStyle w:val="ListParagraph"/>
        <w:numPr>
          <w:ilvl w:val="0"/>
          <w:numId w:val="29"/>
        </w:numPr>
        <w:rPr>
          <w:lang w:val="nl-NL"/>
        </w:rPr>
      </w:pPr>
      <w:r w:rsidRPr="00D074EB">
        <w:rPr>
          <w:lang w:val="nl-NL"/>
        </w:rPr>
        <w:t>Onder</w:t>
      </w:r>
      <w:r w:rsidR="003254E4">
        <w:rPr>
          <w:lang w:val="nl-NL"/>
        </w:rPr>
        <w:t xml:space="preserve"> tooltips-&gt;</w:t>
      </w:r>
      <w:r w:rsidRPr="00D074EB">
        <w:rPr>
          <w:lang w:val="nl-NL"/>
        </w:rPr>
        <w:t xml:space="preserve"> page, selecteer Detail Studenten.</w:t>
      </w:r>
    </w:p>
    <w:p w14:paraId="1E086A28" w14:textId="77777777" w:rsidR="003D7A0C" w:rsidRDefault="003254E4" w:rsidP="00E70C8B">
      <w:pPr>
        <w:rPr>
          <w:lang w:val="nl-NL"/>
        </w:rPr>
      </w:pPr>
      <w:r>
        <w:rPr>
          <w:lang w:val="nl-NL"/>
        </w:rPr>
        <w:t>Test</w:t>
      </w:r>
      <w:r w:rsidR="00D074EB">
        <w:rPr>
          <w:lang w:val="nl-NL"/>
        </w:rPr>
        <w:t xml:space="preserve"> dat als je met je muis over een balk</w:t>
      </w:r>
      <w:r>
        <w:rPr>
          <w:lang w:val="nl-NL"/>
        </w:rPr>
        <w:t xml:space="preserve"> in de meeste inschrijvingen grafiek</w:t>
      </w:r>
      <w:r w:rsidR="00D074EB">
        <w:rPr>
          <w:lang w:val="nl-NL"/>
        </w:rPr>
        <w:t xml:space="preserve"> </w:t>
      </w:r>
      <w:proofErr w:type="spellStart"/>
      <w:r w:rsidR="00D074EB">
        <w:rPr>
          <w:lang w:val="nl-NL"/>
        </w:rPr>
        <w:t>hovert</w:t>
      </w:r>
      <w:proofErr w:type="spellEnd"/>
      <w:r w:rsidR="00D074EB">
        <w:rPr>
          <w:lang w:val="nl-NL"/>
        </w:rPr>
        <w:t xml:space="preserve"> dat </w:t>
      </w:r>
      <w:r>
        <w:rPr>
          <w:lang w:val="nl-NL"/>
        </w:rPr>
        <w:t>nu een</w:t>
      </w:r>
      <w:r w:rsidR="00D074EB">
        <w:rPr>
          <w:lang w:val="nl-NL"/>
        </w:rPr>
        <w:t xml:space="preserve"> tabel</w:t>
      </w:r>
      <w:r>
        <w:rPr>
          <w:lang w:val="nl-NL"/>
        </w:rPr>
        <w:t xml:space="preserve"> verschijnt die</w:t>
      </w:r>
      <w:r w:rsidR="00D074EB">
        <w:rPr>
          <w:lang w:val="nl-NL"/>
        </w:rPr>
        <w:t xml:space="preserve"> de studenten toont die</w:t>
      </w:r>
      <w:r>
        <w:rPr>
          <w:lang w:val="nl-NL"/>
        </w:rPr>
        <w:t xml:space="preserve"> zich</w:t>
      </w:r>
      <w:r w:rsidR="00D074EB">
        <w:rPr>
          <w:lang w:val="nl-NL"/>
        </w:rPr>
        <w:t xml:space="preserve"> voor die opleiding hebben ingeschreven.</w:t>
      </w:r>
    </w:p>
    <w:p w14:paraId="60FF3E31" w14:textId="5B269478" w:rsidR="003D7A0C" w:rsidRDefault="003D7A0C" w:rsidP="00ED5A0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Je ziet dat er rechts een scrollbar is.</w:t>
      </w:r>
    </w:p>
    <w:p w14:paraId="02EA1893" w14:textId="26378CA8" w:rsidR="003D7A0C" w:rsidRDefault="003D7A0C" w:rsidP="00ED5A0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Ga terug naar de </w:t>
      </w:r>
      <w:proofErr w:type="spellStart"/>
      <w:r>
        <w:rPr>
          <w:lang w:val="nl-NL"/>
        </w:rPr>
        <w:t>tooltip</w:t>
      </w:r>
      <w:proofErr w:type="spellEnd"/>
      <w:r>
        <w:rPr>
          <w:lang w:val="nl-NL"/>
        </w:rPr>
        <w:t xml:space="preserve"> pagina. Ga naar de eigenschappen van de pagina</w:t>
      </w:r>
    </w:p>
    <w:p w14:paraId="126E729F" w14:textId="383A8058" w:rsidR="003D7A0C" w:rsidRDefault="00852256" w:rsidP="00ED5A0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Ga naar canvas </w:t>
      </w:r>
      <w:proofErr w:type="spellStart"/>
      <w:r>
        <w:rPr>
          <w:lang w:val="nl-NL"/>
        </w:rPr>
        <w:t>settings</w:t>
      </w:r>
      <w:proofErr w:type="spellEnd"/>
      <w:r>
        <w:rPr>
          <w:lang w:val="nl-NL"/>
        </w:rPr>
        <w:t xml:space="preserve"> en zet type op “</w:t>
      </w:r>
      <w:proofErr w:type="spellStart"/>
      <w:r>
        <w:rPr>
          <w:lang w:val="nl-NL"/>
        </w:rPr>
        <w:t>Custom</w:t>
      </w:r>
      <w:proofErr w:type="spellEnd"/>
      <w:r>
        <w:rPr>
          <w:lang w:val="nl-NL"/>
        </w:rPr>
        <w:t>”</w:t>
      </w:r>
      <w:r w:rsidR="00AF74D7">
        <w:rPr>
          <w:lang w:val="nl-NL"/>
        </w:rPr>
        <w:t xml:space="preserve"> Verander de </w:t>
      </w:r>
      <w:proofErr w:type="spellStart"/>
      <w:r w:rsidR="00AF74D7">
        <w:rPr>
          <w:lang w:val="nl-NL"/>
        </w:rPr>
        <w:t>height</w:t>
      </w:r>
      <w:proofErr w:type="spellEnd"/>
      <w:r w:rsidR="00AF74D7">
        <w:rPr>
          <w:lang w:val="nl-NL"/>
        </w:rPr>
        <w:t xml:space="preserve"> naar 360px</w:t>
      </w:r>
    </w:p>
    <w:p w14:paraId="288DAE8D" w14:textId="6424FEC0" w:rsidR="00AF74D7" w:rsidRDefault="00C2208E" w:rsidP="00ED5A0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 xml:space="preserve">Zet de tabelhoogte op </w:t>
      </w:r>
      <w:r w:rsidR="003B324F">
        <w:rPr>
          <w:lang w:val="nl-NL"/>
        </w:rPr>
        <w:t xml:space="preserve">350 en de tabelbreedte op 310, zet </w:t>
      </w:r>
      <w:proofErr w:type="spellStart"/>
      <w:r w:rsidR="003B324F">
        <w:rPr>
          <w:lang w:val="nl-NL"/>
        </w:rPr>
        <w:t>horizontal</w:t>
      </w:r>
      <w:proofErr w:type="spellEnd"/>
      <w:r w:rsidR="003B324F">
        <w:rPr>
          <w:lang w:val="nl-NL"/>
        </w:rPr>
        <w:t xml:space="preserve"> en </w:t>
      </w:r>
      <w:proofErr w:type="spellStart"/>
      <w:r w:rsidR="003B324F">
        <w:rPr>
          <w:lang w:val="nl-NL"/>
        </w:rPr>
        <w:t>vertical</w:t>
      </w:r>
      <w:proofErr w:type="spellEnd"/>
      <w:r w:rsidR="003B324F">
        <w:rPr>
          <w:lang w:val="nl-NL"/>
        </w:rPr>
        <w:t xml:space="preserve"> op 5</w:t>
      </w:r>
    </w:p>
    <w:p w14:paraId="657303A7" w14:textId="4A42E9B5" w:rsidR="004F52A8" w:rsidRPr="00D074EB" w:rsidRDefault="004F52A8" w:rsidP="00ED5A0D">
      <w:pPr>
        <w:pStyle w:val="ListParagraph"/>
        <w:numPr>
          <w:ilvl w:val="0"/>
          <w:numId w:val="29"/>
        </w:numPr>
        <w:rPr>
          <w:lang w:val="nl-NL"/>
        </w:rPr>
      </w:pPr>
      <w:r>
        <w:rPr>
          <w:lang w:val="nl-NL"/>
        </w:rPr>
        <w:t>Kijk nu opnieuw naar het resultaat.</w:t>
      </w:r>
    </w:p>
    <w:p w14:paraId="12AB36D5" w14:textId="6D631636" w:rsidR="002B4BCC" w:rsidRDefault="001170A6" w:rsidP="00E70C8B">
      <w:pPr>
        <w:rPr>
          <w:lang w:val="nl-NL"/>
        </w:rPr>
      </w:pPr>
      <w:r w:rsidRPr="001170A6">
        <w:rPr>
          <w:noProof/>
          <w:lang w:val="nl-NL"/>
        </w:rPr>
        <w:drawing>
          <wp:inline distT="0" distB="0" distL="0" distR="0" wp14:anchorId="5AD8A16C" wp14:editId="23284347">
            <wp:extent cx="4736418" cy="3589361"/>
            <wp:effectExtent l="0" t="0" r="7620" b="0"/>
            <wp:docPr id="778177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76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1853" cy="35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A0D">
        <w:rPr>
          <w:lang w:val="nl-NL"/>
        </w:rPr>
        <w:br/>
      </w:r>
    </w:p>
    <w:p w14:paraId="3C82B8C3" w14:textId="53F5EB52" w:rsidR="00D074EB" w:rsidRPr="00336D7F" w:rsidRDefault="00BC6B29" w:rsidP="00B679BE">
      <w:pPr>
        <w:pStyle w:val="Heading3"/>
        <w:rPr>
          <w:lang w:val="nl-NL"/>
        </w:rPr>
      </w:pPr>
      <w:r w:rsidRPr="00336D7F">
        <w:rPr>
          <w:lang w:val="nl-NL"/>
        </w:rPr>
        <w:t>Doorklikken</w:t>
      </w:r>
    </w:p>
    <w:p w14:paraId="7F51FD8B" w14:textId="5DFA3E66" w:rsidR="00BC6B29" w:rsidRPr="00112F84" w:rsidRDefault="001A3F4F" w:rsidP="00112F84">
      <w:pPr>
        <w:pStyle w:val="ListParagraph"/>
        <w:numPr>
          <w:ilvl w:val="0"/>
          <w:numId w:val="33"/>
        </w:numPr>
        <w:rPr>
          <w:lang w:val="nl-NL"/>
        </w:rPr>
      </w:pPr>
      <w:r w:rsidRPr="00112F84">
        <w:rPr>
          <w:lang w:val="nl-NL"/>
        </w:rPr>
        <w:t xml:space="preserve">Klik met rechts op </w:t>
      </w:r>
      <w:r w:rsidR="001577E9" w:rsidRPr="00112F84">
        <w:rPr>
          <w:lang w:val="nl-NL"/>
        </w:rPr>
        <w:t xml:space="preserve">de pagina tab </w:t>
      </w:r>
      <w:r w:rsidRPr="00112F84">
        <w:rPr>
          <w:lang w:val="nl-NL"/>
        </w:rPr>
        <w:t>Detail Studen</w:t>
      </w:r>
      <w:r w:rsidR="00B679BE" w:rsidRPr="00112F84">
        <w:rPr>
          <w:lang w:val="nl-NL"/>
        </w:rPr>
        <w:t>t</w:t>
      </w:r>
      <w:r w:rsidR="001577E9" w:rsidRPr="00112F84">
        <w:rPr>
          <w:lang w:val="nl-NL"/>
        </w:rPr>
        <w:t>en</w:t>
      </w:r>
      <w:r w:rsidRPr="00112F84">
        <w:rPr>
          <w:lang w:val="nl-NL"/>
        </w:rPr>
        <w:t xml:space="preserve"> en selecteer </w:t>
      </w:r>
      <w:proofErr w:type="spellStart"/>
      <w:r w:rsidRPr="00112F84">
        <w:rPr>
          <w:lang w:val="nl-NL"/>
        </w:rPr>
        <w:t>Duplic</w:t>
      </w:r>
      <w:r w:rsidR="001577E9" w:rsidRPr="00112F84">
        <w:rPr>
          <w:lang w:val="nl-NL"/>
        </w:rPr>
        <w:t>ate</w:t>
      </w:r>
      <w:proofErr w:type="spellEnd"/>
    </w:p>
    <w:p w14:paraId="631B0479" w14:textId="69CF4289" w:rsidR="008567EC" w:rsidRPr="00112F84" w:rsidRDefault="008567EC" w:rsidP="00112F84">
      <w:pPr>
        <w:pStyle w:val="ListParagraph"/>
        <w:numPr>
          <w:ilvl w:val="0"/>
          <w:numId w:val="33"/>
        </w:numPr>
        <w:rPr>
          <w:lang w:val="nl-NL"/>
        </w:rPr>
      </w:pPr>
      <w:r w:rsidRPr="00112F84">
        <w:rPr>
          <w:lang w:val="nl-NL"/>
        </w:rPr>
        <w:t xml:space="preserve">Hernoem de </w:t>
      </w:r>
      <w:r w:rsidR="001142A3" w:rsidRPr="00112F84">
        <w:rPr>
          <w:lang w:val="nl-NL"/>
        </w:rPr>
        <w:t xml:space="preserve">nieuwe </w:t>
      </w:r>
      <w:r w:rsidRPr="00112F84">
        <w:rPr>
          <w:lang w:val="nl-NL"/>
        </w:rPr>
        <w:t>pagina naar doorklik studenten</w:t>
      </w:r>
    </w:p>
    <w:p w14:paraId="58161037" w14:textId="77777777" w:rsidR="009300E7" w:rsidRDefault="00112F84" w:rsidP="00E70C8B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>Verander de eigenschappen van de pagina.</w:t>
      </w:r>
      <w:r w:rsidR="006E7082" w:rsidRPr="00112F84">
        <w:rPr>
          <w:lang w:val="nl-NL"/>
        </w:rPr>
        <w:t xml:space="preserve"> </w:t>
      </w:r>
      <w:r>
        <w:rPr>
          <w:lang w:val="nl-NL"/>
        </w:rPr>
        <w:br/>
      </w:r>
      <w:r w:rsidR="006E7082" w:rsidRPr="00112F84">
        <w:rPr>
          <w:lang w:val="nl-NL"/>
        </w:rPr>
        <w:t xml:space="preserve">Page Type verander naar </w:t>
      </w:r>
      <w:proofErr w:type="spellStart"/>
      <w:r w:rsidR="006E7082" w:rsidRPr="00112F84">
        <w:rPr>
          <w:lang w:val="nl-NL"/>
        </w:rPr>
        <w:t>Drillthrough</w:t>
      </w:r>
      <w:proofErr w:type="spellEnd"/>
      <w:r>
        <w:rPr>
          <w:lang w:val="nl-NL"/>
        </w:rPr>
        <w:br/>
      </w:r>
      <w:r w:rsidR="006E7082" w:rsidRPr="00112F84">
        <w:rPr>
          <w:lang w:val="nl-NL"/>
        </w:rPr>
        <w:t xml:space="preserve"> Canvas </w:t>
      </w:r>
      <w:proofErr w:type="spellStart"/>
      <w:r w:rsidR="006E7082" w:rsidRPr="00112F84">
        <w:rPr>
          <w:lang w:val="nl-NL"/>
        </w:rPr>
        <w:t>Settings</w:t>
      </w:r>
      <w:proofErr w:type="spellEnd"/>
      <w:r w:rsidR="006E7082" w:rsidRPr="00112F84">
        <w:rPr>
          <w:lang w:val="nl-NL"/>
        </w:rPr>
        <w:t xml:space="preserve">: </w:t>
      </w:r>
      <w:r w:rsidR="004D3645" w:rsidRPr="00112F84">
        <w:rPr>
          <w:lang w:val="nl-NL"/>
        </w:rPr>
        <w:t xml:space="preserve"> Type 16:9</w:t>
      </w:r>
    </w:p>
    <w:p w14:paraId="46C61950" w14:textId="736DD876" w:rsidR="004D3645" w:rsidRPr="009300E7" w:rsidRDefault="004D3645" w:rsidP="00E70C8B">
      <w:pPr>
        <w:pStyle w:val="ListParagraph"/>
        <w:numPr>
          <w:ilvl w:val="0"/>
          <w:numId w:val="33"/>
        </w:numPr>
        <w:rPr>
          <w:lang w:val="nl-NL"/>
        </w:rPr>
      </w:pPr>
      <w:r w:rsidRPr="009300E7">
        <w:rPr>
          <w:lang w:val="nl-NL"/>
        </w:rPr>
        <w:lastRenderedPageBreak/>
        <w:t>Maak de tabel groter zodat hij de hele pagina vult.</w:t>
      </w:r>
    </w:p>
    <w:p w14:paraId="78A11B18" w14:textId="128108D2" w:rsidR="009300E7" w:rsidRPr="002E419C" w:rsidRDefault="009300E7" w:rsidP="002E419C">
      <w:pPr>
        <w:pStyle w:val="ListParagraph"/>
        <w:numPr>
          <w:ilvl w:val="0"/>
          <w:numId w:val="33"/>
        </w:numPr>
        <w:rPr>
          <w:lang w:val="nl-NL"/>
        </w:rPr>
      </w:pPr>
      <w:r w:rsidRPr="002E419C">
        <w:rPr>
          <w:lang w:val="nl-NL"/>
        </w:rPr>
        <w:t>We gaan nu een titel maken die laat zien voor welke opleiding de doorklik gedaan is.</w:t>
      </w:r>
    </w:p>
    <w:p w14:paraId="493CA9FB" w14:textId="2E7A4370" w:rsidR="009300E7" w:rsidRPr="002E419C" w:rsidRDefault="000B40DF" w:rsidP="002E419C">
      <w:pPr>
        <w:pStyle w:val="ListParagraph"/>
        <w:numPr>
          <w:ilvl w:val="0"/>
          <w:numId w:val="33"/>
        </w:numPr>
        <w:rPr>
          <w:lang w:val="nl-NL"/>
        </w:rPr>
      </w:pPr>
      <w:r w:rsidRPr="002E419C">
        <w:rPr>
          <w:lang w:val="nl-NL"/>
        </w:rPr>
        <w:t xml:space="preserve">Make de data </w:t>
      </w:r>
      <w:proofErr w:type="spellStart"/>
      <w:r w:rsidRPr="002E419C">
        <w:rPr>
          <w:lang w:val="nl-NL"/>
        </w:rPr>
        <w:t>pane</w:t>
      </w:r>
      <w:proofErr w:type="spellEnd"/>
      <w:r w:rsidRPr="002E419C">
        <w:rPr>
          <w:lang w:val="nl-NL"/>
        </w:rPr>
        <w:t xml:space="preserve"> zichtbaar en selecteer de </w:t>
      </w:r>
      <w:proofErr w:type="spellStart"/>
      <w:r w:rsidRPr="002E419C">
        <w:rPr>
          <w:lang w:val="nl-NL"/>
        </w:rPr>
        <w:t>Measure</w:t>
      </w:r>
      <w:proofErr w:type="spellEnd"/>
      <w:r w:rsidRPr="002E419C">
        <w:rPr>
          <w:lang w:val="nl-NL"/>
        </w:rPr>
        <w:t xml:space="preserve"> </w:t>
      </w:r>
      <w:proofErr w:type="spellStart"/>
      <w:r w:rsidRPr="002E419C">
        <w:rPr>
          <w:lang w:val="nl-NL"/>
        </w:rPr>
        <w:t>Table</w:t>
      </w:r>
      <w:proofErr w:type="spellEnd"/>
      <w:r w:rsidRPr="002E419C">
        <w:rPr>
          <w:lang w:val="nl-NL"/>
        </w:rPr>
        <w:t xml:space="preserve"> tabel.</w:t>
      </w:r>
    </w:p>
    <w:p w14:paraId="15BD6BE1" w14:textId="0AEFD740" w:rsidR="000B40DF" w:rsidRPr="002E419C" w:rsidRDefault="000B40DF" w:rsidP="002E419C">
      <w:pPr>
        <w:pStyle w:val="ListParagraph"/>
        <w:numPr>
          <w:ilvl w:val="0"/>
          <w:numId w:val="33"/>
        </w:numPr>
        <w:rPr>
          <w:lang w:val="nl-NL"/>
        </w:rPr>
      </w:pPr>
      <w:r w:rsidRPr="002E419C">
        <w:rPr>
          <w:lang w:val="nl-NL"/>
        </w:rPr>
        <w:t xml:space="preserve">Midden Boven kies de knop “New </w:t>
      </w:r>
      <w:proofErr w:type="spellStart"/>
      <w:r w:rsidRPr="002E419C">
        <w:rPr>
          <w:lang w:val="nl-NL"/>
        </w:rPr>
        <w:t>Measure</w:t>
      </w:r>
      <w:proofErr w:type="spellEnd"/>
      <w:r w:rsidRPr="002E419C">
        <w:rPr>
          <w:lang w:val="nl-NL"/>
        </w:rPr>
        <w:t>”</w:t>
      </w:r>
      <w:r w:rsidR="00CE64DF" w:rsidRPr="002E419C">
        <w:rPr>
          <w:lang w:val="nl-NL"/>
        </w:rPr>
        <w:t>, bovenin is een formulebalk zichtbaar</w:t>
      </w:r>
    </w:p>
    <w:p w14:paraId="46FD44B0" w14:textId="243D7011" w:rsidR="00680FB7" w:rsidRPr="002E419C" w:rsidRDefault="00CE64DF" w:rsidP="00680FB7">
      <w:pPr>
        <w:pStyle w:val="ListParagraph"/>
        <w:numPr>
          <w:ilvl w:val="0"/>
          <w:numId w:val="33"/>
        </w:numPr>
        <w:rPr>
          <w:lang w:val="nl-NL"/>
        </w:rPr>
      </w:pPr>
      <w:r w:rsidRPr="002E419C">
        <w:rPr>
          <w:lang w:val="nl-NL"/>
        </w:rPr>
        <w:t xml:space="preserve">Voer de onderstaande code in de formule </w:t>
      </w:r>
      <w:r w:rsidR="002E419C" w:rsidRPr="002E419C">
        <w:rPr>
          <w:lang w:val="nl-NL"/>
        </w:rPr>
        <w:t>balk:</w:t>
      </w:r>
      <w:r w:rsidR="002E419C">
        <w:rPr>
          <w:lang w:val="nl-NL"/>
        </w:rPr>
        <w:br/>
      </w:r>
      <w:r w:rsidR="00680FB7" w:rsidRPr="002E419C">
        <w:rPr>
          <w:b/>
          <w:bCs/>
          <w:color w:val="004BBB" w:themeColor="text2" w:themeTint="BF"/>
          <w:lang w:val="nl-NL"/>
        </w:rPr>
        <w:t xml:space="preserve">_Titel Doorklik = </w:t>
      </w:r>
      <w:r w:rsidR="002E419C">
        <w:rPr>
          <w:b/>
          <w:bCs/>
          <w:color w:val="004BBB" w:themeColor="text2" w:themeTint="BF"/>
          <w:lang w:val="nl-NL"/>
        </w:rPr>
        <w:br/>
      </w:r>
      <w:r w:rsidR="00680FB7" w:rsidRPr="002E419C">
        <w:rPr>
          <w:b/>
          <w:bCs/>
          <w:color w:val="004BBB" w:themeColor="text2" w:themeTint="BF"/>
          <w:lang w:val="nl-NL"/>
        </w:rPr>
        <w:t>var _opleiding = SELECTEDVALUE(Opleiding[Opleiding], "")</w:t>
      </w:r>
      <w:r w:rsidR="002E419C">
        <w:rPr>
          <w:b/>
          <w:bCs/>
          <w:color w:val="004BBB" w:themeColor="text2" w:themeTint="BF"/>
          <w:lang w:val="nl-NL"/>
        </w:rPr>
        <w:br/>
      </w:r>
      <w:r w:rsidR="00680FB7" w:rsidRPr="002E419C">
        <w:rPr>
          <w:b/>
          <w:bCs/>
          <w:color w:val="004BBB" w:themeColor="text2" w:themeTint="BF"/>
          <w:lang w:val="nl-NL"/>
        </w:rPr>
        <w:t>var _jaargang = SELECTEDVALUE(Jaargang[Jaargang],"")</w:t>
      </w:r>
      <w:r w:rsidR="002E419C">
        <w:rPr>
          <w:b/>
          <w:bCs/>
          <w:color w:val="004BBB" w:themeColor="text2" w:themeTint="BF"/>
          <w:lang w:val="nl-NL"/>
        </w:rPr>
        <w:br/>
      </w:r>
      <w:r w:rsidR="00680FB7" w:rsidRPr="002E419C">
        <w:rPr>
          <w:b/>
          <w:bCs/>
          <w:color w:val="004BBB" w:themeColor="text2" w:themeTint="BF"/>
          <w:lang w:val="nl-NL"/>
        </w:rPr>
        <w:t>RETURN</w:t>
      </w:r>
      <w:r w:rsidR="002E419C">
        <w:rPr>
          <w:b/>
          <w:bCs/>
          <w:color w:val="004BBB" w:themeColor="text2" w:themeTint="BF"/>
          <w:lang w:val="nl-NL"/>
        </w:rPr>
        <w:br/>
      </w:r>
      <w:r w:rsidR="00680FB7" w:rsidRPr="002E419C">
        <w:rPr>
          <w:b/>
          <w:bCs/>
          <w:color w:val="004BBB" w:themeColor="text2" w:themeTint="BF"/>
          <w:lang w:val="nl-NL"/>
        </w:rPr>
        <w:t>"Ingeschreven Studenten voor " &amp; _opleiding &amp; " " &amp; _jaargang</w:t>
      </w:r>
    </w:p>
    <w:p w14:paraId="18F0BE03" w14:textId="77777777" w:rsidR="00680FB7" w:rsidRDefault="00680FB7" w:rsidP="00680FB7">
      <w:pPr>
        <w:rPr>
          <w:b/>
          <w:bCs/>
          <w:color w:val="004BBB" w:themeColor="text2" w:themeTint="BF"/>
          <w:lang w:val="nl-NL"/>
        </w:rPr>
      </w:pPr>
    </w:p>
    <w:p w14:paraId="07E1D492" w14:textId="52C89095" w:rsidR="00CA5801" w:rsidRDefault="00CA5801" w:rsidP="00BB6FF8">
      <w:pPr>
        <w:pStyle w:val="ListParagraph"/>
        <w:numPr>
          <w:ilvl w:val="0"/>
          <w:numId w:val="33"/>
        </w:numPr>
        <w:rPr>
          <w:lang w:val="nl-NL"/>
        </w:rPr>
      </w:pPr>
      <w:r w:rsidRPr="00BB6FF8">
        <w:rPr>
          <w:lang w:val="nl-NL"/>
        </w:rPr>
        <w:t xml:space="preserve">Zorg er voor dat de </w:t>
      </w:r>
      <w:proofErr w:type="spellStart"/>
      <w:r w:rsidRPr="00BB6FF8">
        <w:rPr>
          <w:lang w:val="nl-NL"/>
        </w:rPr>
        <w:t>measure</w:t>
      </w:r>
      <w:proofErr w:type="spellEnd"/>
      <w:r w:rsidRPr="00BB6FF8">
        <w:rPr>
          <w:lang w:val="nl-NL"/>
        </w:rPr>
        <w:t xml:space="preserve"> de format tekst heeft (kun je bovenaan in de header zien)</w:t>
      </w:r>
    </w:p>
    <w:p w14:paraId="44A3877C" w14:textId="77777777" w:rsidR="00BB6FF8" w:rsidRPr="00BB6FF8" w:rsidRDefault="00BB6FF8" w:rsidP="00BB6FF8">
      <w:pPr>
        <w:pStyle w:val="ListParagraph"/>
        <w:rPr>
          <w:lang w:val="nl-NL"/>
        </w:rPr>
      </w:pPr>
    </w:p>
    <w:p w14:paraId="7F92FA91" w14:textId="65BF04C9" w:rsidR="00BB6FF8" w:rsidRPr="00BB6FF8" w:rsidRDefault="00BB6FF8" w:rsidP="00BB6FF8">
      <w:pPr>
        <w:pStyle w:val="ListParagraph"/>
        <w:numPr>
          <w:ilvl w:val="0"/>
          <w:numId w:val="33"/>
        </w:numPr>
        <w:rPr>
          <w:lang w:val="nl-NL"/>
        </w:rPr>
      </w:pPr>
      <w:r>
        <w:rPr>
          <w:lang w:val="nl-NL"/>
        </w:rPr>
        <w:t>Selecteer nu de tabel</w:t>
      </w:r>
    </w:p>
    <w:p w14:paraId="7384B64F" w14:textId="761467DF" w:rsidR="005D646B" w:rsidRPr="00BB6FF8" w:rsidRDefault="005D646B" w:rsidP="00BB6FF8">
      <w:pPr>
        <w:pStyle w:val="ListParagraph"/>
        <w:numPr>
          <w:ilvl w:val="0"/>
          <w:numId w:val="33"/>
        </w:numPr>
        <w:rPr>
          <w:lang w:val="nl-NL"/>
        </w:rPr>
      </w:pPr>
      <w:r w:rsidRPr="00BB6FF8">
        <w:rPr>
          <w:lang w:val="nl-NL"/>
        </w:rPr>
        <w:t>In de tabel zet Titel aan.</w:t>
      </w:r>
    </w:p>
    <w:p w14:paraId="33089267" w14:textId="3603149E" w:rsidR="00CA5801" w:rsidRPr="00BB6FF8" w:rsidRDefault="00D53960" w:rsidP="00BB6FF8">
      <w:pPr>
        <w:pStyle w:val="ListParagraph"/>
        <w:numPr>
          <w:ilvl w:val="0"/>
          <w:numId w:val="33"/>
        </w:numPr>
        <w:rPr>
          <w:lang w:val="nl-NL"/>
        </w:rPr>
      </w:pPr>
      <w:r w:rsidRPr="00BB6FF8">
        <w:rPr>
          <w:lang w:val="nl-NL"/>
        </w:rPr>
        <w:t xml:space="preserve">Onder </w:t>
      </w:r>
      <w:proofErr w:type="spellStart"/>
      <w:r w:rsidRPr="00BB6FF8">
        <w:rPr>
          <w:lang w:val="nl-NL"/>
        </w:rPr>
        <w:t>Title</w:t>
      </w:r>
      <w:proofErr w:type="spellEnd"/>
      <w:r w:rsidRPr="00BB6FF8">
        <w:rPr>
          <w:lang w:val="nl-NL"/>
        </w:rPr>
        <w:t xml:space="preserve"> -&gt; </w:t>
      </w:r>
      <w:proofErr w:type="spellStart"/>
      <w:r w:rsidRPr="00BB6FF8">
        <w:rPr>
          <w:lang w:val="nl-NL"/>
        </w:rPr>
        <w:t>Text</w:t>
      </w:r>
      <w:proofErr w:type="spellEnd"/>
      <w:r w:rsidRPr="00BB6FF8">
        <w:rPr>
          <w:lang w:val="nl-NL"/>
        </w:rPr>
        <w:t xml:space="preserve"> -&gt; klik op de </w:t>
      </w:r>
      <w:proofErr w:type="spellStart"/>
      <w:r w:rsidRPr="00BB6FF8">
        <w:rPr>
          <w:lang w:val="nl-NL"/>
        </w:rPr>
        <w:t>fx</w:t>
      </w:r>
      <w:proofErr w:type="spellEnd"/>
      <w:r w:rsidRPr="00BB6FF8">
        <w:rPr>
          <w:lang w:val="nl-NL"/>
        </w:rPr>
        <w:t xml:space="preserve"> knop</w:t>
      </w:r>
    </w:p>
    <w:p w14:paraId="7D06DB2A" w14:textId="74950417" w:rsidR="00D53960" w:rsidRDefault="00F358B2" w:rsidP="00E70C8B">
      <w:pPr>
        <w:rPr>
          <w:lang w:val="nl-NL"/>
        </w:rPr>
      </w:pPr>
      <w:r w:rsidRPr="00F358B2">
        <w:rPr>
          <w:noProof/>
          <w:lang w:val="nl-NL"/>
        </w:rPr>
        <w:drawing>
          <wp:inline distT="0" distB="0" distL="0" distR="0" wp14:anchorId="13CAD6FA" wp14:editId="0B7A6369">
            <wp:extent cx="6332220" cy="2042795"/>
            <wp:effectExtent l="0" t="0" r="0" b="0"/>
            <wp:docPr id="800256227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6227" name="Picture 1" descr="A white background with black and white cloud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849" w14:textId="77B66A72" w:rsidR="00F358B2" w:rsidRPr="00FB5F47" w:rsidRDefault="00F358B2" w:rsidP="00FB5F47">
      <w:pPr>
        <w:pStyle w:val="ListParagraph"/>
        <w:numPr>
          <w:ilvl w:val="0"/>
          <w:numId w:val="33"/>
        </w:numPr>
        <w:rPr>
          <w:lang w:val="nl-NL"/>
        </w:rPr>
      </w:pPr>
      <w:r w:rsidRPr="00FB5F47">
        <w:rPr>
          <w:lang w:val="nl-NL"/>
        </w:rPr>
        <w:t>Selecteer onder “</w:t>
      </w:r>
      <w:proofErr w:type="spellStart"/>
      <w:r w:rsidRPr="00FB5F47">
        <w:rPr>
          <w:lang w:val="nl-NL"/>
        </w:rPr>
        <w:t>What</w:t>
      </w:r>
      <w:proofErr w:type="spellEnd"/>
      <w:r w:rsidRPr="00FB5F47">
        <w:rPr>
          <w:lang w:val="nl-NL"/>
        </w:rPr>
        <w:t xml:space="preserve"> Field …” de nieuwe </w:t>
      </w:r>
      <w:proofErr w:type="spellStart"/>
      <w:r w:rsidRPr="00FB5F47">
        <w:rPr>
          <w:lang w:val="nl-NL"/>
        </w:rPr>
        <w:t>measure</w:t>
      </w:r>
      <w:proofErr w:type="spellEnd"/>
      <w:r w:rsidRPr="00FB5F47">
        <w:rPr>
          <w:lang w:val="nl-NL"/>
        </w:rPr>
        <w:t xml:space="preserve"> _Titeldoorklik</w:t>
      </w:r>
    </w:p>
    <w:p w14:paraId="29F69964" w14:textId="4D60C3B1" w:rsidR="00F358B2" w:rsidRPr="00FB5F47" w:rsidRDefault="00823AB3" w:rsidP="00FB5F47">
      <w:pPr>
        <w:pStyle w:val="ListParagraph"/>
        <w:numPr>
          <w:ilvl w:val="0"/>
          <w:numId w:val="33"/>
        </w:numPr>
        <w:rPr>
          <w:lang w:val="nl-NL"/>
        </w:rPr>
      </w:pPr>
      <w:r w:rsidRPr="00FB5F47">
        <w:rPr>
          <w:lang w:val="nl-NL"/>
        </w:rPr>
        <w:t>Ga nu naar de rapportpagina.</w:t>
      </w:r>
    </w:p>
    <w:p w14:paraId="01C64CC4" w14:textId="21274FF6" w:rsidR="00823AB3" w:rsidRPr="00FB5F47" w:rsidRDefault="007A205D" w:rsidP="00FB5F47">
      <w:pPr>
        <w:pStyle w:val="ListParagraph"/>
        <w:numPr>
          <w:ilvl w:val="0"/>
          <w:numId w:val="33"/>
        </w:numPr>
        <w:rPr>
          <w:lang w:val="nl-NL"/>
        </w:rPr>
      </w:pPr>
      <w:r w:rsidRPr="00FB5F47">
        <w:rPr>
          <w:lang w:val="nl-NL"/>
        </w:rPr>
        <w:t xml:space="preserve">Klik rechts op een balk in de </w:t>
      </w:r>
      <w:r w:rsidR="006B3A69" w:rsidRPr="00FB5F47">
        <w:rPr>
          <w:lang w:val="nl-NL"/>
        </w:rPr>
        <w:t>top 8 opleidingen gra</w:t>
      </w:r>
      <w:r w:rsidR="00FB5F47">
        <w:rPr>
          <w:lang w:val="nl-NL"/>
        </w:rPr>
        <w:t>fie</w:t>
      </w:r>
      <w:r w:rsidR="006B3A69" w:rsidRPr="00FB5F47">
        <w:rPr>
          <w:lang w:val="nl-NL"/>
        </w:rPr>
        <w:t>k</w:t>
      </w:r>
    </w:p>
    <w:p w14:paraId="6F12FA75" w14:textId="135DA3B5" w:rsidR="006B3A69" w:rsidRDefault="006B3A69" w:rsidP="00E70C8B">
      <w:pPr>
        <w:rPr>
          <w:lang w:val="nl-NL"/>
        </w:rPr>
      </w:pPr>
      <w:r w:rsidRPr="006B3A69">
        <w:rPr>
          <w:noProof/>
          <w:lang w:val="nl-NL"/>
        </w:rPr>
        <w:lastRenderedPageBreak/>
        <w:drawing>
          <wp:inline distT="0" distB="0" distL="0" distR="0" wp14:anchorId="0A5E0E34" wp14:editId="0A954E8F">
            <wp:extent cx="6332220" cy="3135630"/>
            <wp:effectExtent l="0" t="0" r="0" b="7620"/>
            <wp:docPr id="153179800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98008" name="Picture 1" descr="A screen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0652" w14:textId="77777777" w:rsidR="006B3A69" w:rsidRDefault="006B3A69" w:rsidP="00E70C8B">
      <w:pPr>
        <w:rPr>
          <w:lang w:val="nl-NL"/>
        </w:rPr>
      </w:pPr>
    </w:p>
    <w:p w14:paraId="452D8BC4" w14:textId="6D55448A" w:rsidR="006B3A69" w:rsidRPr="00330411" w:rsidRDefault="006B3A69" w:rsidP="00330411">
      <w:pPr>
        <w:pStyle w:val="ListParagraph"/>
        <w:numPr>
          <w:ilvl w:val="0"/>
          <w:numId w:val="33"/>
        </w:numPr>
        <w:rPr>
          <w:lang w:val="nl-NL"/>
        </w:rPr>
      </w:pPr>
      <w:r w:rsidRPr="00330411">
        <w:rPr>
          <w:lang w:val="nl-NL"/>
        </w:rPr>
        <w:t>Selecteer Doorklik studenten</w:t>
      </w:r>
    </w:p>
    <w:p w14:paraId="7CDA745D" w14:textId="77777777" w:rsidR="006B3A69" w:rsidRDefault="006B3A69" w:rsidP="00E70C8B">
      <w:pPr>
        <w:rPr>
          <w:lang w:val="nl-NL"/>
        </w:rPr>
      </w:pPr>
    </w:p>
    <w:p w14:paraId="4D3A32B1" w14:textId="527B118A" w:rsidR="006B3A69" w:rsidRDefault="006B3A69" w:rsidP="00E70C8B">
      <w:pPr>
        <w:rPr>
          <w:lang w:val="nl-NL"/>
        </w:rPr>
      </w:pPr>
      <w:r>
        <w:rPr>
          <w:lang w:val="nl-NL"/>
        </w:rPr>
        <w:t xml:space="preserve">Je ziet nu dat als je meer detail info wilt je ook een doorklik kan maken die binnen de context van de geselecteerde grafiek </w:t>
      </w:r>
      <w:r w:rsidR="001F2F7D">
        <w:rPr>
          <w:lang w:val="nl-NL"/>
        </w:rPr>
        <w:t xml:space="preserve">in een nieuwe pagina extra info kan tonen. In vergelijking met een </w:t>
      </w:r>
      <w:proofErr w:type="spellStart"/>
      <w:r w:rsidR="001F2F7D">
        <w:rPr>
          <w:lang w:val="nl-NL"/>
        </w:rPr>
        <w:t>tooltip</w:t>
      </w:r>
      <w:proofErr w:type="spellEnd"/>
      <w:r w:rsidR="001F2F7D">
        <w:rPr>
          <w:lang w:val="nl-NL"/>
        </w:rPr>
        <w:t xml:space="preserve"> is dit veel uitgebreider.</w:t>
      </w:r>
    </w:p>
    <w:p w14:paraId="3C193754" w14:textId="77777777" w:rsidR="001F2F7D" w:rsidRPr="00F358B2" w:rsidRDefault="001F2F7D" w:rsidP="00E70C8B">
      <w:pPr>
        <w:rPr>
          <w:lang w:val="nl-NL"/>
        </w:rPr>
      </w:pPr>
    </w:p>
    <w:p w14:paraId="7D4F642A" w14:textId="7BDE0614" w:rsidR="00AB1201" w:rsidRDefault="00680FB7" w:rsidP="00E70C8B">
      <w:pPr>
        <w:rPr>
          <w:lang w:val="nl-NL"/>
        </w:rPr>
      </w:pPr>
      <w:r w:rsidRPr="00F358B2">
        <w:rPr>
          <w:lang w:val="nl-NL"/>
        </w:rPr>
        <w:br/>
      </w:r>
      <w:r w:rsidRPr="00F358B2">
        <w:rPr>
          <w:lang w:val="nl-NL"/>
        </w:rPr>
        <w:br/>
      </w:r>
      <w:r w:rsidR="0004752F">
        <w:rPr>
          <w:lang w:val="nl-NL"/>
        </w:rPr>
        <w:t xml:space="preserve">Dit is het eind van deze oefening. Je hebt nu op een bestaand model een rapport gebouwd. In </w:t>
      </w:r>
      <w:proofErr w:type="spellStart"/>
      <w:r w:rsidR="0004752F">
        <w:rPr>
          <w:lang w:val="nl-NL"/>
        </w:rPr>
        <w:t>PowerBI</w:t>
      </w:r>
      <w:proofErr w:type="spellEnd"/>
      <w:r w:rsidR="0004752F">
        <w:rPr>
          <w:lang w:val="nl-NL"/>
        </w:rPr>
        <w:t xml:space="preserve"> worden modellen zoals dit online beschikbaar. Je kunt dan deze koppelen en daarop je eigen rapport zoals deze bouwen.</w:t>
      </w:r>
    </w:p>
    <w:p w14:paraId="5086AED3" w14:textId="03D3B476" w:rsidR="00DA2D96" w:rsidRDefault="006E4D5D" w:rsidP="00E70C8B">
      <w:pPr>
        <w:rPr>
          <w:lang w:val="nl-NL"/>
        </w:rPr>
      </w:pPr>
      <w:r>
        <w:rPr>
          <w:lang w:val="nl-NL"/>
        </w:rPr>
        <w:t>.</w:t>
      </w:r>
    </w:p>
    <w:p w14:paraId="2602F1ED" w14:textId="77777777" w:rsidR="006E4D5D" w:rsidRPr="00AF51C9" w:rsidRDefault="006E4D5D" w:rsidP="00E70C8B">
      <w:pPr>
        <w:rPr>
          <w:lang w:val="nl-NL"/>
        </w:rPr>
      </w:pPr>
    </w:p>
    <w:p w14:paraId="6CE15FAE" w14:textId="77777777" w:rsidR="00FE30F0" w:rsidRPr="00AF51C9" w:rsidRDefault="00FE30F0" w:rsidP="00E70C8B">
      <w:pPr>
        <w:rPr>
          <w:lang w:val="nl-NL"/>
        </w:rPr>
      </w:pPr>
    </w:p>
    <w:p w14:paraId="48A06E11" w14:textId="77777777" w:rsidR="00B800A1" w:rsidRPr="00AF51C9" w:rsidRDefault="00B800A1" w:rsidP="00E70C8B">
      <w:pPr>
        <w:rPr>
          <w:lang w:val="nl-NL"/>
        </w:rPr>
      </w:pPr>
    </w:p>
    <w:p w14:paraId="4BC949C5" w14:textId="77777777" w:rsidR="00E70C8B" w:rsidRPr="00AF51C9" w:rsidRDefault="00E70C8B" w:rsidP="00E70C8B">
      <w:pPr>
        <w:rPr>
          <w:lang w:val="nl-NL"/>
        </w:rPr>
      </w:pPr>
    </w:p>
    <w:p w14:paraId="542FDD7D" w14:textId="77777777" w:rsidR="00365E4D" w:rsidRPr="00AF51C9" w:rsidRDefault="00365E4D" w:rsidP="00E70C8B">
      <w:pPr>
        <w:rPr>
          <w:lang w:val="nl-NL"/>
        </w:rPr>
      </w:pPr>
    </w:p>
    <w:p w14:paraId="76ECC01F" w14:textId="77777777" w:rsidR="00365E4D" w:rsidRPr="00AF51C9" w:rsidRDefault="00365E4D" w:rsidP="00E70C8B">
      <w:pPr>
        <w:rPr>
          <w:lang w:val="nl-NL"/>
        </w:rPr>
      </w:pPr>
    </w:p>
    <w:p w14:paraId="543FD5D6" w14:textId="77777777" w:rsidR="00E70C8B" w:rsidRPr="00AF51C9" w:rsidRDefault="00E70C8B" w:rsidP="00E70C8B">
      <w:pPr>
        <w:rPr>
          <w:lang w:val="nl-NL"/>
        </w:rPr>
      </w:pPr>
    </w:p>
    <w:p w14:paraId="6604509B" w14:textId="77777777" w:rsidR="00E70C8B" w:rsidRPr="00AF51C9" w:rsidRDefault="00E70C8B" w:rsidP="00E70C8B">
      <w:pPr>
        <w:rPr>
          <w:lang w:val="nl-NL"/>
        </w:rPr>
      </w:pPr>
    </w:p>
    <w:p w14:paraId="32E97148" w14:textId="77777777" w:rsidR="002337F8" w:rsidRPr="00AF51C9" w:rsidRDefault="002337F8" w:rsidP="004A33F9">
      <w:pPr>
        <w:rPr>
          <w:lang w:val="nl-NL"/>
        </w:rPr>
      </w:pPr>
    </w:p>
    <w:p w14:paraId="2992861D" w14:textId="77777777" w:rsidR="002337F8" w:rsidRPr="00AF51C9" w:rsidRDefault="002337F8" w:rsidP="004A33F9">
      <w:pPr>
        <w:rPr>
          <w:lang w:val="nl-NL"/>
        </w:rPr>
      </w:pPr>
    </w:p>
    <w:p w14:paraId="7F4DC4D8" w14:textId="77777777" w:rsidR="003507DF" w:rsidRPr="00AF51C9" w:rsidRDefault="003507DF" w:rsidP="004A33F9">
      <w:pPr>
        <w:rPr>
          <w:lang w:val="nl-NL"/>
        </w:rPr>
      </w:pPr>
    </w:p>
    <w:p w14:paraId="292EB4CC" w14:textId="77777777" w:rsidR="00865A8D" w:rsidRPr="00AF51C9" w:rsidRDefault="00865A8D" w:rsidP="004A33F9">
      <w:pPr>
        <w:rPr>
          <w:lang w:val="nl-NL"/>
        </w:rPr>
      </w:pPr>
    </w:p>
    <w:p w14:paraId="7685F2A9" w14:textId="77777777" w:rsidR="00A86C99" w:rsidRPr="00AF51C9" w:rsidRDefault="00A86C99" w:rsidP="004A33F9">
      <w:pPr>
        <w:rPr>
          <w:lang w:val="nl-NL"/>
        </w:rPr>
      </w:pPr>
    </w:p>
    <w:p w14:paraId="36D6A255" w14:textId="77777777" w:rsidR="004208FE" w:rsidRPr="00AF51C9" w:rsidRDefault="004208FE" w:rsidP="004A33F9">
      <w:pPr>
        <w:rPr>
          <w:lang w:val="nl-NL"/>
        </w:rPr>
      </w:pPr>
    </w:p>
    <w:p w14:paraId="4DEB792C" w14:textId="038D6C2B" w:rsidR="00606F97" w:rsidRPr="00AF51C9" w:rsidRDefault="00416330" w:rsidP="004A33F9">
      <w:pPr>
        <w:rPr>
          <w:lang w:val="nl-NL"/>
        </w:rPr>
      </w:pPr>
      <w:r w:rsidRPr="00AF51C9">
        <w:rPr>
          <w:lang w:val="nl-NL"/>
        </w:rPr>
        <w:br/>
      </w:r>
      <w:r w:rsidRPr="00AF51C9">
        <w:rPr>
          <w:lang w:val="nl-NL"/>
        </w:rPr>
        <w:br/>
      </w:r>
    </w:p>
    <w:p w14:paraId="26FC85B4" w14:textId="77777777" w:rsidR="002C6E25" w:rsidRPr="00AF51C9" w:rsidRDefault="002C6E25" w:rsidP="004A33F9">
      <w:pPr>
        <w:rPr>
          <w:lang w:val="nl-NL"/>
        </w:rPr>
      </w:pPr>
    </w:p>
    <w:p w14:paraId="25D66E4F" w14:textId="77777777" w:rsidR="002C6E25" w:rsidRPr="00AF51C9" w:rsidRDefault="002C6E25" w:rsidP="004A33F9">
      <w:pPr>
        <w:rPr>
          <w:lang w:val="nl-NL"/>
        </w:rPr>
      </w:pPr>
    </w:p>
    <w:p w14:paraId="22ACC671" w14:textId="77777777" w:rsidR="00164AFF" w:rsidRPr="00AF51C9" w:rsidRDefault="00164AFF" w:rsidP="004A33F9">
      <w:pPr>
        <w:rPr>
          <w:lang w:val="nl-NL"/>
        </w:rPr>
      </w:pPr>
    </w:p>
    <w:bookmarkEnd w:id="0"/>
    <w:bookmarkEnd w:id="1"/>
    <w:bookmarkEnd w:id="2"/>
    <w:bookmarkEnd w:id="3"/>
    <w:p w14:paraId="12516A1B" w14:textId="2AD507CB" w:rsidR="004134B5" w:rsidRPr="00B5299C" w:rsidRDefault="0004752F" w:rsidP="004134B5">
      <w:pPr>
        <w:pStyle w:val="Heading1"/>
        <w:rPr>
          <w:lang w:val="nl-NL"/>
        </w:rPr>
      </w:pPr>
      <w:r>
        <w:rPr>
          <w:lang w:val="nl-NL"/>
        </w:rPr>
        <w:lastRenderedPageBreak/>
        <w:t>End-</w:t>
      </w:r>
      <w:proofErr w:type="spellStart"/>
      <w:r>
        <w:rPr>
          <w:lang w:val="nl-NL"/>
        </w:rPr>
        <w:t>to</w:t>
      </w:r>
      <w:proofErr w:type="spellEnd"/>
      <w:r>
        <w:rPr>
          <w:lang w:val="nl-NL"/>
        </w:rPr>
        <w:t>-End rapportage</w:t>
      </w:r>
    </w:p>
    <w:p w14:paraId="063ED2FD" w14:textId="46EE56AF" w:rsidR="004134B5" w:rsidRDefault="00A1065E" w:rsidP="007169B5">
      <w:pPr>
        <w:rPr>
          <w:lang w:val="nl-NL"/>
        </w:rPr>
      </w:pPr>
      <w:r w:rsidRPr="00A1065E">
        <w:rPr>
          <w:lang w:val="nl-NL"/>
        </w:rPr>
        <w:t>In deze training maak j</w:t>
      </w:r>
      <w:r>
        <w:rPr>
          <w:lang w:val="nl-NL"/>
        </w:rPr>
        <w:t xml:space="preserve">e </w:t>
      </w:r>
      <w:r w:rsidR="00D4448D">
        <w:rPr>
          <w:lang w:val="nl-NL"/>
        </w:rPr>
        <w:t xml:space="preserve">weer </w:t>
      </w:r>
      <w:r>
        <w:rPr>
          <w:lang w:val="nl-NL"/>
        </w:rPr>
        <w:t>een rapport dat student inschrijvingen laat zien.</w:t>
      </w:r>
      <w:r w:rsidR="00D4448D">
        <w:rPr>
          <w:lang w:val="nl-NL"/>
        </w:rPr>
        <w:t xml:space="preserve"> Maar dit keer ga je ook alle data acties uitvoeren.</w:t>
      </w:r>
      <w:r>
        <w:rPr>
          <w:lang w:val="nl-NL"/>
        </w:rPr>
        <w:t xml:space="preserve"> Het resultaat zal er uitzien als de onderstaande pagina. </w:t>
      </w:r>
      <w:r w:rsidR="006E3860">
        <w:rPr>
          <w:lang w:val="nl-NL"/>
        </w:rPr>
        <w:t>Verder zullen we tabellen maken met speciale formules die we in de oefeningen gaan uitwerken.</w:t>
      </w:r>
    </w:p>
    <w:p w14:paraId="495450F8" w14:textId="77777777" w:rsidR="006E3860" w:rsidRPr="00A1065E" w:rsidRDefault="006E3860" w:rsidP="007169B5">
      <w:pPr>
        <w:rPr>
          <w:lang w:val="nl-NL"/>
        </w:rPr>
      </w:pPr>
    </w:p>
    <w:p w14:paraId="3330F21A" w14:textId="0B314C11" w:rsidR="00E4360C" w:rsidRDefault="00A1065E" w:rsidP="007169B5">
      <w:r w:rsidRPr="00A1065E">
        <w:rPr>
          <w:noProof/>
        </w:rPr>
        <w:drawing>
          <wp:inline distT="0" distB="0" distL="0" distR="0" wp14:anchorId="7D3FEB4F" wp14:editId="62E6BB90">
            <wp:extent cx="5976257" cy="3358498"/>
            <wp:effectExtent l="0" t="0" r="5715" b="0"/>
            <wp:docPr id="1200212963" name="Afbeelding 1" descr="Afbeelding met tekst, schermopname, kaart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963" name="Afbeelding 1" descr="Afbeelding met tekst, schermopname, kaart, diagram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260" cy="33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A024" w14:textId="3842956D" w:rsidR="003A44CA" w:rsidRDefault="003A44CA" w:rsidP="003A2A36">
      <w:pPr>
        <w:pStyle w:val="Image"/>
      </w:pPr>
    </w:p>
    <w:p w14:paraId="75968C88" w14:textId="77777777" w:rsidR="004F36FA" w:rsidRDefault="004F36FA" w:rsidP="00C61923">
      <w:pPr>
        <w:rPr>
          <w:lang w:val="en"/>
        </w:rPr>
      </w:pPr>
    </w:p>
    <w:p w14:paraId="44AA5000" w14:textId="5F1F636C" w:rsidR="004134B5" w:rsidRPr="002302F4" w:rsidRDefault="00083C49" w:rsidP="004134B5">
      <w:pPr>
        <w:pStyle w:val="Heading1"/>
        <w:rPr>
          <w:lang w:val="nl-NL"/>
        </w:rPr>
      </w:pPr>
      <w:r w:rsidRPr="002302F4">
        <w:rPr>
          <w:lang w:val="nl-NL"/>
        </w:rPr>
        <w:lastRenderedPageBreak/>
        <w:t xml:space="preserve">Power BI </w:t>
      </w:r>
      <w:proofErr w:type="spellStart"/>
      <w:r w:rsidRPr="002302F4">
        <w:rPr>
          <w:lang w:val="nl-NL"/>
        </w:rPr>
        <w:t>Q</w:t>
      </w:r>
      <w:r w:rsidR="007169B5" w:rsidRPr="002302F4">
        <w:rPr>
          <w:lang w:val="nl-NL"/>
        </w:rPr>
        <w:t>ueries</w:t>
      </w:r>
      <w:proofErr w:type="spellEnd"/>
    </w:p>
    <w:p w14:paraId="54CBE365" w14:textId="0F37A3A7" w:rsidR="00D75EA5" w:rsidRPr="002611B8" w:rsidRDefault="00B5299C" w:rsidP="00D75EA5">
      <w:pPr>
        <w:rPr>
          <w:lang w:val="nl-NL"/>
        </w:rPr>
      </w:pPr>
      <w:r w:rsidRPr="00B5299C">
        <w:rPr>
          <w:lang w:val="nl-NL"/>
        </w:rPr>
        <w:t>In deze oefening gaan w</w:t>
      </w:r>
      <w:r>
        <w:rPr>
          <w:lang w:val="nl-NL"/>
        </w:rPr>
        <w:t>e een rapport maken en de gegevens vanuit CSV bestanden inladen.</w:t>
      </w:r>
      <w:r w:rsidR="0016314B">
        <w:rPr>
          <w:lang w:val="nl-NL"/>
        </w:rPr>
        <w:t xml:space="preserve"> </w:t>
      </w:r>
      <w:r w:rsidR="002611B8" w:rsidRPr="002611B8">
        <w:rPr>
          <w:lang w:val="nl-NL"/>
        </w:rPr>
        <w:t>Het model dat we in de vorige oefening g</w:t>
      </w:r>
      <w:r w:rsidR="002611B8">
        <w:rPr>
          <w:lang w:val="nl-NL"/>
        </w:rPr>
        <w:t>ebruikt hebben is het eindpunt van deze oefening.</w:t>
      </w:r>
    </w:p>
    <w:p w14:paraId="2CDF79E7" w14:textId="3E4C33AC" w:rsidR="00D90F9A" w:rsidRPr="002611B8" w:rsidRDefault="002611B8" w:rsidP="001A1852">
      <w:pPr>
        <w:pStyle w:val="Heading3"/>
        <w:rPr>
          <w:lang w:val="nl-NL"/>
        </w:rPr>
      </w:pPr>
      <w:bookmarkStart w:id="4" w:name="_Toc416447274"/>
      <w:bookmarkStart w:id="5" w:name="_Toc416447511"/>
      <w:bookmarkStart w:id="6" w:name="_Toc416699691"/>
      <w:bookmarkStart w:id="7" w:name="_Toc417027000"/>
      <w:r>
        <w:rPr>
          <w:lang w:val="nl-NL"/>
        </w:rPr>
        <w:t>Maak een</w:t>
      </w:r>
      <w:r w:rsidR="007169B5" w:rsidRPr="002611B8">
        <w:rPr>
          <w:lang w:val="nl-NL"/>
        </w:rPr>
        <w:t xml:space="preserve"> Power BI Desktop File</w:t>
      </w:r>
    </w:p>
    <w:p w14:paraId="016AD35E" w14:textId="3D16C55A" w:rsidR="003A44CA" w:rsidRPr="002611B8" w:rsidRDefault="002611B8" w:rsidP="002611B8">
      <w:pPr>
        <w:rPr>
          <w:lang w:val="nl-NL"/>
        </w:rPr>
      </w:pPr>
      <w:r w:rsidRPr="002611B8">
        <w:rPr>
          <w:lang w:val="nl-NL"/>
        </w:rPr>
        <w:t>In deze opgave maken we een power bi desktop file</w:t>
      </w:r>
      <w:r w:rsidRPr="002611B8">
        <w:rPr>
          <w:lang w:val="nl-NL"/>
        </w:rPr>
        <w:br/>
        <w:t xml:space="preserve">Open </w:t>
      </w:r>
      <w:proofErr w:type="spellStart"/>
      <w:r w:rsidRPr="002611B8">
        <w:rPr>
          <w:lang w:val="nl-NL"/>
        </w:rPr>
        <w:t>Powerbi</w:t>
      </w:r>
      <w:proofErr w:type="spellEnd"/>
      <w:r w:rsidRPr="002611B8">
        <w:rPr>
          <w:lang w:val="nl-NL"/>
        </w:rPr>
        <w:t xml:space="preserve"> Desk</w:t>
      </w:r>
      <w:r>
        <w:rPr>
          <w:lang w:val="nl-NL"/>
        </w:rPr>
        <w:t>top</w:t>
      </w:r>
      <w:r w:rsidR="007169B5" w:rsidRPr="002611B8">
        <w:rPr>
          <w:lang w:val="nl-NL"/>
        </w:rPr>
        <w:t xml:space="preserve">, </w:t>
      </w:r>
    </w:p>
    <w:p w14:paraId="19760C80" w14:textId="0D4162EE" w:rsidR="002C5F83" w:rsidRPr="000F4673" w:rsidRDefault="000F4673" w:rsidP="0089034A">
      <w:pPr>
        <w:pStyle w:val="StepImage"/>
      </w:pPr>
      <w:r>
        <w:rPr>
          <w:noProof/>
        </w:rPr>
        <w:drawing>
          <wp:inline distT="0" distB="0" distL="0" distR="0" wp14:anchorId="1EFD32DB" wp14:editId="4E6D50DA">
            <wp:extent cx="1123810" cy="628571"/>
            <wp:effectExtent l="19050" t="19050" r="19685" b="196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b_PowerBIDesktop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628571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0D66F152" w14:textId="54CD3D39" w:rsidR="002C5F83" w:rsidRPr="002611B8" w:rsidRDefault="002611B8" w:rsidP="00DB533A">
      <w:pPr>
        <w:pStyle w:val="Step"/>
        <w:rPr>
          <w:lang w:val="nl-NL"/>
        </w:rPr>
      </w:pPr>
      <w:r w:rsidRPr="002611B8">
        <w:rPr>
          <w:lang w:val="nl-NL"/>
        </w:rPr>
        <w:t>Kies voor een Blank report</w:t>
      </w:r>
      <w:r w:rsidR="00C02997" w:rsidRPr="002611B8">
        <w:rPr>
          <w:lang w:val="nl-NL"/>
        </w:rPr>
        <w:t>.</w:t>
      </w:r>
    </w:p>
    <w:p w14:paraId="20A644F3" w14:textId="5D2B5B49" w:rsidR="0089034A" w:rsidRDefault="0089034A" w:rsidP="0089034A">
      <w:pPr>
        <w:pStyle w:val="Step"/>
        <w:numPr>
          <w:ilvl w:val="0"/>
          <w:numId w:val="0"/>
        </w:numPr>
        <w:ind w:left="397"/>
      </w:pPr>
      <w:r w:rsidRPr="0089034A">
        <w:rPr>
          <w:noProof/>
        </w:rPr>
        <w:drawing>
          <wp:inline distT="0" distB="0" distL="0" distR="0" wp14:anchorId="67299BB4" wp14:editId="0B55D4AE">
            <wp:extent cx="647700" cy="817098"/>
            <wp:effectExtent l="0" t="0" r="0" b="2540"/>
            <wp:docPr id="46849492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49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799" cy="8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92BB" w14:textId="450CE587" w:rsidR="007169B5" w:rsidRPr="002611B8" w:rsidRDefault="002611B8" w:rsidP="007169B5">
      <w:pPr>
        <w:pStyle w:val="Step"/>
        <w:rPr>
          <w:lang w:val="nl-NL"/>
        </w:rPr>
      </w:pPr>
      <w:r w:rsidRPr="002611B8">
        <w:rPr>
          <w:lang w:val="nl-NL"/>
        </w:rPr>
        <w:t>Om op te slaan</w:t>
      </w:r>
      <w:r w:rsidR="007169B5" w:rsidRPr="002611B8">
        <w:rPr>
          <w:lang w:val="nl-NL"/>
        </w:rPr>
        <w:t xml:space="preserve">, </w:t>
      </w:r>
      <w:r w:rsidRPr="002611B8">
        <w:rPr>
          <w:lang w:val="nl-NL"/>
        </w:rPr>
        <w:t>klik</w:t>
      </w:r>
      <w:r w:rsidR="007169B5" w:rsidRPr="002611B8">
        <w:rPr>
          <w:lang w:val="nl-NL"/>
        </w:rPr>
        <w:t xml:space="preserve"> </w:t>
      </w:r>
      <w:r w:rsidRPr="002611B8">
        <w:rPr>
          <w:lang w:val="nl-NL"/>
        </w:rPr>
        <w:t>de</w:t>
      </w:r>
      <w:r w:rsidR="007169B5" w:rsidRPr="002611B8">
        <w:rPr>
          <w:lang w:val="nl-NL"/>
        </w:rPr>
        <w:t xml:space="preserve"> </w:t>
      </w:r>
      <w:r w:rsidR="007169B5" w:rsidRPr="002611B8">
        <w:rPr>
          <w:rStyle w:val="EmphasizeText"/>
          <w:lang w:val="nl-NL"/>
        </w:rPr>
        <w:t>File</w:t>
      </w:r>
      <w:r w:rsidR="007169B5" w:rsidRPr="002611B8">
        <w:rPr>
          <w:lang w:val="nl-NL"/>
        </w:rPr>
        <w:t xml:space="preserve"> tab, </w:t>
      </w:r>
      <w:r w:rsidRPr="002611B8">
        <w:rPr>
          <w:lang w:val="nl-NL"/>
        </w:rPr>
        <w:t>en kies vervolgens</w:t>
      </w:r>
      <w:r w:rsidR="007169B5" w:rsidRPr="002611B8">
        <w:rPr>
          <w:lang w:val="nl-NL"/>
        </w:rPr>
        <w:t xml:space="preserve"> </w:t>
      </w:r>
      <w:r w:rsidR="007169B5" w:rsidRPr="002611B8">
        <w:rPr>
          <w:rStyle w:val="EmphasizeText"/>
          <w:lang w:val="nl-NL"/>
        </w:rPr>
        <w:t>Save As</w:t>
      </w:r>
      <w:r w:rsidR="007169B5" w:rsidRPr="002611B8">
        <w:rPr>
          <w:lang w:val="nl-NL"/>
        </w:rPr>
        <w:t>.</w:t>
      </w:r>
    </w:p>
    <w:p w14:paraId="7EBDF5C2" w14:textId="46EC2593" w:rsidR="007169B5" w:rsidRPr="002611B8" w:rsidRDefault="007169B5" w:rsidP="007169B5">
      <w:pPr>
        <w:pStyle w:val="Step"/>
        <w:rPr>
          <w:lang w:val="nl-NL"/>
        </w:rPr>
      </w:pPr>
      <w:r w:rsidRPr="002611B8">
        <w:rPr>
          <w:lang w:val="nl-NL"/>
        </w:rPr>
        <w:t xml:space="preserve">In </w:t>
      </w:r>
      <w:r w:rsidR="002611B8" w:rsidRPr="002611B8">
        <w:rPr>
          <w:lang w:val="nl-NL"/>
        </w:rPr>
        <w:t>de</w:t>
      </w:r>
      <w:r w:rsidRPr="002611B8">
        <w:rPr>
          <w:lang w:val="nl-NL"/>
        </w:rPr>
        <w:t xml:space="preserve"> </w:t>
      </w:r>
      <w:r w:rsidRPr="002611B8">
        <w:rPr>
          <w:rStyle w:val="EmphasizeText"/>
          <w:lang w:val="nl-NL"/>
        </w:rPr>
        <w:t>Save As</w:t>
      </w:r>
      <w:r w:rsidRPr="002611B8">
        <w:rPr>
          <w:lang w:val="nl-NL"/>
        </w:rPr>
        <w:t xml:space="preserve"> </w:t>
      </w:r>
      <w:proofErr w:type="spellStart"/>
      <w:r w:rsidRPr="002611B8">
        <w:rPr>
          <w:lang w:val="nl-NL"/>
        </w:rPr>
        <w:t>window</w:t>
      </w:r>
      <w:proofErr w:type="spellEnd"/>
      <w:r w:rsidRPr="002611B8">
        <w:rPr>
          <w:lang w:val="nl-NL"/>
        </w:rPr>
        <w:t xml:space="preserve">, </w:t>
      </w:r>
      <w:r w:rsidR="002611B8" w:rsidRPr="002611B8">
        <w:rPr>
          <w:lang w:val="nl-NL"/>
        </w:rPr>
        <w:t xml:space="preserve">navigeer naar een </w:t>
      </w:r>
      <w:proofErr w:type="spellStart"/>
      <w:r w:rsidR="002611B8" w:rsidRPr="002611B8">
        <w:rPr>
          <w:lang w:val="nl-NL"/>
        </w:rPr>
        <w:t>locale</w:t>
      </w:r>
      <w:proofErr w:type="spellEnd"/>
      <w:r w:rsidR="002611B8" w:rsidRPr="002611B8">
        <w:rPr>
          <w:lang w:val="nl-NL"/>
        </w:rPr>
        <w:t xml:space="preserve"> folder waar je </w:t>
      </w:r>
      <w:r w:rsidR="002611B8">
        <w:rPr>
          <w:lang w:val="nl-NL"/>
        </w:rPr>
        <w:t>het bestand wil opslaan.</w:t>
      </w:r>
      <w:r w:rsidRPr="002611B8">
        <w:rPr>
          <w:lang w:val="nl-NL"/>
        </w:rPr>
        <w:t>.</w:t>
      </w:r>
    </w:p>
    <w:p w14:paraId="588A0DE9" w14:textId="38B9E58A" w:rsidR="007169B5" w:rsidRPr="002611B8" w:rsidRDefault="007169B5" w:rsidP="00B33578">
      <w:pPr>
        <w:pStyle w:val="Step"/>
        <w:rPr>
          <w:lang w:val="nl-NL"/>
        </w:rPr>
      </w:pPr>
      <w:r w:rsidRPr="002611B8">
        <w:rPr>
          <w:lang w:val="nl-NL"/>
        </w:rPr>
        <w:t xml:space="preserve">In </w:t>
      </w:r>
      <w:r w:rsidR="002611B8" w:rsidRPr="002611B8">
        <w:rPr>
          <w:lang w:val="nl-NL"/>
        </w:rPr>
        <w:t>de</w:t>
      </w:r>
      <w:r w:rsidRPr="002611B8">
        <w:rPr>
          <w:lang w:val="nl-NL"/>
        </w:rPr>
        <w:t xml:space="preserve"> </w:t>
      </w:r>
      <w:r w:rsidRPr="002611B8">
        <w:rPr>
          <w:rStyle w:val="EmphasizeText"/>
          <w:lang w:val="nl-NL"/>
        </w:rPr>
        <w:t>File Name</w:t>
      </w:r>
      <w:r w:rsidRPr="002611B8">
        <w:rPr>
          <w:lang w:val="nl-NL"/>
        </w:rPr>
        <w:t xml:space="preserve"> box, </w:t>
      </w:r>
      <w:r w:rsidR="00B33578" w:rsidRPr="002611B8">
        <w:rPr>
          <w:lang w:val="nl-NL"/>
        </w:rPr>
        <w:t xml:space="preserve"> </w:t>
      </w:r>
      <w:r w:rsidR="002611B8" w:rsidRPr="002611B8">
        <w:rPr>
          <w:lang w:val="nl-NL"/>
        </w:rPr>
        <w:t>Geef het een naam z</w:t>
      </w:r>
      <w:r w:rsidR="002611B8">
        <w:rPr>
          <w:lang w:val="nl-NL"/>
        </w:rPr>
        <w:t>oals bijvoorbeeld</w:t>
      </w:r>
      <w:r w:rsidR="00B33578" w:rsidRPr="002611B8">
        <w:rPr>
          <w:lang w:val="nl-NL"/>
        </w:rPr>
        <w:t xml:space="preserve"> Student Inschrijvingen</w:t>
      </w:r>
      <w:r w:rsidRPr="002611B8">
        <w:rPr>
          <w:lang w:val="nl-NL"/>
        </w:rPr>
        <w:t>.</w:t>
      </w:r>
    </w:p>
    <w:p w14:paraId="1365619C" w14:textId="43AB1900" w:rsidR="0020114B" w:rsidRDefault="0020114B" w:rsidP="0020114B">
      <w:pPr>
        <w:pStyle w:val="Heading3"/>
      </w:pPr>
      <w:r>
        <w:t xml:space="preserve">Localization setting </w:t>
      </w:r>
      <w:proofErr w:type="spellStart"/>
      <w:r w:rsidR="002611B8">
        <w:t>voor</w:t>
      </w:r>
      <w:proofErr w:type="spellEnd"/>
      <w:r w:rsidR="002611B8">
        <w:t xml:space="preserve"> </w:t>
      </w:r>
      <w:r>
        <w:t>Power BI dashboard</w:t>
      </w:r>
    </w:p>
    <w:p w14:paraId="41FD12C7" w14:textId="39686C35" w:rsidR="00C21F09" w:rsidRDefault="002611B8" w:rsidP="00995EEE">
      <w:r w:rsidRPr="002611B8">
        <w:rPr>
          <w:lang w:val="nl-NL"/>
        </w:rPr>
        <w:t xml:space="preserve">Power BI kijkt naar je computer om een aantal </w:t>
      </w:r>
      <w:proofErr w:type="spellStart"/>
      <w:r w:rsidRPr="002611B8">
        <w:rPr>
          <w:lang w:val="nl-NL"/>
        </w:rPr>
        <w:t>settings</w:t>
      </w:r>
      <w:proofErr w:type="spellEnd"/>
      <w:r w:rsidRPr="002611B8">
        <w:rPr>
          <w:lang w:val="nl-NL"/>
        </w:rPr>
        <w:t xml:space="preserve"> standa</w:t>
      </w:r>
      <w:r w:rsidR="00872564">
        <w:rPr>
          <w:lang w:val="nl-NL"/>
        </w:rPr>
        <w:t>a</w:t>
      </w:r>
      <w:r w:rsidRPr="002611B8">
        <w:rPr>
          <w:lang w:val="nl-NL"/>
        </w:rPr>
        <w:t>rd op te halen zoals de taal en de date format.</w:t>
      </w:r>
      <w:r>
        <w:rPr>
          <w:lang w:val="nl-NL"/>
        </w:rPr>
        <w:t xml:space="preserve"> </w:t>
      </w:r>
      <w:r w:rsidRPr="00872564">
        <w:rPr>
          <w:lang w:val="nl-NL"/>
        </w:rPr>
        <w:t xml:space="preserve">Deze instellingen kunnen aangepast worden. </w:t>
      </w:r>
      <w:r w:rsidRPr="00995EEE">
        <w:rPr>
          <w:lang w:val="nl-NL"/>
        </w:rPr>
        <w:t xml:space="preserve">Om er voor te zorgen dat de Power BI Desktop omgeving </w:t>
      </w:r>
      <w:r w:rsidR="00995EEE" w:rsidRPr="00995EEE">
        <w:rPr>
          <w:lang w:val="nl-NL"/>
        </w:rPr>
        <w:t>gelijk is aan wat je in de instructies ziet gaan we een aantal in</w:t>
      </w:r>
      <w:r w:rsidR="00995EEE">
        <w:rPr>
          <w:lang w:val="nl-NL"/>
        </w:rPr>
        <w:t>stellingen controleren.</w:t>
      </w:r>
      <w:r w:rsidRPr="00995EEE">
        <w:rPr>
          <w:lang w:val="nl-NL"/>
        </w:rPr>
        <w:br/>
      </w:r>
      <w:r w:rsidRPr="00995EEE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br/>
      </w:r>
      <w:r w:rsidR="00995EEE" w:rsidRPr="00872564">
        <w:rPr>
          <w:lang w:val="nl-NL"/>
        </w:rPr>
        <w:lastRenderedPageBreak/>
        <w:br/>
      </w:r>
      <w:r w:rsidR="00C21F09">
        <w:t xml:space="preserve">Open </w:t>
      </w:r>
      <w:r w:rsidR="00995EEE">
        <w:t>de</w:t>
      </w:r>
      <w:r w:rsidR="00C21F09">
        <w:t xml:space="preserve"> Options menu</w:t>
      </w:r>
    </w:p>
    <w:p w14:paraId="4D647E34" w14:textId="3E3486C8" w:rsidR="009953CA" w:rsidRDefault="00073A41" w:rsidP="00C21F09">
      <w:pPr>
        <w:pStyle w:val="Step"/>
        <w:numPr>
          <w:ilvl w:val="0"/>
          <w:numId w:val="0"/>
        </w:numPr>
      </w:pPr>
      <w:r w:rsidRPr="00FE483C">
        <w:rPr>
          <w:noProof/>
        </w:rPr>
        <w:drawing>
          <wp:anchor distT="0" distB="0" distL="114300" distR="114300" simplePos="0" relativeHeight="251658240" behindDoc="0" locked="0" layoutInCell="1" allowOverlap="1" wp14:anchorId="2521A4AE" wp14:editId="600904EE">
            <wp:simplePos x="0" y="0"/>
            <wp:positionH relativeFrom="column">
              <wp:posOffset>3261360</wp:posOffset>
            </wp:positionH>
            <wp:positionV relativeFrom="paragraph">
              <wp:posOffset>29210</wp:posOffset>
            </wp:positionV>
            <wp:extent cx="2800350" cy="2307590"/>
            <wp:effectExtent l="19050" t="19050" r="19050" b="16510"/>
            <wp:wrapThrough wrapText="bothSides">
              <wp:wrapPolygon edited="0">
                <wp:start x="-147" y="-178"/>
                <wp:lineTo x="-147" y="21576"/>
                <wp:lineTo x="21600" y="21576"/>
                <wp:lineTo x="21600" y="-178"/>
                <wp:lineTo x="-147" y="-178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07590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FFC000"/>
                          </a:gs>
                          <a:gs pos="50000">
                            <a:srgbClr val="FFFFFF"/>
                          </a:gs>
                          <a:gs pos="100000">
                            <a:srgbClr val="0072BC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2BB88E6" wp14:editId="02C4679C">
                <wp:simplePos x="0" y="0"/>
                <wp:positionH relativeFrom="column">
                  <wp:posOffset>41910</wp:posOffset>
                </wp:positionH>
                <wp:positionV relativeFrom="paragraph">
                  <wp:posOffset>205105</wp:posOffset>
                </wp:positionV>
                <wp:extent cx="323850" cy="2000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A0D39" id="Rectangle 15" o:spid="_x0000_s1026" style="position:absolute;margin-left:3.3pt;margin-top:16.15pt;width:25.5pt;height:15.7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" filled="f" strokecolor="#c00000" strokeweight="2pt"/>
            </w:pict>
          </mc:Fallback>
        </mc:AlternateContent>
      </w:r>
      <w:r w:rsidRPr="00383BDA">
        <w:rPr>
          <w:noProof/>
        </w:rPr>
        <w:drawing>
          <wp:anchor distT="0" distB="0" distL="114300" distR="114300" simplePos="0" relativeHeight="251658241" behindDoc="0" locked="0" layoutInCell="1" allowOverlap="1" wp14:anchorId="4700C5F4" wp14:editId="27C8B20F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2019300" cy="2300605"/>
            <wp:effectExtent l="19050" t="19050" r="19050" b="23495"/>
            <wp:wrapThrough wrapText="bothSides">
              <wp:wrapPolygon edited="0">
                <wp:start x="-204" y="-179"/>
                <wp:lineTo x="-204" y="21642"/>
                <wp:lineTo x="21600" y="21642"/>
                <wp:lineTo x="21600" y="-179"/>
                <wp:lineTo x="-204" y="-179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00605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anchor>
        </w:drawing>
      </w:r>
    </w:p>
    <w:p w14:paraId="7926D704" w14:textId="619E797A" w:rsidR="009953CA" w:rsidRDefault="00073A41" w:rsidP="00C21F09">
      <w:pPr>
        <w:pStyle w:val="Step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647F9EB" wp14:editId="1858A03F">
                <wp:simplePos x="0" y="0"/>
                <wp:positionH relativeFrom="column">
                  <wp:posOffset>4451985</wp:posOffset>
                </wp:positionH>
                <wp:positionV relativeFrom="paragraph">
                  <wp:posOffset>271780</wp:posOffset>
                </wp:positionV>
                <wp:extent cx="819150" cy="30480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A5329" id="Rectangle 23" o:spid="_x0000_s1026" style="position:absolute;margin-left:350.55pt;margin-top:21.4pt;width:64.5pt;height:24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" filled="f" strokecolor="#c00000" strokeweight="2pt"/>
            </w:pict>
          </mc:Fallback>
        </mc:AlternateContent>
      </w:r>
    </w:p>
    <w:p w14:paraId="281AAD62" w14:textId="60CADD73" w:rsidR="009953CA" w:rsidRDefault="009953CA" w:rsidP="00C21F09">
      <w:pPr>
        <w:pStyle w:val="Step"/>
        <w:numPr>
          <w:ilvl w:val="0"/>
          <w:numId w:val="0"/>
        </w:numPr>
      </w:pPr>
    </w:p>
    <w:p w14:paraId="4BFFBC25" w14:textId="3756D93B" w:rsidR="009953CA" w:rsidRDefault="00675744" w:rsidP="00C21F09">
      <w:pPr>
        <w:pStyle w:val="Step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3BC5995" wp14:editId="1F11E63B">
                <wp:simplePos x="0" y="0"/>
                <wp:positionH relativeFrom="column">
                  <wp:posOffset>2242185</wp:posOffset>
                </wp:positionH>
                <wp:positionV relativeFrom="paragraph">
                  <wp:posOffset>243205</wp:posOffset>
                </wp:positionV>
                <wp:extent cx="638175" cy="342900"/>
                <wp:effectExtent l="0" t="19050" r="47625" b="3810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4290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C5E27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" o:spid="_x0000_s1026" type="#_x0000_t13" style="position:absolute;margin-left:176.55pt;margin-top:19.15pt;width:50.25pt;height:27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" adj="15797" filled="f" strokecolor="#c00000" strokeweight="2pt"/>
            </w:pict>
          </mc:Fallback>
        </mc:AlternateContent>
      </w:r>
    </w:p>
    <w:p w14:paraId="6A54FD93" w14:textId="45A853F7" w:rsidR="009953CA" w:rsidRDefault="009953CA" w:rsidP="00C21F09">
      <w:pPr>
        <w:pStyle w:val="Step"/>
        <w:numPr>
          <w:ilvl w:val="0"/>
          <w:numId w:val="0"/>
        </w:numPr>
      </w:pPr>
    </w:p>
    <w:p w14:paraId="265D33A6" w14:textId="373319DF" w:rsidR="009953CA" w:rsidRDefault="009953CA" w:rsidP="00C21F09">
      <w:pPr>
        <w:pStyle w:val="Step"/>
        <w:numPr>
          <w:ilvl w:val="0"/>
          <w:numId w:val="0"/>
        </w:numPr>
      </w:pPr>
    </w:p>
    <w:p w14:paraId="0A2EB186" w14:textId="612481CB" w:rsidR="009953CA" w:rsidRDefault="00FE483C" w:rsidP="00C21F09">
      <w:pPr>
        <w:pStyle w:val="Step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B01C992" wp14:editId="1AFDF480">
                <wp:simplePos x="0" y="0"/>
                <wp:positionH relativeFrom="column">
                  <wp:posOffset>3242310</wp:posOffset>
                </wp:positionH>
                <wp:positionV relativeFrom="paragraph">
                  <wp:posOffset>85725</wp:posOffset>
                </wp:positionV>
                <wp:extent cx="1104900" cy="20955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F4338" id="Rectangle 21" o:spid="_x0000_s1026" style="position:absolute;margin-left:255.3pt;margin-top:6.75pt;width:87pt;height:16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" filled="f" strokecolor="#c00000" strokeweight="2pt"/>
            </w:pict>
          </mc:Fallback>
        </mc:AlternateContent>
      </w:r>
    </w:p>
    <w:p w14:paraId="5C7CB49F" w14:textId="4C2167F2" w:rsidR="009953CA" w:rsidRDefault="009953CA" w:rsidP="00C21F09">
      <w:pPr>
        <w:pStyle w:val="Step"/>
        <w:numPr>
          <w:ilvl w:val="0"/>
          <w:numId w:val="0"/>
        </w:numPr>
      </w:pPr>
    </w:p>
    <w:p w14:paraId="7B906A52" w14:textId="6BF72D07" w:rsidR="00675744" w:rsidRDefault="00675744" w:rsidP="00C21F09">
      <w:pPr>
        <w:pStyle w:val="Step"/>
        <w:numPr>
          <w:ilvl w:val="0"/>
          <w:numId w:val="0"/>
        </w:numPr>
      </w:pPr>
    </w:p>
    <w:p w14:paraId="07610581" w14:textId="3435EC8A" w:rsidR="00DE62F5" w:rsidRDefault="00702057" w:rsidP="00DE62F5">
      <w:pPr>
        <w:pStyle w:val="Ste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07A4DA4" wp14:editId="339EFB3D">
                <wp:simplePos x="0" y="0"/>
                <wp:positionH relativeFrom="column">
                  <wp:posOffset>3232785</wp:posOffset>
                </wp:positionH>
                <wp:positionV relativeFrom="paragraph">
                  <wp:posOffset>476250</wp:posOffset>
                </wp:positionV>
                <wp:extent cx="1047750" cy="26670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5925A" id="Rectangle 29" o:spid="_x0000_s1026" style="position:absolute;margin-left:254.55pt;margin-top:37.5pt;width:82.5pt;height:21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" filled="f" strokecolor="#c00000" strokeweight="2pt"/>
            </w:pict>
          </mc:Fallback>
        </mc:AlternateContent>
      </w:r>
      <w:r w:rsidRPr="00702057">
        <w:rPr>
          <w:noProof/>
        </w:rPr>
        <w:drawing>
          <wp:anchor distT="0" distB="0" distL="114300" distR="114300" simplePos="0" relativeHeight="251658251" behindDoc="0" locked="0" layoutInCell="1" allowOverlap="1" wp14:anchorId="46D0BD6D" wp14:editId="01736CFE">
            <wp:simplePos x="0" y="0"/>
            <wp:positionH relativeFrom="column">
              <wp:posOffset>2032635</wp:posOffset>
            </wp:positionH>
            <wp:positionV relativeFrom="paragraph">
              <wp:posOffset>28575</wp:posOffset>
            </wp:positionV>
            <wp:extent cx="4076700" cy="1548765"/>
            <wp:effectExtent l="19050" t="19050" r="19050" b="13335"/>
            <wp:wrapThrough wrapText="bothSides">
              <wp:wrapPolygon edited="0">
                <wp:start x="-101" y="-266"/>
                <wp:lineTo x="-101" y="21520"/>
                <wp:lineTo x="21600" y="21520"/>
                <wp:lineTo x="21600" y="-266"/>
                <wp:lineTo x="-101" y="-266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48765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FFC000"/>
                          </a:gs>
                          <a:gs pos="50000">
                            <a:srgbClr val="FFFFFF"/>
                          </a:gs>
                          <a:gs pos="100000">
                            <a:srgbClr val="0072BC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EEE">
        <w:rPr>
          <w:noProof/>
        </w:rPr>
        <w:t xml:space="preserve">zet </w:t>
      </w:r>
      <w:r w:rsidR="009950A6">
        <w:t xml:space="preserve"> Global Regional Setting</w:t>
      </w:r>
      <w:r w:rsidR="0053530E">
        <w:t xml:space="preserve">s “Application Language” and “Model Language” </w:t>
      </w:r>
      <w:r w:rsidR="00995EEE">
        <w:t>op</w:t>
      </w:r>
      <w:r w:rsidR="0053530E">
        <w:t xml:space="preserve"> “English (United States)”.</w:t>
      </w:r>
    </w:p>
    <w:p w14:paraId="47EA93A1" w14:textId="2286DC63" w:rsidR="00073A41" w:rsidRDefault="00073A41" w:rsidP="00073A41">
      <w:pPr>
        <w:pStyle w:val="Step"/>
        <w:numPr>
          <w:ilvl w:val="0"/>
          <w:numId w:val="0"/>
        </w:numPr>
        <w:ind w:left="397" w:hanging="3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6E3A26D" wp14:editId="1DA9B3C2">
                <wp:simplePos x="0" y="0"/>
                <wp:positionH relativeFrom="column">
                  <wp:posOffset>3223260</wp:posOffset>
                </wp:positionH>
                <wp:positionV relativeFrom="paragraph">
                  <wp:posOffset>142240</wp:posOffset>
                </wp:positionV>
                <wp:extent cx="1047750" cy="2667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1DEB2" id="Rectangle 31" o:spid="_x0000_s1026" style="position:absolute;margin-left:253.8pt;margin-top:11.2pt;width:82.5pt;height:21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" filled="f" strokecolor="#c00000" strokeweight="2pt"/>
            </w:pict>
          </mc:Fallback>
        </mc:AlternateContent>
      </w:r>
    </w:p>
    <w:p w14:paraId="7B0C30AE" w14:textId="3FBE76A9" w:rsidR="00DE62F5" w:rsidRDefault="00073A41" w:rsidP="00073A41">
      <w:pPr>
        <w:pStyle w:val="Step"/>
      </w:pPr>
      <w:r w:rsidRPr="00073A41">
        <w:rPr>
          <w:noProof/>
        </w:rPr>
        <w:drawing>
          <wp:anchor distT="0" distB="0" distL="114300" distR="114300" simplePos="0" relativeHeight="251658255" behindDoc="0" locked="0" layoutInCell="1" allowOverlap="1" wp14:anchorId="32CEA4CD" wp14:editId="2A153929">
            <wp:simplePos x="0" y="0"/>
            <wp:positionH relativeFrom="column">
              <wp:posOffset>2042160</wp:posOffset>
            </wp:positionH>
            <wp:positionV relativeFrom="paragraph">
              <wp:posOffset>410845</wp:posOffset>
            </wp:positionV>
            <wp:extent cx="2876550" cy="1910715"/>
            <wp:effectExtent l="19050" t="19050" r="19050" b="13335"/>
            <wp:wrapThrough wrapText="bothSides">
              <wp:wrapPolygon edited="0">
                <wp:start x="-143" y="-215"/>
                <wp:lineTo x="-143" y="21535"/>
                <wp:lineTo x="21600" y="21535"/>
                <wp:lineTo x="21600" y="-215"/>
                <wp:lineTo x="-143" y="-215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10715"/>
                    </a:xfrm>
                    <a:prstGeom prst="rect">
                      <a:avLst/>
                    </a:prstGeom>
                    <a:ln w="9525" cap="flat" cmpd="sng" algn="ctr">
                      <a:gradFill flip="none" rotWithShape="1">
                        <a:gsLst>
                          <a:gs pos="0">
                            <a:srgbClr val="FFC000"/>
                          </a:gs>
                          <a:gs pos="50000">
                            <a:srgbClr val="FFFFFF"/>
                          </a:gs>
                          <a:gs pos="100000">
                            <a:srgbClr val="0072BC">
                              <a:lumMod val="30000"/>
                              <a:lumOff val="70000"/>
                            </a:srgbClr>
                          </a:gs>
                        </a:gsLst>
                        <a:lin ang="5400000" scaled="1"/>
                        <a:tileRect/>
                      </a:gra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55DF230" wp14:editId="28ACBB38">
                <wp:simplePos x="0" y="0"/>
                <wp:positionH relativeFrom="column">
                  <wp:posOffset>2099310</wp:posOffset>
                </wp:positionH>
                <wp:positionV relativeFrom="paragraph">
                  <wp:posOffset>9525</wp:posOffset>
                </wp:positionV>
                <wp:extent cx="1047750" cy="2667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FE536" id="Rectangle 27" o:spid="_x0000_s1026" style="position:absolute;margin-left:165.3pt;margin-top:.75pt;width:82.5pt;height:21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" filled="f" strokecolor="#c00000" strokeweight="2pt"/>
            </w:pict>
          </mc:Fallback>
        </mc:AlternateContent>
      </w:r>
      <w:r w:rsidR="00995EEE">
        <w:rPr>
          <w:noProof/>
        </w:rPr>
        <w:t>zet</w:t>
      </w:r>
      <w:r w:rsidR="00A77308">
        <w:t xml:space="preserve"> </w:t>
      </w:r>
      <w:r w:rsidR="00F053FE">
        <w:t>Current F</w:t>
      </w:r>
      <w:r>
        <w:t>i</w:t>
      </w:r>
      <w:r w:rsidR="00F053FE">
        <w:t>le / Regional Settings “</w:t>
      </w:r>
      <w:r w:rsidR="00370599">
        <w:t xml:space="preserve">Locale for import” </w:t>
      </w:r>
      <w:r w:rsidR="00995EEE">
        <w:t>op</w:t>
      </w:r>
      <w:r w:rsidR="00370599">
        <w:t xml:space="preserve"> “English </w:t>
      </w:r>
      <w:r>
        <w:t>(Netherlands)”.</w:t>
      </w:r>
    </w:p>
    <w:p w14:paraId="7F5F8CAF" w14:textId="02FEF95A" w:rsidR="00DE62F5" w:rsidRDefault="00073A41" w:rsidP="0020114B"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B5E74FA" wp14:editId="180B3616">
                <wp:simplePos x="0" y="0"/>
                <wp:positionH relativeFrom="column">
                  <wp:posOffset>3128010</wp:posOffset>
                </wp:positionH>
                <wp:positionV relativeFrom="paragraph">
                  <wp:posOffset>197973</wp:posOffset>
                </wp:positionV>
                <wp:extent cx="2038350" cy="266700"/>
                <wp:effectExtent l="0" t="0" r="1905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584F6" id="Rectangle 37" o:spid="_x0000_s1026" style="position:absolute;margin-left:246.3pt;margin-top:15.6pt;width:160.5pt;height:21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" filled="f" strokecolor="#c00000" strokeweight="2pt"/>
            </w:pict>
          </mc:Fallback>
        </mc:AlternateContent>
      </w:r>
    </w:p>
    <w:p w14:paraId="5C812682" w14:textId="58ACF46D" w:rsidR="00297E3C" w:rsidRDefault="00297E3C" w:rsidP="00297E3C">
      <w:pPr>
        <w:pStyle w:val="Step"/>
        <w:numPr>
          <w:ilvl w:val="0"/>
          <w:numId w:val="0"/>
        </w:numPr>
      </w:pPr>
      <w:r>
        <w:br/>
      </w:r>
    </w:p>
    <w:p w14:paraId="195C5845" w14:textId="77777777" w:rsidR="00297E3C" w:rsidRDefault="00297E3C" w:rsidP="00297E3C">
      <w:pPr>
        <w:pStyle w:val="Step"/>
        <w:numPr>
          <w:ilvl w:val="0"/>
          <w:numId w:val="0"/>
        </w:numPr>
      </w:pPr>
    </w:p>
    <w:p w14:paraId="1DE26FBF" w14:textId="77777777" w:rsidR="00297E3C" w:rsidRDefault="00297E3C" w:rsidP="00297E3C">
      <w:pPr>
        <w:pStyle w:val="Step"/>
        <w:numPr>
          <w:ilvl w:val="0"/>
          <w:numId w:val="0"/>
        </w:numPr>
      </w:pPr>
    </w:p>
    <w:p w14:paraId="1115AA12" w14:textId="2B3EDC7F" w:rsidR="00297E3C" w:rsidRDefault="00D110DC" w:rsidP="00297E3C">
      <w:pPr>
        <w:pStyle w:val="Step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99C4131" wp14:editId="5363BE74">
                <wp:simplePos x="0" y="0"/>
                <wp:positionH relativeFrom="column">
                  <wp:posOffset>1993174</wp:posOffset>
                </wp:positionH>
                <wp:positionV relativeFrom="paragraph">
                  <wp:posOffset>178254</wp:posOffset>
                </wp:positionV>
                <wp:extent cx="1047750" cy="26670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EC364" id="Rectangle 35" o:spid="_x0000_s1026" style="position:absolute;margin-left:156.95pt;margin-top:14.05pt;width:82.5pt;height:21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" filled="f" strokecolor="#c00000" strokeweight="2pt"/>
            </w:pict>
          </mc:Fallback>
        </mc:AlternateContent>
      </w:r>
    </w:p>
    <w:p w14:paraId="772894CE" w14:textId="689AF656" w:rsidR="00297E3C" w:rsidRDefault="00297E3C" w:rsidP="00297E3C">
      <w:pPr>
        <w:pStyle w:val="Step"/>
        <w:numPr>
          <w:ilvl w:val="0"/>
          <w:numId w:val="0"/>
        </w:numPr>
      </w:pPr>
    </w:p>
    <w:p w14:paraId="69AF110A" w14:textId="6E7416D5" w:rsidR="00297E3C" w:rsidRDefault="00297E3C" w:rsidP="00297E3C">
      <w:pPr>
        <w:pStyle w:val="Step"/>
        <w:numPr>
          <w:ilvl w:val="0"/>
          <w:numId w:val="0"/>
        </w:numPr>
      </w:pPr>
    </w:p>
    <w:p w14:paraId="41E9FF27" w14:textId="7878E1DF" w:rsidR="009D3678" w:rsidRPr="009D7A91" w:rsidRDefault="009D7A91" w:rsidP="00297E3C">
      <w:pPr>
        <w:pStyle w:val="Step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53" behindDoc="0" locked="0" layoutInCell="1" allowOverlap="1" wp14:anchorId="507E1EEC" wp14:editId="3844E3AF">
                <wp:simplePos x="0" y="0"/>
                <wp:positionH relativeFrom="column">
                  <wp:posOffset>1467939</wp:posOffset>
                </wp:positionH>
                <wp:positionV relativeFrom="paragraph">
                  <wp:posOffset>2393769</wp:posOffset>
                </wp:positionV>
                <wp:extent cx="985157" cy="266700"/>
                <wp:effectExtent l="0" t="0" r="24765" b="19050"/>
                <wp:wrapNone/>
                <wp:docPr id="1976131683" name="Rectangle 197613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57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0D1D1" id="Rectangle 1976131683" o:spid="_x0000_s1026" style="position:absolute;margin-left:115.6pt;margin-top:188.5pt;width:77.55pt;height:21pt;z-index:2516623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305" behindDoc="0" locked="0" layoutInCell="1" allowOverlap="1" wp14:anchorId="1BBC344E" wp14:editId="64E3B58C">
                <wp:simplePos x="0" y="0"/>
                <wp:positionH relativeFrom="column">
                  <wp:posOffset>1478823</wp:posOffset>
                </wp:positionH>
                <wp:positionV relativeFrom="paragraph">
                  <wp:posOffset>1778726</wp:posOffset>
                </wp:positionV>
                <wp:extent cx="2242457" cy="266700"/>
                <wp:effectExtent l="0" t="0" r="24765" b="19050"/>
                <wp:wrapNone/>
                <wp:docPr id="751865984" name="Rectangle 75186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457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597CB" id="Rectangle 751865984" o:spid="_x0000_s1026" style="position:absolute;margin-left:116.45pt;margin-top:140.05pt;width:176.55pt;height:21pt;z-index:251660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" filled="f" strokecolor="#c00000" strokeweight="2pt"/>
            </w:pict>
          </mc:Fallback>
        </mc:AlternateContent>
      </w:r>
      <w:r w:rsidR="00AC78ED" w:rsidRPr="00AC78ED">
        <w:t>Zet Current File / Data L</w:t>
      </w:r>
      <w:r w:rsidR="00AC78ED">
        <w:t>oad</w:t>
      </w:r>
      <w:r w:rsidR="00DB6E66">
        <w:t>.</w:t>
      </w:r>
      <w:r w:rsidR="00DB6E66">
        <w:br/>
      </w:r>
      <w:r w:rsidR="00DB6E66" w:rsidRPr="009D7A91">
        <w:t xml:space="preserve">Autodetect new relationships </w:t>
      </w:r>
      <w:proofErr w:type="spellStart"/>
      <w:r w:rsidR="00DB6E66" w:rsidRPr="009D7A91">
        <w:t>uit</w:t>
      </w:r>
      <w:proofErr w:type="spellEnd"/>
      <w:r w:rsidRPr="009D7A91">
        <w:rPr>
          <w:noProof/>
        </w:rPr>
        <w:t xml:space="preserve"> </w:t>
      </w:r>
      <w:r>
        <w:rPr>
          <w:noProof/>
        </w:rPr>
        <w:t>en Auto date/time uit</w:t>
      </w:r>
      <w:r w:rsidRPr="009D7A91">
        <w:rPr>
          <w:lang w:val="nl-NL"/>
        </w:rPr>
        <w:drawing>
          <wp:inline distT="0" distB="0" distL="0" distR="0" wp14:anchorId="42440D88" wp14:editId="35F9EF3D">
            <wp:extent cx="6332220" cy="2238375"/>
            <wp:effectExtent l="0" t="0" r="0" b="9525"/>
            <wp:docPr id="48064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47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942" w14:textId="4C0A4AF2" w:rsidR="00B83A46" w:rsidRPr="00D110DC" w:rsidRDefault="00297E3C" w:rsidP="00297E3C">
      <w:pPr>
        <w:pStyle w:val="Step"/>
        <w:numPr>
          <w:ilvl w:val="0"/>
          <w:numId w:val="0"/>
        </w:numPr>
        <w:rPr>
          <w:lang w:val="nl-NL"/>
        </w:rPr>
      </w:pPr>
      <w:r w:rsidRPr="00297E3C">
        <w:rPr>
          <w:lang w:val="nl-NL"/>
        </w:rPr>
        <w:t>Klik op ok om de inst</w:t>
      </w:r>
      <w:r>
        <w:rPr>
          <w:lang w:val="nl-NL"/>
        </w:rPr>
        <w:t>ellingen op te slaan.</w:t>
      </w:r>
    </w:p>
    <w:p w14:paraId="7BF90CD9" w14:textId="77777777" w:rsidR="00BC29C3" w:rsidRPr="00297E3C" w:rsidRDefault="00BC29C3" w:rsidP="00BC29C3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620DA8BA" w14:textId="77777777" w:rsidR="00BC29C3" w:rsidRPr="00297E3C" w:rsidRDefault="00BC29C3" w:rsidP="00BC29C3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50AEABF1" w14:textId="77777777" w:rsidR="00BC29C3" w:rsidRPr="00297E3C" w:rsidRDefault="00BC29C3" w:rsidP="00BC29C3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255150B7" w14:textId="77777777" w:rsidR="00BC29C3" w:rsidRPr="00297E3C" w:rsidRDefault="00BC29C3" w:rsidP="00BC29C3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7420E656" w14:textId="77777777" w:rsidR="00BC29C3" w:rsidRPr="00297E3C" w:rsidRDefault="00BC29C3" w:rsidP="00BC29C3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2E716C3A" w14:textId="45322CE7" w:rsidR="00323A7F" w:rsidRPr="00D110DC" w:rsidRDefault="00323A7F" w:rsidP="00837B08">
      <w:pPr>
        <w:pStyle w:val="Heading3"/>
        <w:rPr>
          <w:lang w:val="nl-NL"/>
        </w:rPr>
      </w:pPr>
      <w:r w:rsidRPr="00995EEE">
        <w:rPr>
          <w:lang w:val="nl-NL"/>
        </w:rPr>
        <w:t>Import</w:t>
      </w:r>
      <w:r w:rsidR="00995EEE" w:rsidRPr="00995EEE">
        <w:rPr>
          <w:lang w:val="nl-NL"/>
        </w:rPr>
        <w:t>eer</w:t>
      </w:r>
      <w:r w:rsidRPr="00995EEE">
        <w:rPr>
          <w:lang w:val="nl-NL"/>
        </w:rPr>
        <w:t xml:space="preserve"> Data </w:t>
      </w:r>
      <w:r w:rsidR="00995EEE" w:rsidRPr="00995EEE">
        <w:rPr>
          <w:lang w:val="nl-NL"/>
        </w:rPr>
        <w:t>van een</w:t>
      </w:r>
      <w:r w:rsidRPr="00995EEE">
        <w:rPr>
          <w:lang w:val="nl-NL"/>
        </w:rPr>
        <w:t xml:space="preserve"> Excel </w:t>
      </w:r>
      <w:r w:rsidR="00995EEE" w:rsidRPr="00995EEE">
        <w:rPr>
          <w:lang w:val="nl-NL"/>
        </w:rPr>
        <w:t>B</w:t>
      </w:r>
      <w:r w:rsidR="00995EEE">
        <w:rPr>
          <w:lang w:val="nl-NL"/>
        </w:rPr>
        <w:t>estand</w:t>
      </w:r>
    </w:p>
    <w:p w14:paraId="5051AEDB" w14:textId="1FC2A0DE" w:rsidR="00323A7F" w:rsidRPr="00474915" w:rsidRDefault="00474915" w:rsidP="00323A7F">
      <w:pPr>
        <w:rPr>
          <w:lang w:val="nl-NL"/>
        </w:rPr>
      </w:pPr>
      <w:r w:rsidRPr="00474915">
        <w:rPr>
          <w:lang w:val="nl-NL"/>
        </w:rPr>
        <w:t>In deze opgave gebruiken w</w:t>
      </w:r>
      <w:r>
        <w:rPr>
          <w:lang w:val="nl-NL"/>
        </w:rPr>
        <w:t xml:space="preserve">e een </w:t>
      </w:r>
      <w:proofErr w:type="spellStart"/>
      <w:r>
        <w:rPr>
          <w:lang w:val="nl-NL"/>
        </w:rPr>
        <w:t>excel</w:t>
      </w:r>
      <w:proofErr w:type="spellEnd"/>
      <w:r>
        <w:rPr>
          <w:lang w:val="nl-NL"/>
        </w:rPr>
        <w:t xml:space="preserve"> bestand om diverse tabellen in te laden</w:t>
      </w:r>
    </w:p>
    <w:p w14:paraId="1524AC93" w14:textId="1D42AF75" w:rsidR="00EE6A0C" w:rsidRPr="00F4395B" w:rsidRDefault="00F4395B" w:rsidP="00080D17">
      <w:pPr>
        <w:pStyle w:val="Step"/>
        <w:numPr>
          <w:ilvl w:val="0"/>
          <w:numId w:val="14"/>
        </w:numPr>
        <w:rPr>
          <w:lang w:val="nl-NL"/>
        </w:rPr>
      </w:pPr>
      <w:r w:rsidRPr="00F4395B">
        <w:rPr>
          <w:lang w:val="nl-NL"/>
        </w:rPr>
        <w:t>Om naar de power q</w:t>
      </w:r>
      <w:r>
        <w:rPr>
          <w:lang w:val="nl-NL"/>
        </w:rPr>
        <w:t xml:space="preserve">uery editor te gaan. In de home </w:t>
      </w:r>
      <w:proofErr w:type="spellStart"/>
      <w:r>
        <w:rPr>
          <w:lang w:val="nl-NL"/>
        </w:rPr>
        <w:t>ribbon</w:t>
      </w:r>
      <w:proofErr w:type="spellEnd"/>
      <w:r>
        <w:rPr>
          <w:lang w:val="nl-NL"/>
        </w:rPr>
        <w:t xml:space="preserve"> klik op </w:t>
      </w:r>
      <w:proofErr w:type="spellStart"/>
      <w:r>
        <w:rPr>
          <w:lang w:val="nl-NL"/>
        </w:rPr>
        <w:t>transform</w:t>
      </w:r>
      <w:proofErr w:type="spellEnd"/>
      <w:r>
        <w:rPr>
          <w:lang w:val="nl-NL"/>
        </w:rPr>
        <w:t xml:space="preserve"> data en vervolgens weer op </w:t>
      </w:r>
      <w:proofErr w:type="spellStart"/>
      <w:r>
        <w:rPr>
          <w:lang w:val="nl-NL"/>
        </w:rPr>
        <w:t>transform</w:t>
      </w:r>
      <w:proofErr w:type="spellEnd"/>
      <w:r>
        <w:rPr>
          <w:lang w:val="nl-NL"/>
        </w:rPr>
        <w:t xml:space="preserve"> data</w:t>
      </w:r>
      <w:r>
        <w:rPr>
          <w:lang w:val="nl-NL"/>
        </w:rPr>
        <w:br/>
      </w:r>
      <w:r w:rsidRPr="00F4395B">
        <w:rPr>
          <w:lang w:val="nl-NL"/>
        </w:rPr>
        <w:drawing>
          <wp:inline distT="0" distB="0" distL="0" distR="0" wp14:anchorId="2251E622" wp14:editId="496230BA">
            <wp:extent cx="6332220" cy="1719943"/>
            <wp:effectExtent l="0" t="0" r="0" b="0"/>
            <wp:docPr id="112372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0527" name=""/>
                    <pic:cNvPicPr/>
                  </pic:nvPicPr>
                  <pic:blipFill rotWithShape="1">
                    <a:blip r:embed="rId36"/>
                    <a:srcRect b="21491"/>
                    <a:stretch/>
                  </pic:blipFill>
                  <pic:spPr bwMode="auto">
                    <a:xfrm>
                      <a:off x="0" y="0"/>
                      <a:ext cx="6332220" cy="171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F7E9" w14:textId="17D9AF3E" w:rsidR="00A2682C" w:rsidRDefault="00474915" w:rsidP="00080D17">
      <w:pPr>
        <w:pStyle w:val="Step"/>
        <w:numPr>
          <w:ilvl w:val="0"/>
          <w:numId w:val="14"/>
        </w:numPr>
      </w:pPr>
      <w:r>
        <w:t>Op de</w:t>
      </w:r>
      <w:r w:rsidR="00A2682C">
        <w:t xml:space="preserve"> </w:t>
      </w:r>
      <w:r w:rsidR="00A2682C" w:rsidRPr="008E4A92">
        <w:rPr>
          <w:rStyle w:val="EmphasizeText"/>
        </w:rPr>
        <w:t>Home</w:t>
      </w:r>
      <w:r w:rsidR="00A2682C">
        <w:t xml:space="preserve"> ribbon</w:t>
      </w:r>
      <w:r>
        <w:t>, in de</w:t>
      </w:r>
      <w:r w:rsidR="00A2682C">
        <w:t xml:space="preserve"> </w:t>
      </w:r>
      <w:r w:rsidR="00A2682C" w:rsidRPr="00323A7F">
        <w:rPr>
          <w:rStyle w:val="EmphasizeText"/>
        </w:rPr>
        <w:t>New Query</w:t>
      </w:r>
      <w:r w:rsidR="00A2682C">
        <w:t xml:space="preserve"> </w:t>
      </w:r>
      <w:proofErr w:type="spellStart"/>
      <w:r w:rsidR="00A2682C">
        <w:t>gro</w:t>
      </w:r>
      <w:r>
        <w:t>e</w:t>
      </w:r>
      <w:r w:rsidR="00A2682C">
        <w:t>p</w:t>
      </w:r>
      <w:proofErr w:type="spellEnd"/>
      <w:r w:rsidR="00A2682C">
        <w:t xml:space="preserve">, </w:t>
      </w:r>
      <w:proofErr w:type="spellStart"/>
      <w:r>
        <w:t>klik</w:t>
      </w:r>
      <w:proofErr w:type="spellEnd"/>
      <w:r>
        <w:t xml:space="preserve"> op</w:t>
      </w:r>
      <w:r w:rsidR="00A2682C">
        <w:t xml:space="preserve"> </w:t>
      </w:r>
      <w:r w:rsidR="00A2682C" w:rsidRPr="00323A7F">
        <w:rPr>
          <w:rStyle w:val="EmphasizeText"/>
        </w:rPr>
        <w:t>New Source</w:t>
      </w:r>
      <w:r w:rsidR="00A2682C">
        <w:t xml:space="preserve"> dropdown.</w:t>
      </w:r>
    </w:p>
    <w:p w14:paraId="06869511" w14:textId="77777777" w:rsidR="00A2682C" w:rsidRDefault="00A2682C" w:rsidP="00A2682C">
      <w:pPr>
        <w:pStyle w:val="StepImage"/>
      </w:pPr>
      <w:r>
        <w:rPr>
          <w:noProof/>
        </w:rPr>
        <w:lastRenderedPageBreak/>
        <w:drawing>
          <wp:inline distT="0" distB="0" distL="0" distR="0" wp14:anchorId="266B0F91" wp14:editId="432F26BD">
            <wp:extent cx="5209524" cy="1104762"/>
            <wp:effectExtent l="19050" t="19050" r="10795" b="196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104762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7411648C" w14:textId="2C1E006A" w:rsidR="00A2682C" w:rsidRDefault="00A2682C" w:rsidP="00080D17">
      <w:pPr>
        <w:pStyle w:val="Step"/>
        <w:numPr>
          <w:ilvl w:val="0"/>
          <w:numId w:val="14"/>
        </w:numPr>
      </w:pPr>
      <w:proofErr w:type="spellStart"/>
      <w:r>
        <w:t>Select</w:t>
      </w:r>
      <w:r w:rsidR="005E4CED">
        <w:t>eer</w:t>
      </w:r>
      <w:proofErr w:type="spellEnd"/>
      <w:r>
        <w:t xml:space="preserve"> </w:t>
      </w:r>
      <w:r>
        <w:rPr>
          <w:rStyle w:val="EmphasizeText"/>
        </w:rPr>
        <w:t>Excel</w:t>
      </w:r>
      <w:r>
        <w:t>.</w:t>
      </w:r>
    </w:p>
    <w:p w14:paraId="5A4B319D" w14:textId="77777777" w:rsidR="00A2682C" w:rsidRDefault="00F17D0A" w:rsidP="00A2682C">
      <w:pPr>
        <w:pStyle w:val="StepImage"/>
      </w:pPr>
      <w:r>
        <w:rPr>
          <w:noProof/>
        </w:rPr>
        <w:drawing>
          <wp:inline distT="0" distB="0" distL="0" distR="0" wp14:anchorId="6E42A6C5" wp14:editId="3E0BA09C">
            <wp:extent cx="1409524" cy="1933333"/>
            <wp:effectExtent l="19050" t="19050" r="19685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933333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11BB3D76" w14:textId="46D75A7D" w:rsidR="00323A7F" w:rsidRPr="00474915" w:rsidRDefault="00323A7F" w:rsidP="00323A7F">
      <w:pPr>
        <w:pStyle w:val="Step"/>
        <w:rPr>
          <w:lang w:val="nl-NL"/>
        </w:rPr>
      </w:pPr>
      <w:r w:rsidRPr="00474915">
        <w:rPr>
          <w:lang w:val="nl-NL"/>
        </w:rPr>
        <w:t xml:space="preserve">In </w:t>
      </w:r>
      <w:proofErr w:type="spellStart"/>
      <w:r w:rsidRPr="00474915">
        <w:rPr>
          <w:lang w:val="nl-NL"/>
        </w:rPr>
        <w:t>the</w:t>
      </w:r>
      <w:proofErr w:type="spellEnd"/>
      <w:r w:rsidRPr="00474915">
        <w:rPr>
          <w:lang w:val="nl-NL"/>
        </w:rPr>
        <w:t xml:space="preserve"> </w:t>
      </w:r>
      <w:r w:rsidRPr="00474915">
        <w:rPr>
          <w:rStyle w:val="EmphasizeText"/>
          <w:lang w:val="nl-NL"/>
        </w:rPr>
        <w:t>Open</w:t>
      </w:r>
      <w:r w:rsidRPr="00474915">
        <w:rPr>
          <w:lang w:val="nl-NL"/>
        </w:rPr>
        <w:t xml:space="preserve"> </w:t>
      </w:r>
      <w:proofErr w:type="spellStart"/>
      <w:r w:rsidRPr="00474915">
        <w:rPr>
          <w:lang w:val="nl-NL"/>
        </w:rPr>
        <w:t>window</w:t>
      </w:r>
      <w:proofErr w:type="spellEnd"/>
      <w:r w:rsidRPr="00474915">
        <w:rPr>
          <w:lang w:val="nl-NL"/>
        </w:rPr>
        <w:t xml:space="preserve">, </w:t>
      </w:r>
      <w:r w:rsidR="00474915" w:rsidRPr="00474915">
        <w:rPr>
          <w:lang w:val="nl-NL"/>
        </w:rPr>
        <w:t>Navigeer naar de</w:t>
      </w:r>
      <w:r w:rsidR="00474915">
        <w:rPr>
          <w:lang w:val="nl-NL"/>
        </w:rPr>
        <w:t xml:space="preserve"> folder waar je de bestanden hebt opgeslagen die je ontvangen hebt.</w:t>
      </w:r>
    </w:p>
    <w:p w14:paraId="5731A125" w14:textId="604AAD75" w:rsidR="00323A7F" w:rsidRPr="00474915" w:rsidRDefault="00323A7F" w:rsidP="00323A7F">
      <w:pPr>
        <w:pStyle w:val="Step"/>
        <w:rPr>
          <w:lang w:val="nl-NL"/>
        </w:rPr>
      </w:pPr>
      <w:r w:rsidRPr="00474915">
        <w:rPr>
          <w:lang w:val="nl-NL"/>
        </w:rPr>
        <w:t>Select</w:t>
      </w:r>
      <w:r w:rsidR="00474915" w:rsidRPr="00474915">
        <w:rPr>
          <w:lang w:val="nl-NL"/>
        </w:rPr>
        <w:t>eer</w:t>
      </w:r>
      <w:r w:rsidRPr="00474915">
        <w:rPr>
          <w:lang w:val="nl-NL"/>
        </w:rPr>
        <w:t xml:space="preserve"> </w:t>
      </w:r>
      <w:r w:rsidR="00474915">
        <w:rPr>
          <w:lang w:val="nl-NL"/>
        </w:rPr>
        <w:t>het</w:t>
      </w:r>
      <w:r w:rsidRPr="00474915">
        <w:rPr>
          <w:lang w:val="nl-NL"/>
        </w:rPr>
        <w:t xml:space="preserve"> </w:t>
      </w:r>
      <w:r w:rsidR="00DE75AA" w:rsidRPr="00474915">
        <w:rPr>
          <w:rStyle w:val="EmphasizeText"/>
          <w:lang w:val="nl-NL"/>
        </w:rPr>
        <w:t>Dataset Studentinschrijving</w:t>
      </w:r>
      <w:r w:rsidRPr="00474915">
        <w:rPr>
          <w:rStyle w:val="EmphasizeText"/>
          <w:lang w:val="nl-NL"/>
        </w:rPr>
        <w:t>.xlsx</w:t>
      </w:r>
      <w:r w:rsidRPr="00474915">
        <w:rPr>
          <w:lang w:val="nl-NL"/>
        </w:rPr>
        <w:t xml:space="preserve"> </w:t>
      </w:r>
      <w:r w:rsidR="00474915">
        <w:rPr>
          <w:lang w:val="nl-NL"/>
        </w:rPr>
        <w:t>bestand</w:t>
      </w:r>
      <w:r w:rsidRPr="00474915">
        <w:rPr>
          <w:lang w:val="nl-NL"/>
        </w:rPr>
        <w:t xml:space="preserve">, </w:t>
      </w:r>
      <w:r w:rsidR="00474915">
        <w:rPr>
          <w:lang w:val="nl-NL"/>
        </w:rPr>
        <w:t>en vervolgens klik op</w:t>
      </w:r>
      <w:r w:rsidRPr="00474915">
        <w:rPr>
          <w:lang w:val="nl-NL"/>
        </w:rPr>
        <w:t xml:space="preserve"> </w:t>
      </w:r>
      <w:r w:rsidRPr="00474915">
        <w:rPr>
          <w:rStyle w:val="EmphasizeText"/>
          <w:lang w:val="nl-NL"/>
        </w:rPr>
        <w:t>Open</w:t>
      </w:r>
      <w:r w:rsidRPr="00474915">
        <w:rPr>
          <w:lang w:val="nl-NL"/>
        </w:rPr>
        <w:t>.</w:t>
      </w:r>
    </w:p>
    <w:p w14:paraId="684D4B26" w14:textId="098D8C41" w:rsidR="00323A7F" w:rsidRPr="00ED3112" w:rsidRDefault="00323A7F" w:rsidP="00640BF9">
      <w:pPr>
        <w:pStyle w:val="Step"/>
        <w:rPr>
          <w:lang w:val="nl-NL"/>
        </w:rPr>
      </w:pPr>
      <w:r w:rsidRPr="00ED3112">
        <w:rPr>
          <w:lang w:val="nl-NL"/>
        </w:rPr>
        <w:t xml:space="preserve">In </w:t>
      </w:r>
      <w:r w:rsidR="00ED3112" w:rsidRPr="00ED3112">
        <w:rPr>
          <w:lang w:val="nl-NL"/>
        </w:rPr>
        <w:t>de</w:t>
      </w:r>
      <w:r w:rsidRPr="00ED3112">
        <w:rPr>
          <w:lang w:val="nl-NL"/>
        </w:rPr>
        <w:t xml:space="preserve"> </w:t>
      </w:r>
      <w:r w:rsidRPr="00ED3112">
        <w:rPr>
          <w:rStyle w:val="EmphasizeText"/>
          <w:lang w:val="nl-NL"/>
        </w:rPr>
        <w:t>Navigator</w:t>
      </w:r>
      <w:r w:rsidRPr="00ED3112">
        <w:rPr>
          <w:lang w:val="nl-NL"/>
        </w:rPr>
        <w:t xml:space="preserve"> </w:t>
      </w:r>
      <w:proofErr w:type="spellStart"/>
      <w:r w:rsidRPr="00ED3112">
        <w:rPr>
          <w:lang w:val="nl-NL"/>
        </w:rPr>
        <w:t>dialog</w:t>
      </w:r>
      <w:proofErr w:type="spellEnd"/>
      <w:r w:rsidRPr="00ED3112">
        <w:rPr>
          <w:lang w:val="nl-NL"/>
        </w:rPr>
        <w:t xml:space="preserve"> </w:t>
      </w:r>
      <w:proofErr w:type="spellStart"/>
      <w:r w:rsidRPr="00ED3112">
        <w:rPr>
          <w:lang w:val="nl-NL"/>
        </w:rPr>
        <w:t>window</w:t>
      </w:r>
      <w:proofErr w:type="spellEnd"/>
      <w:r w:rsidRPr="00ED3112">
        <w:rPr>
          <w:lang w:val="nl-NL"/>
        </w:rPr>
        <w:t xml:space="preserve">, </w:t>
      </w:r>
      <w:r w:rsidR="00EF47EC">
        <w:rPr>
          <w:lang w:val="nl-NL"/>
        </w:rPr>
        <w:t>selecteer</w:t>
      </w:r>
      <w:r w:rsidRPr="00ED3112">
        <w:rPr>
          <w:lang w:val="nl-NL"/>
        </w:rPr>
        <w:t xml:space="preserve"> </w:t>
      </w:r>
      <w:r w:rsidR="00ED3112" w:rsidRPr="00ED3112">
        <w:rPr>
          <w:lang w:val="nl-NL"/>
        </w:rPr>
        <w:t>de</w:t>
      </w:r>
      <w:r w:rsidRPr="00ED3112">
        <w:rPr>
          <w:lang w:val="nl-NL"/>
        </w:rPr>
        <w:t xml:space="preserve"> </w:t>
      </w:r>
      <w:r w:rsidR="004B7422" w:rsidRPr="00ED3112">
        <w:rPr>
          <w:rStyle w:val="EmphasizeText"/>
          <w:lang w:val="nl-NL"/>
        </w:rPr>
        <w:t xml:space="preserve">Faculteit </w:t>
      </w:r>
      <w:proofErr w:type="spellStart"/>
      <w:r w:rsidRPr="00ED3112">
        <w:rPr>
          <w:lang w:val="nl-NL"/>
        </w:rPr>
        <w:t>worksheet</w:t>
      </w:r>
      <w:proofErr w:type="spellEnd"/>
      <w:r w:rsidRPr="00ED3112">
        <w:rPr>
          <w:lang w:val="nl-NL"/>
        </w:rPr>
        <w:t>.</w:t>
      </w:r>
    </w:p>
    <w:p w14:paraId="529CA366" w14:textId="164A3C62" w:rsidR="00323A7F" w:rsidRPr="00ED3112" w:rsidRDefault="00ED3112" w:rsidP="00640BF9">
      <w:pPr>
        <w:pStyle w:val="Step"/>
        <w:rPr>
          <w:lang w:val="nl-NL"/>
        </w:rPr>
      </w:pPr>
      <w:r w:rsidRPr="00ED3112">
        <w:rPr>
          <w:lang w:val="nl-NL"/>
        </w:rPr>
        <w:t xml:space="preserve">Bekijk de </w:t>
      </w:r>
      <w:r w:rsidR="00323A7F" w:rsidRPr="00ED3112">
        <w:rPr>
          <w:lang w:val="nl-NL"/>
        </w:rPr>
        <w:t xml:space="preserve">data in </w:t>
      </w:r>
      <w:r w:rsidRPr="00ED3112">
        <w:rPr>
          <w:lang w:val="nl-NL"/>
        </w:rPr>
        <w:t>de</w:t>
      </w:r>
      <w:r w:rsidR="00323A7F" w:rsidRPr="00ED3112">
        <w:rPr>
          <w:lang w:val="nl-NL"/>
        </w:rPr>
        <w:t xml:space="preserve"> preview </w:t>
      </w:r>
      <w:proofErr w:type="spellStart"/>
      <w:r w:rsidR="00323A7F" w:rsidRPr="00ED3112">
        <w:rPr>
          <w:lang w:val="nl-NL"/>
        </w:rPr>
        <w:t>pane</w:t>
      </w:r>
      <w:proofErr w:type="spellEnd"/>
      <w:r w:rsidR="00323A7F" w:rsidRPr="00ED3112">
        <w:rPr>
          <w:lang w:val="nl-NL"/>
        </w:rPr>
        <w:t>.</w:t>
      </w:r>
    </w:p>
    <w:p w14:paraId="3E5F2808" w14:textId="061E38B9" w:rsidR="003C44F1" w:rsidRDefault="00ED3112" w:rsidP="002E7D3F">
      <w:pPr>
        <w:pStyle w:val="Step"/>
      </w:pPr>
      <w:proofErr w:type="spellStart"/>
      <w:r>
        <w:t>klik</w:t>
      </w:r>
      <w:proofErr w:type="spellEnd"/>
      <w:r w:rsidR="002E7D3F">
        <w:t xml:space="preserve"> </w:t>
      </w:r>
      <w:r w:rsidR="002E7D3F" w:rsidRPr="002E7D3F">
        <w:rPr>
          <w:b/>
          <w:bCs/>
        </w:rPr>
        <w:t>OK</w:t>
      </w:r>
      <w:r w:rsidR="002E7D3F">
        <w:t>.</w:t>
      </w:r>
    </w:p>
    <w:p w14:paraId="638F7E57" w14:textId="45600B63" w:rsidR="00323A7F" w:rsidRPr="001A2DA4" w:rsidRDefault="00323A7F" w:rsidP="00323A7F">
      <w:pPr>
        <w:pStyle w:val="Step"/>
        <w:rPr>
          <w:lang w:val="nl-NL"/>
        </w:rPr>
      </w:pPr>
      <w:r>
        <w:t xml:space="preserve">In </w:t>
      </w:r>
      <w:r w:rsidR="00ED3112">
        <w:t>de</w:t>
      </w:r>
      <w:r>
        <w:t xml:space="preserve"> </w:t>
      </w:r>
      <w:r w:rsidR="00474D13">
        <w:rPr>
          <w:rStyle w:val="EmphasizeText"/>
        </w:rPr>
        <w:t>Power Q</w:t>
      </w:r>
      <w:r w:rsidRPr="00323A7F">
        <w:rPr>
          <w:rStyle w:val="EmphasizeText"/>
        </w:rPr>
        <w:t>uery Editor</w:t>
      </w:r>
      <w:r>
        <w:t xml:space="preserve"> window, in </w:t>
      </w:r>
      <w:r w:rsidR="00ED3112">
        <w:t>de</w:t>
      </w:r>
      <w:r>
        <w:t xml:space="preserve"> </w:t>
      </w:r>
      <w:r w:rsidRPr="00323A7F">
        <w:rPr>
          <w:rStyle w:val="EmphasizeText"/>
        </w:rPr>
        <w:t>Query Settings</w:t>
      </w:r>
      <w:r>
        <w:t xml:space="preserve"> pane</w:t>
      </w:r>
      <w:r w:rsidR="001A2DA4">
        <w:t xml:space="preserve"> </w:t>
      </w:r>
      <w:proofErr w:type="spellStart"/>
      <w:r w:rsidR="001A2DA4">
        <w:t>zie</w:t>
      </w:r>
      <w:proofErr w:type="spellEnd"/>
      <w:r w:rsidR="001A2DA4">
        <w:t xml:space="preserve"> je </w:t>
      </w:r>
      <w:r>
        <w:t xml:space="preserve"> </w:t>
      </w:r>
      <w:r w:rsidR="00ED3112">
        <w:t>de</w:t>
      </w:r>
      <w:r>
        <w:t xml:space="preserve"> </w:t>
      </w:r>
      <w:r w:rsidRPr="00323A7F">
        <w:rPr>
          <w:rStyle w:val="EmphasizeText"/>
        </w:rPr>
        <w:t>Applied Steps</w:t>
      </w:r>
      <w:r>
        <w:t xml:space="preserve"> list</w:t>
      </w:r>
      <w:r w:rsidR="001A2DA4">
        <w:t xml:space="preserve">. </w:t>
      </w:r>
      <w:r w:rsidR="001A2DA4" w:rsidRPr="001A2DA4">
        <w:rPr>
          <w:lang w:val="nl-NL"/>
        </w:rPr>
        <w:t xml:space="preserve">Daar zie je dat er al een </w:t>
      </w:r>
      <w:r w:rsidR="001A2DA4">
        <w:rPr>
          <w:lang w:val="nl-NL"/>
        </w:rPr>
        <w:t>aantal stappen staan.</w:t>
      </w:r>
      <w:r w:rsidRPr="001A2DA4">
        <w:rPr>
          <w:lang w:val="nl-NL"/>
        </w:rPr>
        <w:t xml:space="preserve">, </w:t>
      </w:r>
      <w:r w:rsidR="001A2DA4">
        <w:rPr>
          <w:lang w:val="nl-NL"/>
        </w:rPr>
        <w:t xml:space="preserve">Dit zijn de standaard eerste stappen om een </w:t>
      </w:r>
      <w:proofErr w:type="spellStart"/>
      <w:r w:rsidR="001A2DA4">
        <w:rPr>
          <w:lang w:val="nl-NL"/>
        </w:rPr>
        <w:t>excel</w:t>
      </w:r>
      <w:proofErr w:type="spellEnd"/>
      <w:r w:rsidR="001A2DA4">
        <w:rPr>
          <w:lang w:val="nl-NL"/>
        </w:rPr>
        <w:t xml:space="preserve"> bestand in te laden</w:t>
      </w:r>
      <w:r w:rsidRPr="001A2DA4">
        <w:rPr>
          <w:lang w:val="nl-NL"/>
        </w:rPr>
        <w:t>.</w:t>
      </w:r>
    </w:p>
    <w:p w14:paraId="12EEBBBB" w14:textId="77777777" w:rsidR="00474D13" w:rsidRDefault="008C6FC5" w:rsidP="00474D13">
      <w:pPr>
        <w:pStyle w:val="StepImage"/>
      </w:pPr>
      <w:r>
        <w:rPr>
          <w:noProof/>
        </w:rPr>
        <w:drawing>
          <wp:inline distT="0" distB="0" distL="0" distR="0" wp14:anchorId="3209470A" wp14:editId="3CA5DAAD">
            <wp:extent cx="2542857" cy="1257143"/>
            <wp:effectExtent l="19050" t="19050" r="10160" b="196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257143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895AE4A" w14:textId="44380715" w:rsidR="008120CC" w:rsidRDefault="008120CC" w:rsidP="00E34DA3">
      <w:pPr>
        <w:pStyle w:val="Step"/>
        <w:rPr>
          <w:lang w:val="nl-NL"/>
        </w:rPr>
      </w:pPr>
      <w:r>
        <w:rPr>
          <w:lang w:val="nl-NL"/>
        </w:rPr>
        <w:lastRenderedPageBreak/>
        <w:t>Kijk of de eerste regel de kolomkoppen bevat:</w:t>
      </w:r>
      <w:r w:rsidR="00103AF7">
        <w:rPr>
          <w:lang w:val="nl-NL"/>
        </w:rPr>
        <w:br/>
      </w:r>
      <w:r w:rsidR="00103AF7" w:rsidRPr="00103AF7">
        <w:rPr>
          <w:lang w:val="nl-NL"/>
        </w:rPr>
        <w:drawing>
          <wp:inline distT="0" distB="0" distL="0" distR="0" wp14:anchorId="34749050" wp14:editId="76D1252D">
            <wp:extent cx="3436918" cy="1600339"/>
            <wp:effectExtent l="0" t="0" r="0" b="0"/>
            <wp:docPr id="129662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1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359D" w14:textId="27376D7A" w:rsidR="00103AF7" w:rsidRDefault="00103AF7" w:rsidP="00E34DA3">
      <w:pPr>
        <w:pStyle w:val="Step"/>
        <w:rPr>
          <w:lang w:val="nl-NL"/>
        </w:rPr>
      </w:pPr>
      <w:r>
        <w:rPr>
          <w:lang w:val="nl-NL"/>
        </w:rPr>
        <w:t>Als het zo is, dan</w:t>
      </w:r>
      <w:r w:rsidR="009B78E3">
        <w:rPr>
          <w:lang w:val="nl-NL"/>
        </w:rPr>
        <w:t xml:space="preserve"> in de home </w:t>
      </w:r>
      <w:proofErr w:type="spellStart"/>
      <w:r w:rsidR="009B78E3">
        <w:rPr>
          <w:lang w:val="nl-NL"/>
        </w:rPr>
        <w:t>ribbon</w:t>
      </w:r>
      <w:proofErr w:type="spellEnd"/>
      <w:r w:rsidR="009B78E3">
        <w:rPr>
          <w:lang w:val="nl-NL"/>
        </w:rPr>
        <w:t xml:space="preserve"> kies “</w:t>
      </w:r>
      <w:proofErr w:type="spellStart"/>
      <w:r w:rsidR="009B78E3">
        <w:rPr>
          <w:lang w:val="nl-NL"/>
        </w:rPr>
        <w:t>Use</w:t>
      </w:r>
      <w:proofErr w:type="spellEnd"/>
      <w:r w:rsidR="009B78E3">
        <w:rPr>
          <w:lang w:val="nl-NL"/>
        </w:rPr>
        <w:t xml:space="preserve"> First </w:t>
      </w:r>
      <w:proofErr w:type="spellStart"/>
      <w:r w:rsidR="009B78E3">
        <w:rPr>
          <w:lang w:val="nl-NL"/>
        </w:rPr>
        <w:t>Row</w:t>
      </w:r>
      <w:proofErr w:type="spellEnd"/>
      <w:r w:rsidR="009B78E3">
        <w:rPr>
          <w:lang w:val="nl-NL"/>
        </w:rPr>
        <w:t xml:space="preserve"> as Headers”</w:t>
      </w:r>
      <w:r w:rsidR="00EB0E81">
        <w:rPr>
          <w:lang w:val="nl-NL"/>
        </w:rPr>
        <w:br/>
      </w:r>
      <w:r w:rsidR="00EB0E81" w:rsidRPr="00EB0E81">
        <w:rPr>
          <w:lang w:val="nl-NL"/>
        </w:rPr>
        <w:drawing>
          <wp:inline distT="0" distB="0" distL="0" distR="0" wp14:anchorId="146F95EC" wp14:editId="17D745D8">
            <wp:extent cx="5372850" cy="1086002"/>
            <wp:effectExtent l="0" t="0" r="0" b="0"/>
            <wp:docPr id="16335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72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6A0" w14:textId="1A1DC4B3" w:rsidR="00EB0E81" w:rsidRDefault="00B70F89" w:rsidP="00E34DA3">
      <w:pPr>
        <w:pStyle w:val="Step"/>
        <w:rPr>
          <w:lang w:val="nl-NL"/>
        </w:rPr>
      </w:pPr>
      <w:r>
        <w:rPr>
          <w:lang w:val="nl-NL"/>
        </w:rPr>
        <w:t xml:space="preserve">Kijk of </w:t>
      </w:r>
      <w:proofErr w:type="spellStart"/>
      <w:r>
        <w:rPr>
          <w:lang w:val="nl-NL"/>
        </w:rPr>
        <w:t>factulteitID</w:t>
      </w:r>
      <w:proofErr w:type="spellEnd"/>
      <w:r>
        <w:rPr>
          <w:lang w:val="nl-NL"/>
        </w:rPr>
        <w:t xml:space="preserve"> en Faculteit nu als kolomnamen boven de tabel staan. (of al stonden)</w:t>
      </w:r>
    </w:p>
    <w:p w14:paraId="4EEA0C60" w14:textId="389F3168" w:rsidR="00323A7F" w:rsidRPr="001A2DA4" w:rsidRDefault="001A2DA4" w:rsidP="00E34DA3">
      <w:pPr>
        <w:pStyle w:val="Step"/>
        <w:rPr>
          <w:lang w:val="nl-NL"/>
        </w:rPr>
      </w:pPr>
      <w:r w:rsidRPr="001A2DA4">
        <w:rPr>
          <w:lang w:val="nl-NL"/>
        </w:rPr>
        <w:t xml:space="preserve">Herhaal de </w:t>
      </w:r>
      <w:r>
        <w:rPr>
          <w:lang w:val="nl-NL"/>
        </w:rPr>
        <w:t xml:space="preserve">bovenstaande stappen maar nu voor de </w:t>
      </w:r>
      <w:r w:rsidR="005E7A00" w:rsidRPr="001A2DA4">
        <w:rPr>
          <w:lang w:val="nl-NL"/>
        </w:rPr>
        <w:t>Sheet “Opleiding”</w:t>
      </w:r>
    </w:p>
    <w:p w14:paraId="39AF51EC" w14:textId="7A28AA49" w:rsidR="005E7A00" w:rsidRPr="0062756E" w:rsidRDefault="00A854E3" w:rsidP="00E34DA3">
      <w:pPr>
        <w:pStyle w:val="Step"/>
        <w:rPr>
          <w:lang w:val="nl-NL"/>
        </w:rPr>
      </w:pPr>
      <w:r w:rsidRPr="0062756E">
        <w:rPr>
          <w:lang w:val="nl-NL"/>
        </w:rPr>
        <w:t xml:space="preserve">In </w:t>
      </w:r>
      <w:r w:rsidR="008D7AA8" w:rsidRPr="0062756E">
        <w:rPr>
          <w:lang w:val="nl-NL"/>
        </w:rPr>
        <w:t>het</w:t>
      </w:r>
      <w:r w:rsidRPr="0062756E">
        <w:rPr>
          <w:lang w:val="nl-NL"/>
        </w:rPr>
        <w:t xml:space="preserve"> menu </w:t>
      </w:r>
      <w:r w:rsidR="00075C43" w:rsidRPr="0062756E">
        <w:rPr>
          <w:lang w:val="nl-NL"/>
        </w:rPr>
        <w:t>Home</w:t>
      </w:r>
      <w:r w:rsidR="0062756E" w:rsidRPr="0062756E">
        <w:rPr>
          <w:lang w:val="nl-NL"/>
        </w:rPr>
        <w:t xml:space="preserve"> vind je aan de rechterkant de</w:t>
      </w:r>
      <w:r w:rsidR="0062756E">
        <w:rPr>
          <w:lang w:val="nl-NL"/>
        </w:rPr>
        <w:t xml:space="preserve"> optie </w:t>
      </w:r>
      <w:r w:rsidR="00075C43" w:rsidRPr="0062756E">
        <w:rPr>
          <w:lang w:val="nl-NL"/>
        </w:rPr>
        <w:t>“</w:t>
      </w:r>
      <w:proofErr w:type="spellStart"/>
      <w:r w:rsidR="00075C43" w:rsidRPr="0062756E">
        <w:rPr>
          <w:lang w:val="nl-NL"/>
        </w:rPr>
        <w:t>Merge</w:t>
      </w:r>
      <w:proofErr w:type="spellEnd"/>
      <w:r w:rsidR="00075C43" w:rsidRPr="0062756E">
        <w:rPr>
          <w:lang w:val="nl-NL"/>
        </w:rPr>
        <w:t xml:space="preserve"> </w:t>
      </w:r>
      <w:proofErr w:type="spellStart"/>
      <w:r w:rsidR="00075C43" w:rsidRPr="0062756E">
        <w:rPr>
          <w:lang w:val="nl-NL"/>
        </w:rPr>
        <w:t>Queries</w:t>
      </w:r>
      <w:proofErr w:type="spellEnd"/>
      <w:r w:rsidR="00075C43" w:rsidRPr="0062756E">
        <w:rPr>
          <w:lang w:val="nl-NL"/>
        </w:rPr>
        <w:t>”</w:t>
      </w:r>
      <w:r w:rsidR="0062756E">
        <w:rPr>
          <w:lang w:val="nl-NL"/>
        </w:rPr>
        <w:t xml:space="preserve">. Selecteer dit en selecteer vervolgens </w:t>
      </w:r>
      <w:r w:rsidR="00075C43" w:rsidRPr="0062756E">
        <w:rPr>
          <w:lang w:val="nl-NL"/>
        </w:rPr>
        <w:t>“</w:t>
      </w:r>
      <w:proofErr w:type="spellStart"/>
      <w:r w:rsidR="00075C43" w:rsidRPr="0062756E">
        <w:rPr>
          <w:lang w:val="nl-NL"/>
        </w:rPr>
        <w:t>Merge</w:t>
      </w:r>
      <w:proofErr w:type="spellEnd"/>
      <w:r w:rsidR="00075C43" w:rsidRPr="0062756E">
        <w:rPr>
          <w:lang w:val="nl-NL"/>
        </w:rPr>
        <w:t xml:space="preserve"> </w:t>
      </w:r>
      <w:proofErr w:type="spellStart"/>
      <w:r w:rsidR="00075C43" w:rsidRPr="0062756E">
        <w:rPr>
          <w:lang w:val="nl-NL"/>
        </w:rPr>
        <w:t>Queries</w:t>
      </w:r>
      <w:proofErr w:type="spellEnd"/>
      <w:r w:rsidR="00075C43" w:rsidRPr="0062756E">
        <w:rPr>
          <w:lang w:val="nl-NL"/>
        </w:rPr>
        <w:t xml:space="preserve">” in </w:t>
      </w:r>
      <w:proofErr w:type="spellStart"/>
      <w:r w:rsidR="00075C43" w:rsidRPr="0062756E">
        <w:rPr>
          <w:lang w:val="nl-NL"/>
        </w:rPr>
        <w:t>the</w:t>
      </w:r>
      <w:proofErr w:type="spellEnd"/>
      <w:r w:rsidR="00075C43" w:rsidRPr="0062756E">
        <w:rPr>
          <w:lang w:val="nl-NL"/>
        </w:rPr>
        <w:t xml:space="preserve"> submenu</w:t>
      </w:r>
      <w:r w:rsidR="00654F93" w:rsidRPr="0062756E">
        <w:rPr>
          <w:lang w:val="nl-NL"/>
        </w:rPr>
        <w:br/>
      </w:r>
      <w:r w:rsidR="00654F93">
        <w:rPr>
          <w:noProof/>
          <w:lang w:val="en-AU" w:eastAsia="en-AU"/>
        </w:rPr>
        <w:lastRenderedPageBreak/>
        <w:drawing>
          <wp:inline distT="0" distB="0" distL="0" distR="0" wp14:anchorId="4D4CDA5E" wp14:editId="18622476">
            <wp:extent cx="1285875" cy="971550"/>
            <wp:effectExtent l="19050" t="19050" r="28575" b="19050"/>
            <wp:docPr id="1363196211" name="Picture 13" descr="C:\Users\PETERM~1\AppData\Local\Temp\SNAGHTML20e223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TERM~1\AppData\Local\Temp\SNAGHTML20e223f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97155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="00075C43" w:rsidRPr="0062756E">
        <w:rPr>
          <w:lang w:val="nl-NL"/>
        </w:rPr>
        <w:br/>
      </w:r>
      <w:r w:rsidR="00075C43" w:rsidRPr="00075C43">
        <w:rPr>
          <w:noProof/>
        </w:rPr>
        <w:drawing>
          <wp:inline distT="0" distB="0" distL="0" distR="0" wp14:anchorId="721F4A5D" wp14:editId="374C0C28">
            <wp:extent cx="6332220" cy="5743575"/>
            <wp:effectExtent l="0" t="0" r="0" b="9525"/>
            <wp:docPr id="60454899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4899" name="Afbeelding 1" descr="Afbeelding met tekst, schermopname, Lettertype, nummer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1DA1" w14:textId="3553D830" w:rsidR="00A62871" w:rsidRPr="00494363" w:rsidRDefault="00494363" w:rsidP="00A95F69">
      <w:pPr>
        <w:pStyle w:val="Step"/>
        <w:rPr>
          <w:lang w:val="nl-NL"/>
        </w:rPr>
      </w:pPr>
      <w:r w:rsidRPr="00494363">
        <w:rPr>
          <w:lang w:val="nl-NL"/>
        </w:rPr>
        <w:t>In het bovenstaande scherm, selec</w:t>
      </w:r>
      <w:r>
        <w:rPr>
          <w:lang w:val="nl-NL"/>
        </w:rPr>
        <w:t>teer</w:t>
      </w:r>
      <w:r w:rsidR="00A62871" w:rsidRPr="00494363">
        <w:rPr>
          <w:lang w:val="nl-NL"/>
        </w:rPr>
        <w:t xml:space="preserve"> Faculteit </w:t>
      </w:r>
      <w:proofErr w:type="spellStart"/>
      <w:r w:rsidR="00A62871" w:rsidRPr="00494363">
        <w:rPr>
          <w:lang w:val="nl-NL"/>
        </w:rPr>
        <w:t>Table</w:t>
      </w:r>
      <w:proofErr w:type="spellEnd"/>
      <w:r w:rsidR="00A62871" w:rsidRPr="00494363">
        <w:rPr>
          <w:lang w:val="nl-NL"/>
        </w:rPr>
        <w:t xml:space="preserve"> in </w:t>
      </w:r>
      <w:r>
        <w:rPr>
          <w:lang w:val="nl-NL"/>
        </w:rPr>
        <w:t>de</w:t>
      </w:r>
      <w:r w:rsidR="00A62871" w:rsidRPr="00494363">
        <w:rPr>
          <w:lang w:val="nl-NL"/>
        </w:rPr>
        <w:t xml:space="preserve"> </w:t>
      </w:r>
      <w:proofErr w:type="spellStart"/>
      <w:r w:rsidR="00A62871" w:rsidRPr="00494363">
        <w:rPr>
          <w:lang w:val="nl-NL"/>
        </w:rPr>
        <w:t>listbox</w:t>
      </w:r>
      <w:proofErr w:type="spellEnd"/>
      <w:r w:rsidR="00A62871" w:rsidRPr="00494363">
        <w:rPr>
          <w:lang w:val="nl-NL"/>
        </w:rPr>
        <w:t xml:space="preserve">. </w:t>
      </w:r>
      <w:r w:rsidRPr="00494363">
        <w:rPr>
          <w:lang w:val="nl-NL"/>
        </w:rPr>
        <w:t>Een</w:t>
      </w:r>
      <w:r w:rsidR="00A62871" w:rsidRPr="00494363">
        <w:rPr>
          <w:lang w:val="nl-NL"/>
        </w:rPr>
        <w:t xml:space="preserve"> preview </w:t>
      </w:r>
      <w:r w:rsidRPr="00494363">
        <w:rPr>
          <w:lang w:val="nl-NL"/>
        </w:rPr>
        <w:t>van de</w:t>
      </w:r>
      <w:r w:rsidR="00A62871" w:rsidRPr="00494363">
        <w:rPr>
          <w:lang w:val="nl-NL"/>
        </w:rPr>
        <w:t xml:space="preserve"> </w:t>
      </w:r>
      <w:r w:rsidR="00661A67">
        <w:rPr>
          <w:lang w:val="nl-NL"/>
        </w:rPr>
        <w:t xml:space="preserve">faculteit </w:t>
      </w:r>
      <w:r w:rsidR="00A62871" w:rsidRPr="00494363">
        <w:rPr>
          <w:lang w:val="nl-NL"/>
        </w:rPr>
        <w:t xml:space="preserve">data </w:t>
      </w:r>
      <w:r w:rsidRPr="00494363">
        <w:rPr>
          <w:lang w:val="nl-NL"/>
        </w:rPr>
        <w:t xml:space="preserve">zal getoond </w:t>
      </w:r>
      <w:proofErr w:type="spellStart"/>
      <w:r w:rsidRPr="00494363">
        <w:rPr>
          <w:lang w:val="nl-NL"/>
        </w:rPr>
        <w:t>worden</w:t>
      </w:r>
      <w:r w:rsidR="00A62871" w:rsidRPr="00494363">
        <w:rPr>
          <w:lang w:val="nl-NL"/>
        </w:rPr>
        <w:t>.</w:t>
      </w:r>
      <w:r w:rsidR="00B16002" w:rsidRPr="00494363">
        <w:rPr>
          <w:lang w:val="nl-NL"/>
        </w:rPr>
        <w:t>Select</w:t>
      </w:r>
      <w:r w:rsidRPr="00494363">
        <w:rPr>
          <w:lang w:val="nl-NL"/>
        </w:rPr>
        <w:t>eer</w:t>
      </w:r>
      <w:proofErr w:type="spellEnd"/>
      <w:r w:rsidR="00B16002" w:rsidRPr="00494363">
        <w:rPr>
          <w:lang w:val="nl-NL"/>
        </w:rPr>
        <w:t xml:space="preserve"> </w:t>
      </w:r>
      <w:r w:rsidRPr="00494363">
        <w:rPr>
          <w:lang w:val="nl-NL"/>
        </w:rPr>
        <w:t>de</w:t>
      </w:r>
      <w:r w:rsidR="00B16002" w:rsidRPr="00494363">
        <w:rPr>
          <w:lang w:val="nl-NL"/>
        </w:rPr>
        <w:t xml:space="preserve"> </w:t>
      </w:r>
      <w:r w:rsidRPr="00494363">
        <w:rPr>
          <w:lang w:val="nl-NL"/>
        </w:rPr>
        <w:t>over</w:t>
      </w:r>
      <w:r>
        <w:rPr>
          <w:lang w:val="nl-NL"/>
        </w:rPr>
        <w:t xml:space="preserve">eenkomende </w:t>
      </w:r>
      <w:r w:rsidRPr="00494363">
        <w:rPr>
          <w:lang w:val="nl-NL"/>
        </w:rPr>
        <w:t>kolommen</w:t>
      </w:r>
      <w:r w:rsidR="00661A67">
        <w:rPr>
          <w:lang w:val="nl-NL"/>
        </w:rPr>
        <w:t xml:space="preserve"> (Opleiding-Faculteit en Faculteit-</w:t>
      </w:r>
      <w:proofErr w:type="spellStart"/>
      <w:r w:rsidR="00661A67">
        <w:rPr>
          <w:lang w:val="nl-NL"/>
        </w:rPr>
        <w:lastRenderedPageBreak/>
        <w:t>FaculteitID</w:t>
      </w:r>
      <w:proofErr w:type="spellEnd"/>
      <w:r w:rsidR="00661A67">
        <w:rPr>
          <w:lang w:val="nl-NL"/>
        </w:rPr>
        <w:t>)</w:t>
      </w:r>
      <w:r w:rsidR="00B16002" w:rsidRPr="00494363">
        <w:rPr>
          <w:lang w:val="nl-NL"/>
        </w:rPr>
        <w:t xml:space="preserve"> </w:t>
      </w:r>
      <w:r w:rsidRPr="00494363">
        <w:rPr>
          <w:lang w:val="nl-NL"/>
        </w:rPr>
        <w:t>zodat</w:t>
      </w:r>
      <w:r w:rsidR="00B16002" w:rsidRPr="00494363">
        <w:rPr>
          <w:lang w:val="nl-NL"/>
        </w:rPr>
        <w:t xml:space="preserve"> </w:t>
      </w:r>
      <w:r>
        <w:rPr>
          <w:lang w:val="nl-NL"/>
        </w:rPr>
        <w:t xml:space="preserve">de computer weet hoe de rijen aan elkaar </w:t>
      </w:r>
      <w:r w:rsidR="00661A67">
        <w:rPr>
          <w:lang w:val="nl-NL"/>
        </w:rPr>
        <w:t>gekoppeld</w:t>
      </w:r>
      <w:r>
        <w:rPr>
          <w:lang w:val="nl-NL"/>
        </w:rPr>
        <w:t xml:space="preserve"> kunnen worden</w:t>
      </w:r>
      <w:r w:rsidR="00501AC6" w:rsidRPr="00494363">
        <w:rPr>
          <w:lang w:val="nl-NL"/>
        </w:rPr>
        <w:t>.</w:t>
      </w:r>
      <w:r w:rsidR="00B16002" w:rsidRPr="00494363">
        <w:rPr>
          <w:lang w:val="nl-NL"/>
        </w:rPr>
        <w:br/>
      </w:r>
      <w:r w:rsidR="00B16002" w:rsidRPr="00B16002">
        <w:rPr>
          <w:noProof/>
        </w:rPr>
        <w:drawing>
          <wp:inline distT="0" distB="0" distL="0" distR="0" wp14:anchorId="1497BC5D" wp14:editId="5CB990F3">
            <wp:extent cx="2019475" cy="3429297"/>
            <wp:effectExtent l="0" t="0" r="0" b="0"/>
            <wp:docPr id="2072211343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11343" name="Afbeelding 1" descr="Afbeelding met tekst, schermopname, Lettertype, nummer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AB29" w14:textId="4BB6B5D6" w:rsidR="00654F93" w:rsidRDefault="00494363" w:rsidP="00654F93">
      <w:pPr>
        <w:pStyle w:val="Step"/>
        <w:rPr>
          <w:lang w:val="nl-NL"/>
        </w:rPr>
      </w:pPr>
      <w:r>
        <w:t>De</w:t>
      </w:r>
      <w:r w:rsidR="00654F93">
        <w:t xml:space="preserve"> standard Join Ki</w:t>
      </w:r>
      <w:r>
        <w:t>nd</w:t>
      </w:r>
      <w:r w:rsidR="00654F93">
        <w:t xml:space="preserve"> is Left (Outer). </w:t>
      </w:r>
      <w:r w:rsidRPr="00494363">
        <w:rPr>
          <w:lang w:val="nl-NL"/>
        </w:rPr>
        <w:t xml:space="preserve">Onderaan in </w:t>
      </w:r>
      <w:proofErr w:type="spellStart"/>
      <w:r w:rsidR="00654F93" w:rsidRPr="00494363">
        <w:rPr>
          <w:lang w:val="nl-NL"/>
        </w:rPr>
        <w:t>dialog</w:t>
      </w:r>
      <w:proofErr w:type="spellEnd"/>
      <w:r w:rsidR="00654F93" w:rsidRPr="00494363">
        <w:rPr>
          <w:lang w:val="nl-NL"/>
        </w:rPr>
        <w:t xml:space="preserve"> </w:t>
      </w:r>
      <w:proofErr w:type="spellStart"/>
      <w:r w:rsidR="00654F93" w:rsidRPr="00494363">
        <w:rPr>
          <w:lang w:val="nl-NL"/>
        </w:rPr>
        <w:t>window</w:t>
      </w:r>
      <w:proofErr w:type="spellEnd"/>
      <w:r>
        <w:rPr>
          <w:lang w:val="nl-NL"/>
        </w:rPr>
        <w:t xml:space="preserve"> kan je zien dat alle rijen </w:t>
      </w:r>
      <w:proofErr w:type="spellStart"/>
      <w:r>
        <w:rPr>
          <w:lang w:val="nl-NL"/>
        </w:rPr>
        <w:t>gematched</w:t>
      </w:r>
      <w:proofErr w:type="spellEnd"/>
      <w:r>
        <w:rPr>
          <w:lang w:val="nl-NL"/>
        </w:rPr>
        <w:t xml:space="preserve"> zijn</w:t>
      </w:r>
      <w:r w:rsidR="00654F93" w:rsidRPr="00494363">
        <w:rPr>
          <w:lang w:val="nl-NL"/>
        </w:rPr>
        <w:t xml:space="preserve">. </w:t>
      </w:r>
      <w:r w:rsidRPr="00494363">
        <w:rPr>
          <w:lang w:val="nl-NL"/>
        </w:rPr>
        <w:t>Een</w:t>
      </w:r>
      <w:r w:rsidR="00654F93" w:rsidRPr="00494363">
        <w:rPr>
          <w:lang w:val="nl-NL"/>
        </w:rPr>
        <w:t xml:space="preserve"> </w:t>
      </w:r>
      <w:proofErr w:type="spellStart"/>
      <w:r w:rsidR="00654F93" w:rsidRPr="00494363">
        <w:rPr>
          <w:lang w:val="nl-NL"/>
        </w:rPr>
        <w:t>left</w:t>
      </w:r>
      <w:proofErr w:type="spellEnd"/>
      <w:r w:rsidR="00654F93" w:rsidRPr="00494363">
        <w:rPr>
          <w:lang w:val="nl-NL"/>
        </w:rPr>
        <w:t xml:space="preserve"> </w:t>
      </w:r>
      <w:proofErr w:type="spellStart"/>
      <w:r w:rsidR="00654F93" w:rsidRPr="00494363">
        <w:rPr>
          <w:lang w:val="nl-NL"/>
        </w:rPr>
        <w:t>outer</w:t>
      </w:r>
      <w:proofErr w:type="spellEnd"/>
      <w:r w:rsidR="00654F93" w:rsidRPr="00494363">
        <w:rPr>
          <w:lang w:val="nl-NL"/>
        </w:rPr>
        <w:t xml:space="preserve"> </w:t>
      </w:r>
      <w:proofErr w:type="spellStart"/>
      <w:r w:rsidR="00654F93" w:rsidRPr="00494363">
        <w:rPr>
          <w:lang w:val="nl-NL"/>
        </w:rPr>
        <w:t>join</w:t>
      </w:r>
      <w:proofErr w:type="spellEnd"/>
      <w:r w:rsidR="00654F93" w:rsidRPr="00494363">
        <w:rPr>
          <w:lang w:val="nl-NL"/>
        </w:rPr>
        <w:t xml:space="preserve"> </w:t>
      </w:r>
      <w:r w:rsidRPr="00494363">
        <w:rPr>
          <w:lang w:val="nl-NL"/>
        </w:rPr>
        <w:t xml:space="preserve">is vergelijkbaar met </w:t>
      </w:r>
      <w:r>
        <w:rPr>
          <w:lang w:val="nl-NL"/>
        </w:rPr>
        <w:t xml:space="preserve">een </w:t>
      </w:r>
      <w:proofErr w:type="spellStart"/>
      <w:r w:rsidR="00654F93" w:rsidRPr="00494363">
        <w:rPr>
          <w:lang w:val="nl-NL"/>
        </w:rPr>
        <w:t>vertical</w:t>
      </w:r>
      <w:proofErr w:type="spellEnd"/>
      <w:r w:rsidR="00654F93" w:rsidRPr="00494363">
        <w:rPr>
          <w:lang w:val="nl-NL"/>
        </w:rPr>
        <w:t xml:space="preserve"> </w:t>
      </w:r>
      <w:proofErr w:type="spellStart"/>
      <w:r w:rsidR="00654F93" w:rsidRPr="00494363">
        <w:rPr>
          <w:lang w:val="nl-NL"/>
        </w:rPr>
        <w:t>lookup</w:t>
      </w:r>
      <w:proofErr w:type="spellEnd"/>
      <w:r w:rsidR="00654F93" w:rsidRPr="00494363">
        <w:rPr>
          <w:lang w:val="nl-NL"/>
        </w:rPr>
        <w:t xml:space="preserve"> in Excel.</w:t>
      </w:r>
      <w:r w:rsidR="00746006" w:rsidRPr="00494363">
        <w:rPr>
          <w:lang w:val="nl-NL"/>
        </w:rPr>
        <w:t xml:space="preserve"> </w:t>
      </w:r>
      <w:r w:rsidR="006F32B1">
        <w:rPr>
          <w:lang w:val="nl-NL"/>
        </w:rPr>
        <w:t>Je neemt alles van je basistabel mee en als er overeenkomstige rijen in de 2</w:t>
      </w:r>
      <w:r w:rsidR="006F32B1" w:rsidRPr="006F32B1">
        <w:rPr>
          <w:vertAlign w:val="superscript"/>
          <w:lang w:val="nl-NL"/>
        </w:rPr>
        <w:t>e</w:t>
      </w:r>
      <w:r w:rsidR="006F32B1">
        <w:rPr>
          <w:lang w:val="nl-NL"/>
        </w:rPr>
        <w:t xml:space="preserve"> tabel zijn neem je die ook mee.</w:t>
      </w:r>
    </w:p>
    <w:p w14:paraId="45862F13" w14:textId="46B0EFC9" w:rsidR="004F56E8" w:rsidRPr="00494363" w:rsidRDefault="004F56E8" w:rsidP="00654F93">
      <w:pPr>
        <w:pStyle w:val="Step"/>
        <w:rPr>
          <w:lang w:val="nl-NL"/>
        </w:rPr>
      </w:pPr>
      <w:r>
        <w:rPr>
          <w:lang w:val="nl-NL"/>
        </w:rPr>
        <w:t>Klik op OK.</w:t>
      </w:r>
      <w:r w:rsidR="002C17BD">
        <w:rPr>
          <w:lang w:val="nl-NL"/>
        </w:rPr>
        <w:t xml:space="preserve"> Aan de rechterkant is nu een nieuwe kolom met in iedere rij een “</w:t>
      </w:r>
      <w:proofErr w:type="spellStart"/>
      <w:r w:rsidR="002C17BD">
        <w:rPr>
          <w:lang w:val="nl-NL"/>
        </w:rPr>
        <w:t>Table</w:t>
      </w:r>
      <w:proofErr w:type="spellEnd"/>
      <w:r w:rsidR="002C17BD">
        <w:rPr>
          <w:lang w:val="nl-NL"/>
        </w:rPr>
        <w:t>”</w:t>
      </w:r>
    </w:p>
    <w:p w14:paraId="0E8E9BF8" w14:textId="01D1FD37" w:rsidR="00A62871" w:rsidRPr="006F32B1" w:rsidRDefault="002C17BD" w:rsidP="00A95F69">
      <w:pPr>
        <w:pStyle w:val="Step"/>
        <w:rPr>
          <w:lang w:val="nl-NL"/>
        </w:rPr>
      </w:pPr>
      <w:r>
        <w:rPr>
          <w:lang w:val="nl-NL"/>
        </w:rPr>
        <w:t>In de header van de nieuwe kolom</w:t>
      </w:r>
      <w:r w:rsidR="006F32B1" w:rsidRPr="006F32B1">
        <w:rPr>
          <w:lang w:val="nl-NL"/>
        </w:rPr>
        <w:t xml:space="preserve"> zul je ee</w:t>
      </w:r>
      <w:r w:rsidR="006F32B1">
        <w:rPr>
          <w:lang w:val="nl-NL"/>
        </w:rPr>
        <w:t>n knop zien waarmee je de tabel in de kolom kunt uitklappen</w:t>
      </w:r>
      <w:r w:rsidR="00F20884" w:rsidRPr="006F32B1">
        <w:rPr>
          <w:lang w:val="nl-NL"/>
        </w:rPr>
        <w:t xml:space="preserve">: </w:t>
      </w:r>
      <w:r w:rsidR="006F32B1">
        <w:rPr>
          <w:lang w:val="nl-NL"/>
        </w:rPr>
        <w:t>Klik op die knop</w:t>
      </w:r>
      <w:r w:rsidR="008210CE" w:rsidRPr="006F32B1">
        <w:rPr>
          <w:lang w:val="nl-NL"/>
        </w:rPr>
        <w:t xml:space="preserve">. </w:t>
      </w:r>
      <w:r w:rsidR="006F32B1" w:rsidRPr="006F32B1">
        <w:rPr>
          <w:lang w:val="nl-NL"/>
        </w:rPr>
        <w:t>Er komt nu een keuzelijst van kolommen die je</w:t>
      </w:r>
      <w:r w:rsidR="006F32B1">
        <w:rPr>
          <w:lang w:val="nl-NL"/>
        </w:rPr>
        <w:t xml:space="preserve"> kunt selecteren. </w:t>
      </w:r>
      <w:r w:rsidR="006F32B1" w:rsidRPr="006F32B1">
        <w:rPr>
          <w:lang w:val="nl-NL"/>
        </w:rPr>
        <w:t>Zorg ervoor dat alleen</w:t>
      </w:r>
      <w:r w:rsidR="008210CE" w:rsidRPr="006F32B1">
        <w:rPr>
          <w:lang w:val="nl-NL"/>
        </w:rPr>
        <w:t xml:space="preserve"> Faculteit is </w:t>
      </w:r>
      <w:r w:rsidR="006F32B1" w:rsidRPr="006F32B1">
        <w:rPr>
          <w:lang w:val="nl-NL"/>
        </w:rPr>
        <w:t>geselecteerd</w:t>
      </w:r>
      <w:r w:rsidR="008210CE" w:rsidRPr="006F32B1">
        <w:rPr>
          <w:lang w:val="nl-NL"/>
        </w:rPr>
        <w:t xml:space="preserve"> </w:t>
      </w:r>
      <w:r w:rsidR="006F32B1" w:rsidRPr="006F32B1">
        <w:rPr>
          <w:lang w:val="nl-NL"/>
        </w:rPr>
        <w:t>en</w:t>
      </w:r>
      <w:r w:rsidR="008210CE" w:rsidRPr="006F32B1">
        <w:rPr>
          <w:lang w:val="nl-NL"/>
        </w:rPr>
        <w:t xml:space="preserve"> </w:t>
      </w:r>
      <w:proofErr w:type="spellStart"/>
      <w:r w:rsidR="008210CE" w:rsidRPr="006F32B1">
        <w:rPr>
          <w:lang w:val="nl-NL"/>
        </w:rPr>
        <w:t>uncheck</w:t>
      </w:r>
      <w:proofErr w:type="spellEnd"/>
      <w:r w:rsidR="008210CE" w:rsidRPr="006F32B1">
        <w:rPr>
          <w:lang w:val="nl-NL"/>
        </w:rPr>
        <w:t xml:space="preserve"> </w:t>
      </w:r>
      <w:r w:rsidR="006F32B1" w:rsidRPr="006F32B1">
        <w:rPr>
          <w:lang w:val="nl-NL"/>
        </w:rPr>
        <w:t>de</w:t>
      </w:r>
      <w:r w:rsidR="008210CE" w:rsidRPr="006F32B1">
        <w:rPr>
          <w:lang w:val="nl-NL"/>
        </w:rPr>
        <w:t xml:space="preserve"> box </w:t>
      </w:r>
      <w:r w:rsidR="006F32B1" w:rsidRPr="006F32B1">
        <w:rPr>
          <w:lang w:val="nl-NL"/>
        </w:rPr>
        <w:t>aa</w:t>
      </w:r>
      <w:r w:rsidR="006F32B1">
        <w:rPr>
          <w:lang w:val="nl-NL"/>
        </w:rPr>
        <w:t>n de onderkant</w:t>
      </w:r>
      <w:r w:rsidR="008210CE" w:rsidRPr="006F32B1">
        <w:rPr>
          <w:lang w:val="nl-NL"/>
        </w:rPr>
        <w:t xml:space="preserve"> </w:t>
      </w:r>
      <w:r w:rsidR="006F32B1">
        <w:rPr>
          <w:lang w:val="nl-NL"/>
        </w:rPr>
        <w:t>voor</w:t>
      </w:r>
      <w:r w:rsidR="008210CE" w:rsidRPr="006F32B1">
        <w:rPr>
          <w:lang w:val="nl-NL"/>
        </w:rPr>
        <w:t xml:space="preserve"> </w:t>
      </w:r>
      <w:proofErr w:type="spellStart"/>
      <w:r w:rsidR="00654F93" w:rsidRPr="006F32B1">
        <w:rPr>
          <w:lang w:val="nl-NL"/>
        </w:rPr>
        <w:t>original</w:t>
      </w:r>
      <w:proofErr w:type="spellEnd"/>
      <w:r w:rsidR="00654F93" w:rsidRPr="006F32B1">
        <w:rPr>
          <w:lang w:val="nl-NL"/>
        </w:rPr>
        <w:t xml:space="preserve"> column prefix</w:t>
      </w:r>
      <w:r w:rsidR="00654F93" w:rsidRPr="006F32B1">
        <w:rPr>
          <w:lang w:val="nl-NL"/>
        </w:rPr>
        <w:br/>
      </w:r>
      <w:r w:rsidR="00F20884" w:rsidRPr="006F32B1">
        <w:rPr>
          <w:lang w:val="nl-NL"/>
        </w:rPr>
        <w:t xml:space="preserve"> </w:t>
      </w:r>
      <w:r w:rsidR="00F20884" w:rsidRPr="006F32B1">
        <w:rPr>
          <w:lang w:val="nl-NL"/>
        </w:rPr>
        <w:br/>
      </w:r>
      <w:r w:rsidR="00F20884" w:rsidRPr="00F20884">
        <w:rPr>
          <w:noProof/>
        </w:rPr>
        <w:drawing>
          <wp:inline distT="0" distB="0" distL="0" distR="0" wp14:anchorId="12B43E0A" wp14:editId="16AD9470">
            <wp:extent cx="1950889" cy="510584"/>
            <wp:effectExtent l="0" t="0" r="0" b="3810"/>
            <wp:docPr id="22796287" name="Afbeelding 1" descr="Afbeelding met tekst, Lettertype, lij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6287" name="Afbeelding 1" descr="Afbeelding met tekst, Lettertype, lijn, schermopname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9D77" w14:textId="5D376951" w:rsidR="001C5473" w:rsidRDefault="002F1F7F" w:rsidP="00A95F69">
      <w:pPr>
        <w:pStyle w:val="Step"/>
        <w:rPr>
          <w:lang w:val="nl-NL"/>
        </w:rPr>
      </w:pPr>
      <w:r>
        <w:rPr>
          <w:lang w:val="nl-NL"/>
        </w:rPr>
        <w:t>Hernoem de nieuwe kolom Naar Faculteit Omschrijving. Dubbelklik daarvoor de kolomnaam</w:t>
      </w:r>
    </w:p>
    <w:p w14:paraId="4430E6EE" w14:textId="099A82BB" w:rsidR="006F77DE" w:rsidRDefault="006F77DE" w:rsidP="00A95F69">
      <w:pPr>
        <w:pStyle w:val="Step"/>
        <w:rPr>
          <w:lang w:val="nl-NL"/>
        </w:rPr>
      </w:pPr>
      <w:r>
        <w:rPr>
          <w:lang w:val="nl-NL"/>
        </w:rPr>
        <w:t xml:space="preserve">Aan de linkerkant, klik rechts op tabel Faculteit. </w:t>
      </w:r>
      <w:r w:rsidR="00B02BF9" w:rsidRPr="00B02BF9">
        <w:rPr>
          <w:lang w:val="nl-NL"/>
        </w:rPr>
        <w:t xml:space="preserve">Selecteer Move </w:t>
      </w:r>
      <w:proofErr w:type="spellStart"/>
      <w:r w:rsidR="00B02BF9" w:rsidRPr="00B02BF9">
        <w:rPr>
          <w:lang w:val="nl-NL"/>
        </w:rPr>
        <w:t>to</w:t>
      </w:r>
      <w:proofErr w:type="spellEnd"/>
      <w:r w:rsidR="00B02BF9" w:rsidRPr="00B02BF9">
        <w:rPr>
          <w:lang w:val="nl-NL"/>
        </w:rPr>
        <w:t xml:space="preserve"> </w:t>
      </w:r>
      <w:proofErr w:type="spellStart"/>
      <w:r w:rsidR="00B02BF9" w:rsidRPr="00B02BF9">
        <w:rPr>
          <w:lang w:val="nl-NL"/>
        </w:rPr>
        <w:t>group</w:t>
      </w:r>
      <w:proofErr w:type="spellEnd"/>
      <w:r w:rsidR="00B02BF9" w:rsidRPr="00B02BF9">
        <w:rPr>
          <w:lang w:val="nl-NL"/>
        </w:rPr>
        <w:t xml:space="preserve">, new </w:t>
      </w:r>
      <w:proofErr w:type="spellStart"/>
      <w:r w:rsidR="00B02BF9" w:rsidRPr="00B02BF9">
        <w:rPr>
          <w:lang w:val="nl-NL"/>
        </w:rPr>
        <w:t>group</w:t>
      </w:r>
      <w:proofErr w:type="spellEnd"/>
      <w:r w:rsidR="00B02BF9" w:rsidRPr="00B02BF9">
        <w:rPr>
          <w:lang w:val="nl-NL"/>
        </w:rPr>
        <w:t xml:space="preserve"> en geef die nieuwe g</w:t>
      </w:r>
      <w:r w:rsidR="00B02BF9">
        <w:rPr>
          <w:lang w:val="nl-NL"/>
        </w:rPr>
        <w:t>roep de naam help tabellen</w:t>
      </w:r>
      <w:r w:rsidR="009E7440">
        <w:rPr>
          <w:lang w:val="nl-NL"/>
        </w:rPr>
        <w:t xml:space="preserve"> en klik op OK.</w:t>
      </w:r>
    </w:p>
    <w:p w14:paraId="2114B8E2" w14:textId="021ECC2B" w:rsidR="009E7440" w:rsidRPr="00DA1F68" w:rsidRDefault="009E7440" w:rsidP="00A95F69">
      <w:pPr>
        <w:pStyle w:val="Step"/>
        <w:rPr>
          <w:lang w:val="nl-NL"/>
        </w:rPr>
      </w:pPr>
      <w:r>
        <w:rPr>
          <w:lang w:val="nl-NL"/>
        </w:rPr>
        <w:t xml:space="preserve">Klik nog een keer rechts op faculteit. Zet </w:t>
      </w:r>
      <w:proofErr w:type="spellStart"/>
      <w:r>
        <w:rPr>
          <w:lang w:val="nl-NL"/>
        </w:rPr>
        <w:t>Enable</w:t>
      </w:r>
      <w:proofErr w:type="spellEnd"/>
      <w:r>
        <w:rPr>
          <w:lang w:val="nl-NL"/>
        </w:rPr>
        <w:t xml:space="preserve"> Load uit.</w:t>
      </w:r>
      <w:r w:rsidR="00DA1F68">
        <w:rPr>
          <w:lang w:val="nl-NL"/>
        </w:rPr>
        <w:t xml:space="preserve"> Je krijgt een waarschuwing over data </w:t>
      </w:r>
      <w:proofErr w:type="spellStart"/>
      <w:r w:rsidR="00DA1F68">
        <w:rPr>
          <w:lang w:val="nl-NL"/>
        </w:rPr>
        <w:t>loss</w:t>
      </w:r>
      <w:proofErr w:type="spellEnd"/>
      <w:r w:rsidR="00DA1F68">
        <w:rPr>
          <w:lang w:val="nl-NL"/>
        </w:rPr>
        <w:t>. Klik op continue.</w:t>
      </w:r>
      <w:r w:rsidR="00DA1F68">
        <w:rPr>
          <w:lang w:val="nl-NL"/>
        </w:rPr>
        <w:br/>
      </w:r>
      <w:r w:rsidR="00DA1F68" w:rsidRPr="00DA1F68">
        <w:rPr>
          <w:i/>
          <w:iCs/>
          <w:lang w:val="nl-NL"/>
        </w:rPr>
        <w:t>Omdat de faculteit nu bij opleiding zit hebben we deze tabel in de rapportage niet meer nodig.</w:t>
      </w:r>
    </w:p>
    <w:p w14:paraId="64C89CAF" w14:textId="131438AB" w:rsidR="00DA1F68" w:rsidRPr="00DA1F68" w:rsidRDefault="00DA1F68" w:rsidP="00A95F69">
      <w:pPr>
        <w:pStyle w:val="Step"/>
        <w:rPr>
          <w:lang w:val="nl-NL"/>
        </w:rPr>
      </w:pPr>
      <w:r w:rsidRPr="00DA1F68">
        <w:rPr>
          <w:lang w:val="nl-NL"/>
        </w:rPr>
        <w:t>Klik rechts op Opleiding, plaats deze tabel in de groep “Dimensies”</w:t>
      </w:r>
    </w:p>
    <w:p w14:paraId="6C4DC7D5" w14:textId="0038E18D" w:rsidR="00C42923" w:rsidRPr="006F487E" w:rsidRDefault="006F32B1" w:rsidP="00A95F69">
      <w:pPr>
        <w:pStyle w:val="Step"/>
        <w:rPr>
          <w:lang w:val="nl-NL"/>
        </w:rPr>
      </w:pPr>
      <w:r w:rsidRPr="006F487E">
        <w:rPr>
          <w:lang w:val="nl-NL"/>
        </w:rPr>
        <w:t xml:space="preserve">De configuratie van de </w:t>
      </w:r>
      <w:r w:rsidR="00654F93" w:rsidRPr="006F487E">
        <w:rPr>
          <w:b/>
          <w:bCs/>
          <w:lang w:val="nl-NL"/>
        </w:rPr>
        <w:t>Opleiding</w:t>
      </w:r>
      <w:r w:rsidR="00A95F69" w:rsidRPr="006F487E">
        <w:rPr>
          <w:lang w:val="nl-NL"/>
        </w:rPr>
        <w:t xml:space="preserve"> query is </w:t>
      </w:r>
      <w:r w:rsidRPr="006F487E">
        <w:rPr>
          <w:lang w:val="nl-NL"/>
        </w:rPr>
        <w:t>nu gereed</w:t>
      </w:r>
      <w:r w:rsidR="00A95F69" w:rsidRPr="006F487E">
        <w:rPr>
          <w:lang w:val="nl-NL"/>
        </w:rPr>
        <w:t xml:space="preserve">. </w:t>
      </w:r>
      <w:r w:rsidR="006F487E" w:rsidRPr="006F487E">
        <w:rPr>
          <w:lang w:val="nl-NL"/>
        </w:rPr>
        <w:t>klik</w:t>
      </w:r>
      <w:r w:rsidR="00A95F69" w:rsidRPr="006F487E">
        <w:rPr>
          <w:lang w:val="nl-NL"/>
        </w:rPr>
        <w:t xml:space="preserve"> </w:t>
      </w:r>
      <w:r w:rsidR="006F487E">
        <w:rPr>
          <w:lang w:val="nl-NL"/>
        </w:rPr>
        <w:t xml:space="preserve">aan de bovenkant links </w:t>
      </w:r>
      <w:proofErr w:type="spellStart"/>
      <w:r w:rsidR="006F487E">
        <w:rPr>
          <w:lang w:val="nl-NL"/>
        </w:rPr>
        <w:t>de</w:t>
      </w:r>
      <w:r w:rsidR="00A95F69" w:rsidRPr="006F487E">
        <w:rPr>
          <w:lang w:val="nl-NL"/>
        </w:rPr>
        <w:t>t</w:t>
      </w:r>
      <w:proofErr w:type="spellEnd"/>
      <w:r w:rsidR="00A95F69" w:rsidRPr="006F487E">
        <w:rPr>
          <w:lang w:val="nl-NL"/>
        </w:rPr>
        <w:t xml:space="preserve"> </w:t>
      </w:r>
      <w:proofErr w:type="spellStart"/>
      <w:r w:rsidR="00227090" w:rsidRPr="006F487E">
        <w:rPr>
          <w:b/>
          <w:bCs/>
          <w:lang w:val="nl-NL"/>
        </w:rPr>
        <w:t>arrow</w:t>
      </w:r>
      <w:proofErr w:type="spellEnd"/>
      <w:r w:rsidR="00227090" w:rsidRPr="006F487E">
        <w:rPr>
          <w:lang w:val="nl-NL"/>
        </w:rPr>
        <w:t xml:space="preserve"> button </w:t>
      </w:r>
      <w:r w:rsidR="006F487E">
        <w:rPr>
          <w:lang w:val="nl-NL"/>
        </w:rPr>
        <w:t>onder</w:t>
      </w:r>
      <w:r w:rsidR="00227090" w:rsidRPr="006F487E">
        <w:rPr>
          <w:lang w:val="nl-NL"/>
        </w:rPr>
        <w:t xml:space="preserve"> “Close</w:t>
      </w:r>
      <w:r w:rsidR="00FE129C" w:rsidRPr="006F487E">
        <w:rPr>
          <w:lang w:val="nl-NL"/>
        </w:rPr>
        <w:t xml:space="preserve"> &amp; </w:t>
      </w:r>
      <w:proofErr w:type="spellStart"/>
      <w:r w:rsidR="00FE129C" w:rsidRPr="006F487E">
        <w:rPr>
          <w:lang w:val="nl-NL"/>
        </w:rPr>
        <w:t>Apply</w:t>
      </w:r>
      <w:proofErr w:type="spellEnd"/>
      <w:r w:rsidR="00FE129C" w:rsidRPr="006F487E">
        <w:rPr>
          <w:lang w:val="nl-NL"/>
        </w:rPr>
        <w:t xml:space="preserve">” </w:t>
      </w:r>
      <w:r w:rsidR="006F487E">
        <w:rPr>
          <w:lang w:val="nl-NL"/>
        </w:rPr>
        <w:t>en kies</w:t>
      </w:r>
      <w:r w:rsidR="00FE129C" w:rsidRPr="006F487E">
        <w:rPr>
          <w:lang w:val="nl-NL"/>
        </w:rPr>
        <w:t xml:space="preserve"> </w:t>
      </w:r>
      <w:r w:rsidR="00A95F69" w:rsidRPr="006F487E">
        <w:rPr>
          <w:lang w:val="nl-NL"/>
        </w:rPr>
        <w:t>“</w:t>
      </w:r>
      <w:proofErr w:type="spellStart"/>
      <w:r w:rsidR="00A95F69" w:rsidRPr="006F487E">
        <w:rPr>
          <w:b/>
          <w:bCs/>
          <w:lang w:val="nl-NL"/>
        </w:rPr>
        <w:t>Apply</w:t>
      </w:r>
      <w:proofErr w:type="spellEnd"/>
      <w:r w:rsidR="00A95F69" w:rsidRPr="006F487E">
        <w:rPr>
          <w:lang w:val="nl-NL"/>
        </w:rPr>
        <w:t>”.</w:t>
      </w:r>
      <w:r w:rsidR="00C42923" w:rsidRPr="006F487E">
        <w:rPr>
          <w:lang w:val="nl-NL"/>
        </w:rPr>
        <w:t xml:space="preserve"> </w:t>
      </w:r>
    </w:p>
    <w:p w14:paraId="376F237E" w14:textId="788B2AB4" w:rsidR="00A95F69" w:rsidRPr="006F487E" w:rsidRDefault="006F487E" w:rsidP="00C42923">
      <w:pPr>
        <w:pStyle w:val="StepCommentary"/>
        <w:rPr>
          <w:lang w:val="nl-NL"/>
        </w:rPr>
      </w:pPr>
      <w:r w:rsidRPr="006F487E">
        <w:rPr>
          <w:lang w:val="nl-NL"/>
        </w:rPr>
        <w:lastRenderedPageBreak/>
        <w:t>Sluit</w:t>
      </w:r>
      <w:r w:rsidR="00C42923" w:rsidRPr="006F487E">
        <w:rPr>
          <w:lang w:val="nl-NL"/>
        </w:rPr>
        <w:t xml:space="preserve"> Power Query editor</w:t>
      </w:r>
      <w:r w:rsidRPr="006F487E">
        <w:rPr>
          <w:lang w:val="nl-NL"/>
        </w:rPr>
        <w:t xml:space="preserve"> niet af om</w:t>
      </w:r>
      <w:r>
        <w:rPr>
          <w:lang w:val="nl-NL"/>
        </w:rPr>
        <w:t>dat we er nog verder mee gaan.</w:t>
      </w:r>
    </w:p>
    <w:p w14:paraId="30C38471" w14:textId="33A0BEB2" w:rsidR="00323A7F" w:rsidRPr="00872564" w:rsidRDefault="00474D13" w:rsidP="00146BCE">
      <w:pPr>
        <w:spacing w:before="0" w:after="0"/>
        <w:rPr>
          <w:lang w:val="nl-NL"/>
        </w:rPr>
      </w:pPr>
      <w:r w:rsidRPr="00AF23F2">
        <w:rPr>
          <w:lang w:val="nl-NL"/>
        </w:rPr>
        <w:br w:type="page"/>
      </w:r>
      <w:r w:rsidR="00AD0572" w:rsidRPr="00AF23F2">
        <w:rPr>
          <w:lang w:val="nl-NL"/>
        </w:rPr>
        <w:lastRenderedPageBreak/>
        <w:br/>
      </w:r>
    </w:p>
    <w:p w14:paraId="48046AD1" w14:textId="27329CE5" w:rsidR="00933004" w:rsidRPr="00872564" w:rsidRDefault="00933004" w:rsidP="00D16FE7">
      <w:pPr>
        <w:pStyle w:val="StepImage"/>
        <w:ind w:left="0"/>
        <w:rPr>
          <w:lang w:val="nl-NL"/>
        </w:rPr>
      </w:pPr>
    </w:p>
    <w:p w14:paraId="2573AC87" w14:textId="6B89FAE9" w:rsidR="00EE7292" w:rsidRPr="00A208CB" w:rsidRDefault="00146BCE" w:rsidP="002B734F">
      <w:pPr>
        <w:pStyle w:val="Step"/>
        <w:rPr>
          <w:i/>
          <w:iCs/>
          <w:lang w:val="nl-NL"/>
        </w:rPr>
      </w:pPr>
      <w:r w:rsidRPr="00146BCE">
        <w:rPr>
          <w:lang w:val="nl-NL"/>
        </w:rPr>
        <w:t>Herh</w:t>
      </w:r>
      <w:r>
        <w:rPr>
          <w:lang w:val="nl-NL"/>
        </w:rPr>
        <w:t xml:space="preserve">aal de stappen en voeg nu </w:t>
      </w:r>
      <w:r w:rsidR="005627D9" w:rsidRPr="00146BCE">
        <w:rPr>
          <w:lang w:val="nl-NL"/>
        </w:rPr>
        <w:t xml:space="preserve">“Jaargang”, “Studenten”, “Inschrijvingen” </w:t>
      </w:r>
      <w:proofErr w:type="spellStart"/>
      <w:r w:rsidR="005627D9" w:rsidRPr="00146BCE">
        <w:rPr>
          <w:lang w:val="nl-NL"/>
        </w:rPr>
        <w:t>and</w:t>
      </w:r>
      <w:proofErr w:type="spellEnd"/>
      <w:r w:rsidR="005627D9" w:rsidRPr="00146BCE">
        <w:rPr>
          <w:lang w:val="nl-NL"/>
        </w:rPr>
        <w:t xml:space="preserve"> “Betalingen”</w:t>
      </w:r>
      <w:r w:rsidR="00287329">
        <w:rPr>
          <w:lang w:val="nl-NL"/>
        </w:rPr>
        <w:t xml:space="preserve"> toe. Als er kolommen zijn zoals “Column4”of andere onnodige kolommen, verwijder ze zodat je er later geen last van hebt.</w:t>
      </w:r>
      <w:r w:rsidR="00A208CB">
        <w:rPr>
          <w:lang w:val="nl-NL"/>
        </w:rPr>
        <w:br/>
      </w:r>
      <w:r w:rsidR="00A208CB" w:rsidRPr="00A208CB">
        <w:rPr>
          <w:i/>
          <w:iCs/>
          <w:lang w:val="nl-NL"/>
        </w:rPr>
        <w:t xml:space="preserve">Bijvoorbeeld: voor Jaargang heb je alleen </w:t>
      </w:r>
      <w:proofErr w:type="spellStart"/>
      <w:r w:rsidR="00A208CB" w:rsidRPr="00A208CB">
        <w:rPr>
          <w:i/>
          <w:iCs/>
          <w:lang w:val="nl-NL"/>
        </w:rPr>
        <w:t>JaargangID</w:t>
      </w:r>
      <w:proofErr w:type="spellEnd"/>
      <w:r w:rsidR="00A208CB" w:rsidRPr="00A208CB">
        <w:rPr>
          <w:i/>
          <w:iCs/>
          <w:lang w:val="nl-NL"/>
        </w:rPr>
        <w:t xml:space="preserve"> en Jaargang nodig.</w:t>
      </w:r>
      <w:r w:rsidR="00957215">
        <w:rPr>
          <w:i/>
          <w:iCs/>
          <w:lang w:val="nl-NL"/>
        </w:rPr>
        <w:t xml:space="preserve"> Een kolom verwijderen kun je door kolommen te selecteren rechts klik en “</w:t>
      </w:r>
      <w:proofErr w:type="spellStart"/>
      <w:r w:rsidR="00957215">
        <w:rPr>
          <w:i/>
          <w:iCs/>
          <w:lang w:val="nl-NL"/>
        </w:rPr>
        <w:t>Remove</w:t>
      </w:r>
      <w:proofErr w:type="spellEnd"/>
      <w:r w:rsidR="00957215">
        <w:rPr>
          <w:i/>
          <w:iCs/>
          <w:lang w:val="nl-NL"/>
        </w:rPr>
        <w:t xml:space="preserve"> Columns” kiezen.</w:t>
      </w:r>
    </w:p>
    <w:p w14:paraId="058AE7E3" w14:textId="31A0CB4A" w:rsidR="00C36571" w:rsidRPr="00287329" w:rsidRDefault="00C36571" w:rsidP="002B734F">
      <w:pPr>
        <w:pStyle w:val="Step"/>
        <w:rPr>
          <w:lang w:val="nl-NL"/>
        </w:rPr>
      </w:pPr>
      <w:r>
        <w:rPr>
          <w:lang w:val="nl-NL"/>
        </w:rPr>
        <w:t>Plaats Jaargang, Studenten in de groep Dimensies, Plaats Inschrijvingen en Betalingen in de nieuwe Groep “Feiten”</w:t>
      </w:r>
    </w:p>
    <w:p w14:paraId="36E1918F" w14:textId="4BA5D86C" w:rsidR="00133C1B" w:rsidRPr="00287329" w:rsidRDefault="00287329" w:rsidP="002B734F">
      <w:pPr>
        <w:pStyle w:val="Step"/>
        <w:rPr>
          <w:lang w:val="nl-NL"/>
        </w:rPr>
      </w:pPr>
      <w:r w:rsidRPr="00287329">
        <w:rPr>
          <w:lang w:val="nl-NL"/>
        </w:rPr>
        <w:t>De</w:t>
      </w:r>
      <w:r w:rsidR="00C31629" w:rsidRPr="00287329">
        <w:rPr>
          <w:lang w:val="nl-NL"/>
        </w:rPr>
        <w:t xml:space="preserve"> configurat</w:t>
      </w:r>
      <w:r w:rsidRPr="00287329">
        <w:rPr>
          <w:lang w:val="nl-NL"/>
        </w:rPr>
        <w:t>ie</w:t>
      </w:r>
      <w:r w:rsidR="00C31629" w:rsidRPr="00287329">
        <w:rPr>
          <w:lang w:val="nl-NL"/>
        </w:rPr>
        <w:t xml:space="preserve"> </w:t>
      </w:r>
      <w:r w:rsidRPr="00287329">
        <w:rPr>
          <w:lang w:val="nl-NL"/>
        </w:rPr>
        <w:t xml:space="preserve">van de </w:t>
      </w:r>
      <w:r w:rsidR="00C31629" w:rsidRPr="00287329">
        <w:rPr>
          <w:lang w:val="nl-NL"/>
        </w:rPr>
        <w:t xml:space="preserve"> query is </w:t>
      </w:r>
      <w:r w:rsidRPr="00287329">
        <w:rPr>
          <w:lang w:val="nl-NL"/>
        </w:rPr>
        <w:t>nu</w:t>
      </w:r>
      <w:r w:rsidR="00C31629" w:rsidRPr="00287329">
        <w:rPr>
          <w:lang w:val="nl-NL"/>
        </w:rPr>
        <w:t xml:space="preserve"> complee</w:t>
      </w:r>
      <w:r w:rsidRPr="00287329">
        <w:rPr>
          <w:lang w:val="nl-NL"/>
        </w:rPr>
        <w:t>t</w:t>
      </w:r>
      <w:r w:rsidR="00C31629" w:rsidRPr="00287329">
        <w:rPr>
          <w:lang w:val="nl-NL"/>
        </w:rPr>
        <w:t xml:space="preserve">. </w:t>
      </w:r>
      <w:r w:rsidRPr="00287329">
        <w:rPr>
          <w:lang w:val="nl-NL"/>
        </w:rPr>
        <w:t>Kies nu linksboven in d</w:t>
      </w:r>
      <w:r>
        <w:rPr>
          <w:lang w:val="nl-NL"/>
        </w:rPr>
        <w:t xml:space="preserve">e home </w:t>
      </w:r>
      <w:proofErr w:type="spellStart"/>
      <w:r>
        <w:rPr>
          <w:lang w:val="nl-NL"/>
        </w:rPr>
        <w:t>ribbon</w:t>
      </w:r>
      <w:proofErr w:type="spellEnd"/>
      <w:r>
        <w:rPr>
          <w:lang w:val="nl-NL"/>
        </w:rPr>
        <w:t xml:space="preserve"> voor Close &amp; </w:t>
      </w:r>
      <w:proofErr w:type="spellStart"/>
      <w:r>
        <w:rPr>
          <w:lang w:val="nl-NL"/>
        </w:rPr>
        <w:t>Apply</w:t>
      </w:r>
      <w:proofErr w:type="spellEnd"/>
      <w:r>
        <w:rPr>
          <w:lang w:val="nl-NL"/>
        </w:rPr>
        <w:t>.</w:t>
      </w:r>
    </w:p>
    <w:p w14:paraId="280A6A1F" w14:textId="77777777" w:rsidR="009460EE" w:rsidRPr="00287329" w:rsidRDefault="009460EE">
      <w:pPr>
        <w:spacing w:before="0" w:after="0"/>
        <w:rPr>
          <w:rFonts w:eastAsiaTheme="majorEastAsia" w:cstheme="majorBidi"/>
          <w:b/>
          <w:szCs w:val="20"/>
          <w:lang w:val="nl-NL"/>
        </w:rPr>
      </w:pPr>
      <w:r w:rsidRPr="00287329">
        <w:rPr>
          <w:lang w:val="nl-NL"/>
        </w:rPr>
        <w:br w:type="page"/>
      </w:r>
    </w:p>
    <w:p w14:paraId="0699F158" w14:textId="6B2F24EF" w:rsidR="00133C1B" w:rsidRPr="0026487F" w:rsidRDefault="0026487F" w:rsidP="00133C1B">
      <w:pPr>
        <w:pStyle w:val="Heading3"/>
        <w:rPr>
          <w:lang w:val="nl-NL"/>
        </w:rPr>
      </w:pPr>
      <w:r w:rsidRPr="0026487F">
        <w:rPr>
          <w:lang w:val="nl-NL"/>
        </w:rPr>
        <w:lastRenderedPageBreak/>
        <w:t>Voeg</w:t>
      </w:r>
      <w:r w:rsidR="00BF08CC" w:rsidRPr="0026487F">
        <w:rPr>
          <w:lang w:val="nl-NL"/>
        </w:rPr>
        <w:t xml:space="preserve"> Calculati</w:t>
      </w:r>
      <w:r w:rsidRPr="0026487F">
        <w:rPr>
          <w:lang w:val="nl-NL"/>
        </w:rPr>
        <w:t>e</w:t>
      </w:r>
      <w:r w:rsidR="00BF08CC" w:rsidRPr="0026487F">
        <w:rPr>
          <w:lang w:val="nl-NL"/>
        </w:rPr>
        <w:t xml:space="preserve">s </w:t>
      </w:r>
      <w:r w:rsidRPr="0026487F">
        <w:rPr>
          <w:lang w:val="nl-NL"/>
        </w:rPr>
        <w:t xml:space="preserve">aan de </w:t>
      </w:r>
      <w:proofErr w:type="spellStart"/>
      <w:r>
        <w:rPr>
          <w:lang w:val="nl-NL"/>
        </w:rPr>
        <w:t>table</w:t>
      </w:r>
      <w:proofErr w:type="spellEnd"/>
      <w:r>
        <w:rPr>
          <w:lang w:val="nl-NL"/>
        </w:rPr>
        <w:t xml:space="preserve"> toe</w:t>
      </w:r>
    </w:p>
    <w:p w14:paraId="5ACC8101" w14:textId="0D615CC2" w:rsidR="00133C1B" w:rsidRPr="00872564" w:rsidRDefault="0026487F" w:rsidP="00133C1B">
      <w:pPr>
        <w:rPr>
          <w:lang w:val="nl-NL"/>
        </w:rPr>
      </w:pPr>
      <w:r w:rsidRPr="0026487F">
        <w:rPr>
          <w:lang w:val="nl-NL"/>
        </w:rPr>
        <w:t>In deze op</w:t>
      </w:r>
      <w:r>
        <w:rPr>
          <w:lang w:val="nl-NL"/>
        </w:rPr>
        <w:t xml:space="preserve">gave gaan we de inschrijvingen tabel verrijken. We gaan </w:t>
      </w:r>
      <w:r w:rsidR="00693903">
        <w:rPr>
          <w:lang w:val="nl-NL"/>
        </w:rPr>
        <w:t>betalingsdatum</w:t>
      </w:r>
      <w:r>
        <w:rPr>
          <w:lang w:val="nl-NL"/>
        </w:rPr>
        <w:t xml:space="preserve"> toevoegen en vervolgens een berekening toevoegen die </w:t>
      </w:r>
      <w:r w:rsidR="009E4FB0">
        <w:rPr>
          <w:lang w:val="nl-NL"/>
        </w:rPr>
        <w:t>kijkt naar betalingen die eerder waren dan de inschrijving.</w:t>
      </w:r>
      <w:r w:rsidRPr="0026487F">
        <w:rPr>
          <w:lang w:val="nl-NL"/>
        </w:rPr>
        <w:br/>
      </w:r>
    </w:p>
    <w:p w14:paraId="727DDA81" w14:textId="0D6840E0" w:rsidR="00133C1B" w:rsidRDefault="009E4FB0" w:rsidP="00080D17">
      <w:pPr>
        <w:pStyle w:val="Step"/>
        <w:numPr>
          <w:ilvl w:val="0"/>
          <w:numId w:val="16"/>
        </w:numPr>
      </w:pPr>
      <w:r>
        <w:t xml:space="preserve">Ga </w:t>
      </w:r>
      <w:proofErr w:type="spellStart"/>
      <w:r>
        <w:t>naar</w:t>
      </w:r>
      <w:proofErr w:type="spellEnd"/>
      <w:r>
        <w:t xml:space="preserve"> de</w:t>
      </w:r>
      <w:r w:rsidR="00326367">
        <w:t xml:space="preserve"> table </w:t>
      </w:r>
      <w:proofErr w:type="spellStart"/>
      <w:r w:rsidR="00326367">
        <w:t>Inschrijvingen</w:t>
      </w:r>
      <w:proofErr w:type="spellEnd"/>
    </w:p>
    <w:p w14:paraId="51FA0D1A" w14:textId="3BA2924A" w:rsidR="000F444F" w:rsidRDefault="00326367" w:rsidP="00080D17">
      <w:pPr>
        <w:pStyle w:val="Step"/>
        <w:numPr>
          <w:ilvl w:val="0"/>
          <w:numId w:val="16"/>
        </w:numPr>
        <w:rPr>
          <w:lang w:val="nl-NL"/>
        </w:rPr>
      </w:pPr>
      <w:proofErr w:type="spellStart"/>
      <w:r w:rsidRPr="009E4FB0">
        <w:rPr>
          <w:lang w:val="nl-NL"/>
        </w:rPr>
        <w:t>Merge</w:t>
      </w:r>
      <w:proofErr w:type="spellEnd"/>
      <w:r w:rsidRPr="009E4FB0">
        <w:rPr>
          <w:lang w:val="nl-NL"/>
        </w:rPr>
        <w:t xml:space="preserve"> </w:t>
      </w:r>
      <w:r w:rsidR="009E4FB0" w:rsidRPr="009E4FB0">
        <w:rPr>
          <w:lang w:val="nl-NL"/>
        </w:rPr>
        <w:t>de</w:t>
      </w:r>
      <w:r w:rsidRPr="009E4FB0">
        <w:rPr>
          <w:lang w:val="nl-NL"/>
        </w:rPr>
        <w:t xml:space="preserve"> </w:t>
      </w:r>
      <w:r w:rsidR="00FA647C" w:rsidRPr="009E4FB0">
        <w:rPr>
          <w:lang w:val="nl-NL"/>
        </w:rPr>
        <w:t xml:space="preserve">Betalingen </w:t>
      </w:r>
      <w:proofErr w:type="spellStart"/>
      <w:r w:rsidR="00FA647C" w:rsidRPr="009E4FB0">
        <w:rPr>
          <w:lang w:val="nl-NL"/>
        </w:rPr>
        <w:t>tabl</w:t>
      </w:r>
      <w:r w:rsidR="009E4FB0" w:rsidRPr="009E4FB0">
        <w:rPr>
          <w:lang w:val="nl-NL"/>
        </w:rPr>
        <w:t>e</w:t>
      </w:r>
      <w:proofErr w:type="spellEnd"/>
      <w:r w:rsidR="000F444F">
        <w:rPr>
          <w:lang w:val="nl-NL"/>
        </w:rPr>
        <w:t xml:space="preserve">. Selecteer voor beide tabellen de kolommen Jaargang, Student en Opleiding. Let erop dat de volgorde hetzelfde is. </w:t>
      </w:r>
      <w:r w:rsidR="00301350">
        <w:rPr>
          <w:lang w:val="nl-NL"/>
        </w:rPr>
        <w:t>3739 van de 3950 zullen matchen</w:t>
      </w:r>
      <w:r w:rsidR="00D91785">
        <w:rPr>
          <w:lang w:val="nl-NL"/>
        </w:rPr>
        <w:br/>
      </w:r>
      <w:r w:rsidR="00D91785" w:rsidRPr="002E6D0C">
        <w:rPr>
          <w:noProof/>
        </w:rPr>
        <w:drawing>
          <wp:inline distT="0" distB="0" distL="0" distR="0" wp14:anchorId="66D2F89F" wp14:editId="4698E080">
            <wp:extent cx="5349704" cy="5334462"/>
            <wp:effectExtent l="0" t="0" r="3810" b="0"/>
            <wp:docPr id="1212190363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90363" name="Afbeelding 1" descr="Afbeelding met tekst, schermopname, nummer, Lettertype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17F2" w14:textId="0C088773" w:rsidR="00AB32E2" w:rsidRPr="00301350" w:rsidRDefault="00AB32E2" w:rsidP="00301350">
      <w:pPr>
        <w:pStyle w:val="Step"/>
        <w:numPr>
          <w:ilvl w:val="0"/>
          <w:numId w:val="16"/>
        </w:numPr>
        <w:rPr>
          <w:lang w:val="nl-NL"/>
        </w:rPr>
      </w:pPr>
      <w:proofErr w:type="spellStart"/>
      <w:r w:rsidRPr="00301350">
        <w:rPr>
          <w:lang w:val="nl-NL"/>
        </w:rPr>
        <w:t>Expand</w:t>
      </w:r>
      <w:proofErr w:type="spellEnd"/>
      <w:r w:rsidRPr="00301350">
        <w:rPr>
          <w:lang w:val="nl-NL"/>
        </w:rPr>
        <w:t xml:space="preserve"> </w:t>
      </w:r>
      <w:r w:rsidR="009E4FB0" w:rsidRPr="00301350">
        <w:rPr>
          <w:lang w:val="nl-NL"/>
        </w:rPr>
        <w:t>de</w:t>
      </w:r>
      <w:r w:rsidRPr="00301350">
        <w:rPr>
          <w:lang w:val="nl-NL"/>
        </w:rPr>
        <w:t xml:space="preserve"> </w:t>
      </w:r>
      <w:r w:rsidR="00877020" w:rsidRPr="00301350">
        <w:rPr>
          <w:lang w:val="nl-NL"/>
        </w:rPr>
        <w:t>tabel</w:t>
      </w:r>
      <w:r w:rsidRPr="00301350">
        <w:rPr>
          <w:lang w:val="nl-NL"/>
        </w:rPr>
        <w:t xml:space="preserve"> </w:t>
      </w:r>
      <w:proofErr w:type="spellStart"/>
      <w:r w:rsidRPr="00301350">
        <w:rPr>
          <w:lang w:val="nl-NL"/>
        </w:rPr>
        <w:t>and</w:t>
      </w:r>
      <w:proofErr w:type="spellEnd"/>
      <w:r w:rsidRPr="00301350">
        <w:rPr>
          <w:lang w:val="nl-NL"/>
        </w:rPr>
        <w:t xml:space="preserve"> </w:t>
      </w:r>
      <w:r w:rsidR="000C21F9" w:rsidRPr="00301350">
        <w:rPr>
          <w:lang w:val="nl-NL"/>
        </w:rPr>
        <w:t>be</w:t>
      </w:r>
      <w:r w:rsidR="00877020" w:rsidRPr="00301350">
        <w:rPr>
          <w:lang w:val="nl-NL"/>
        </w:rPr>
        <w:t>waar</w:t>
      </w:r>
      <w:r w:rsidR="000C21F9" w:rsidRPr="00301350">
        <w:rPr>
          <w:lang w:val="nl-NL"/>
        </w:rPr>
        <w:t xml:space="preserve"> alleen de</w:t>
      </w:r>
      <w:r w:rsidRPr="00301350">
        <w:rPr>
          <w:lang w:val="nl-NL"/>
        </w:rPr>
        <w:t xml:space="preserve"> </w:t>
      </w:r>
      <w:proofErr w:type="spellStart"/>
      <w:r w:rsidRPr="00301350">
        <w:rPr>
          <w:lang w:val="nl-NL"/>
        </w:rPr>
        <w:t>payment</w:t>
      </w:r>
      <w:proofErr w:type="spellEnd"/>
      <w:r w:rsidRPr="00301350">
        <w:rPr>
          <w:lang w:val="nl-NL"/>
        </w:rPr>
        <w:t xml:space="preserve"> column.</w:t>
      </w:r>
      <w:r w:rsidR="00D91785">
        <w:rPr>
          <w:lang w:val="nl-NL"/>
        </w:rPr>
        <w:t xml:space="preserve"> Zorg dat De </w:t>
      </w:r>
      <w:proofErr w:type="spellStart"/>
      <w:r w:rsidR="00D91785">
        <w:rPr>
          <w:lang w:val="nl-NL"/>
        </w:rPr>
        <w:t>checkbox</w:t>
      </w:r>
      <w:proofErr w:type="spellEnd"/>
      <w:r w:rsidR="00D91785">
        <w:rPr>
          <w:lang w:val="nl-NL"/>
        </w:rPr>
        <w:t xml:space="preserve"> </w:t>
      </w:r>
      <w:proofErr w:type="spellStart"/>
      <w:r w:rsidR="00D91785">
        <w:rPr>
          <w:lang w:val="nl-NL"/>
        </w:rPr>
        <w:t>original</w:t>
      </w:r>
      <w:proofErr w:type="spellEnd"/>
      <w:r w:rsidR="00D91785">
        <w:rPr>
          <w:lang w:val="nl-NL"/>
        </w:rPr>
        <w:t xml:space="preserve"> column nog steeds uit staat.</w:t>
      </w:r>
    </w:p>
    <w:p w14:paraId="76A7AFD1" w14:textId="40B1F854" w:rsidR="0042565B" w:rsidRPr="001C415D" w:rsidRDefault="000C21F9" w:rsidP="00080D17">
      <w:pPr>
        <w:pStyle w:val="Step"/>
        <w:numPr>
          <w:ilvl w:val="0"/>
          <w:numId w:val="16"/>
        </w:numPr>
        <w:rPr>
          <w:lang w:val="nl-NL"/>
        </w:rPr>
      </w:pPr>
      <w:r w:rsidRPr="000C21F9">
        <w:rPr>
          <w:lang w:val="nl-NL"/>
        </w:rPr>
        <w:t>Maak een</w:t>
      </w:r>
      <w:r w:rsidR="00E66EA4" w:rsidRPr="000C21F9">
        <w:rPr>
          <w:lang w:val="nl-NL"/>
        </w:rPr>
        <w:t xml:space="preserve"> n</w:t>
      </w:r>
      <w:r w:rsidRPr="000C21F9">
        <w:rPr>
          <w:lang w:val="nl-NL"/>
        </w:rPr>
        <w:t>ieu</w:t>
      </w:r>
      <w:r w:rsidR="00E66EA4" w:rsidRPr="000C21F9">
        <w:rPr>
          <w:lang w:val="nl-NL"/>
        </w:rPr>
        <w:t>w</w:t>
      </w:r>
      <w:r w:rsidRPr="000C21F9">
        <w:rPr>
          <w:lang w:val="nl-NL"/>
        </w:rPr>
        <w:t>e</w:t>
      </w:r>
      <w:r w:rsidR="00E66EA4" w:rsidRPr="000C21F9">
        <w:rPr>
          <w:lang w:val="nl-NL"/>
        </w:rPr>
        <w:t xml:space="preserve"> column </w:t>
      </w:r>
      <w:r w:rsidRPr="000C21F9">
        <w:rPr>
          <w:lang w:val="nl-NL"/>
        </w:rPr>
        <w:t xml:space="preserve">met behulp van </w:t>
      </w:r>
      <w:r w:rsidR="0042565B" w:rsidRPr="000C21F9">
        <w:rPr>
          <w:lang w:val="nl-NL"/>
        </w:rPr>
        <w:t xml:space="preserve"> </w:t>
      </w:r>
      <w:proofErr w:type="spellStart"/>
      <w:r w:rsidR="0042565B" w:rsidRPr="000C21F9">
        <w:rPr>
          <w:lang w:val="nl-NL"/>
        </w:rPr>
        <w:t>conditional</w:t>
      </w:r>
      <w:proofErr w:type="spellEnd"/>
      <w:r w:rsidR="0042565B" w:rsidRPr="000C21F9">
        <w:rPr>
          <w:lang w:val="nl-NL"/>
        </w:rPr>
        <w:t xml:space="preserve"> column. </w:t>
      </w:r>
      <w:r w:rsidRPr="000C21F9">
        <w:rPr>
          <w:lang w:val="nl-NL"/>
        </w:rPr>
        <w:t>Maak de</w:t>
      </w:r>
      <w:r w:rsidR="0042565B" w:rsidRPr="000C21F9">
        <w:rPr>
          <w:lang w:val="nl-NL"/>
        </w:rPr>
        <w:t xml:space="preserve"> conditi</w:t>
      </w:r>
      <w:r w:rsidRPr="000C21F9">
        <w:rPr>
          <w:lang w:val="nl-NL"/>
        </w:rPr>
        <w:t>es</w:t>
      </w:r>
      <w:r w:rsidR="0042565B" w:rsidRPr="000C21F9">
        <w:rPr>
          <w:lang w:val="nl-NL"/>
        </w:rPr>
        <w:t xml:space="preserve"> </w:t>
      </w:r>
      <w:r w:rsidRPr="000C21F9">
        <w:rPr>
          <w:lang w:val="nl-NL"/>
        </w:rPr>
        <w:t>zoals in het onderstaande pla</w:t>
      </w:r>
      <w:r>
        <w:rPr>
          <w:lang w:val="nl-NL"/>
        </w:rPr>
        <w:t>atje</w:t>
      </w:r>
      <w:r w:rsidR="00E707DB" w:rsidRPr="000C21F9">
        <w:rPr>
          <w:lang w:val="nl-NL"/>
        </w:rPr>
        <w:t>.</w:t>
      </w:r>
      <w:r w:rsidR="001C415D">
        <w:rPr>
          <w:lang w:val="nl-NL"/>
        </w:rPr>
        <w:t xml:space="preserve"> </w:t>
      </w:r>
      <w:proofErr w:type="spellStart"/>
      <w:r w:rsidR="001C415D">
        <w:rPr>
          <w:lang w:val="nl-NL"/>
        </w:rPr>
        <w:t>Conditional</w:t>
      </w:r>
      <w:proofErr w:type="spellEnd"/>
      <w:r w:rsidR="001C415D">
        <w:rPr>
          <w:lang w:val="nl-NL"/>
        </w:rPr>
        <w:t xml:space="preserve"> Column vind je in de </w:t>
      </w:r>
      <w:proofErr w:type="spellStart"/>
      <w:r w:rsidR="001C415D">
        <w:rPr>
          <w:lang w:val="nl-NL"/>
        </w:rPr>
        <w:t>ribbon</w:t>
      </w:r>
      <w:proofErr w:type="spellEnd"/>
      <w:r w:rsidR="001C415D">
        <w:rPr>
          <w:lang w:val="nl-NL"/>
        </w:rPr>
        <w:t xml:space="preserve"> “</w:t>
      </w:r>
      <w:proofErr w:type="spellStart"/>
      <w:r w:rsidR="001C415D">
        <w:rPr>
          <w:lang w:val="nl-NL"/>
        </w:rPr>
        <w:t>Add</w:t>
      </w:r>
      <w:proofErr w:type="spellEnd"/>
      <w:r w:rsidR="001C415D">
        <w:rPr>
          <w:lang w:val="nl-NL"/>
        </w:rPr>
        <w:t xml:space="preserve"> Column”, </w:t>
      </w:r>
      <w:r w:rsidR="00FB2552">
        <w:rPr>
          <w:lang w:val="nl-NL"/>
        </w:rPr>
        <w:t>de vierde van links.</w:t>
      </w:r>
      <w:r w:rsidR="001C415D">
        <w:rPr>
          <w:lang w:val="nl-NL"/>
        </w:rPr>
        <w:br/>
        <w:t xml:space="preserve"> </w:t>
      </w:r>
      <w:r w:rsidR="0042565B" w:rsidRPr="001C415D">
        <w:rPr>
          <w:lang w:val="nl-NL"/>
        </w:rPr>
        <w:br/>
      </w:r>
      <w:r w:rsidR="0042565B" w:rsidRPr="0042565B">
        <w:rPr>
          <w:noProof/>
        </w:rPr>
        <w:lastRenderedPageBreak/>
        <w:drawing>
          <wp:inline distT="0" distB="0" distL="0" distR="0" wp14:anchorId="3029ECF8" wp14:editId="621A4E1E">
            <wp:extent cx="6332220" cy="3201670"/>
            <wp:effectExtent l="0" t="0" r="0" b="0"/>
            <wp:docPr id="1842989969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9969" name="Afbeelding 1" descr="Afbeelding met tekst, schermopname, software, nummer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65B" w:rsidRPr="001C415D">
        <w:rPr>
          <w:lang w:val="nl-NL"/>
        </w:rPr>
        <w:br/>
      </w:r>
      <w:r w:rsidR="0042565B" w:rsidRPr="001C415D">
        <w:rPr>
          <w:lang w:val="nl-NL"/>
        </w:rPr>
        <w:br/>
      </w:r>
    </w:p>
    <w:p w14:paraId="6BE0828C" w14:textId="77777777" w:rsidR="007142BE" w:rsidRPr="007142BE" w:rsidRDefault="00FB2552" w:rsidP="00F97EDE">
      <w:pPr>
        <w:pStyle w:val="Step"/>
        <w:numPr>
          <w:ilvl w:val="0"/>
          <w:numId w:val="16"/>
        </w:numPr>
        <w:rPr>
          <w:i/>
          <w:iCs/>
          <w:lang w:val="nl-NL"/>
        </w:rPr>
      </w:pPr>
      <w:r w:rsidRPr="00FB2552">
        <w:rPr>
          <w:lang w:val="nl-NL"/>
        </w:rPr>
        <w:t>Hernoem de</w:t>
      </w:r>
      <w:r w:rsidR="00F97EDE" w:rsidRPr="00FB2552">
        <w:rPr>
          <w:lang w:val="nl-NL"/>
        </w:rPr>
        <w:t xml:space="preserve"> </w:t>
      </w:r>
      <w:proofErr w:type="spellStart"/>
      <w:r w:rsidR="00F97EDE" w:rsidRPr="00FB2552">
        <w:rPr>
          <w:lang w:val="nl-NL"/>
        </w:rPr>
        <w:t>conditional</w:t>
      </w:r>
      <w:proofErr w:type="spellEnd"/>
      <w:r w:rsidR="00F97EDE" w:rsidRPr="00FB2552">
        <w:rPr>
          <w:lang w:val="nl-NL"/>
        </w:rPr>
        <w:t xml:space="preserve"> Step </w:t>
      </w:r>
      <w:r w:rsidRPr="00FB2552">
        <w:rPr>
          <w:lang w:val="nl-NL"/>
        </w:rPr>
        <w:t>naar</w:t>
      </w:r>
      <w:r w:rsidR="00F97EDE" w:rsidRPr="00FB2552">
        <w:rPr>
          <w:lang w:val="nl-NL"/>
        </w:rPr>
        <w:t xml:space="preserve"> “</w:t>
      </w:r>
      <w:proofErr w:type="spellStart"/>
      <w:r w:rsidR="00F97EDE" w:rsidRPr="00FB2552">
        <w:rPr>
          <w:lang w:val="nl-NL"/>
        </w:rPr>
        <w:t>RemoveStrangePayDates</w:t>
      </w:r>
      <w:proofErr w:type="spellEnd"/>
      <w:r w:rsidR="00F97EDE" w:rsidRPr="00FB2552">
        <w:rPr>
          <w:lang w:val="nl-NL"/>
        </w:rPr>
        <w:t>”</w:t>
      </w:r>
    </w:p>
    <w:p w14:paraId="7770AF1D" w14:textId="414568C1" w:rsidR="00F97EDE" w:rsidRPr="00FB2552" w:rsidRDefault="007142BE" w:rsidP="00F97EDE">
      <w:pPr>
        <w:pStyle w:val="Step"/>
        <w:numPr>
          <w:ilvl w:val="0"/>
          <w:numId w:val="16"/>
        </w:numPr>
        <w:rPr>
          <w:i/>
          <w:iCs/>
          <w:lang w:val="nl-NL"/>
        </w:rPr>
      </w:pPr>
      <w:r>
        <w:rPr>
          <w:lang w:val="nl-NL"/>
        </w:rPr>
        <w:t>Klik daarvoor met rechts op de nieuwe stap, klik rechts, selecteer “</w:t>
      </w:r>
      <w:proofErr w:type="spellStart"/>
      <w:r>
        <w:rPr>
          <w:lang w:val="nl-NL"/>
        </w:rPr>
        <w:t>rename</w:t>
      </w:r>
      <w:proofErr w:type="spellEnd"/>
      <w:r>
        <w:rPr>
          <w:lang w:val="nl-NL"/>
        </w:rPr>
        <w:t>”</w:t>
      </w:r>
      <w:r w:rsidR="00F97EDE" w:rsidRPr="00FB2552">
        <w:rPr>
          <w:lang w:val="nl-NL"/>
        </w:rPr>
        <w:br/>
      </w:r>
      <w:r w:rsidR="00FB2552" w:rsidRPr="00FB2552">
        <w:rPr>
          <w:i/>
          <w:iCs/>
          <w:lang w:val="nl-NL"/>
        </w:rPr>
        <w:t>Hernoemen van stapp</w:t>
      </w:r>
      <w:r w:rsidR="00FB2552">
        <w:rPr>
          <w:i/>
          <w:iCs/>
          <w:lang w:val="nl-NL"/>
        </w:rPr>
        <w:t xml:space="preserve">en is een goede manier om </w:t>
      </w:r>
      <w:r w:rsidR="003A5F7E">
        <w:rPr>
          <w:i/>
          <w:iCs/>
          <w:lang w:val="nl-NL"/>
        </w:rPr>
        <w:t>er voor te zorgen dat je later makkelijk kunt zien wat waar gebeurt.</w:t>
      </w:r>
    </w:p>
    <w:p w14:paraId="74590552" w14:textId="3B5D6553" w:rsidR="002302F4" w:rsidRPr="00F97EDE" w:rsidRDefault="003A5F7E" w:rsidP="00F97EDE">
      <w:pPr>
        <w:pStyle w:val="Step"/>
        <w:numPr>
          <w:ilvl w:val="0"/>
          <w:numId w:val="16"/>
        </w:numPr>
        <w:rPr>
          <w:lang w:val="nl-NL"/>
        </w:rPr>
      </w:pPr>
      <w:r>
        <w:rPr>
          <w:lang w:val="nl-NL"/>
        </w:rPr>
        <w:t>Verwijder de</w:t>
      </w:r>
      <w:r w:rsidR="007D47C3">
        <w:rPr>
          <w:lang w:val="nl-NL"/>
        </w:rPr>
        <w:t xml:space="preserve"> </w:t>
      </w:r>
      <w:proofErr w:type="spellStart"/>
      <w:r w:rsidR="007D47C3">
        <w:rPr>
          <w:lang w:val="nl-NL"/>
        </w:rPr>
        <w:t>Payment</w:t>
      </w:r>
      <w:proofErr w:type="spellEnd"/>
      <w:r w:rsidR="007D47C3">
        <w:rPr>
          <w:lang w:val="nl-NL"/>
        </w:rPr>
        <w:t xml:space="preserve"> Column.</w:t>
      </w:r>
    </w:p>
    <w:p w14:paraId="5D32AD99" w14:textId="7FE791D1" w:rsidR="002E034E" w:rsidRDefault="008007E2" w:rsidP="00080D17">
      <w:pPr>
        <w:pStyle w:val="Step"/>
        <w:numPr>
          <w:ilvl w:val="0"/>
          <w:numId w:val="16"/>
        </w:numPr>
      </w:pPr>
      <w:r w:rsidRPr="002E034E">
        <w:t>G</w:t>
      </w:r>
      <w:r w:rsidR="003A5F7E">
        <w:t>a</w:t>
      </w:r>
      <w:r w:rsidRPr="002E034E">
        <w:t xml:space="preserve"> </w:t>
      </w:r>
      <w:proofErr w:type="spellStart"/>
      <w:r w:rsidR="003A5F7E">
        <w:t>naar</w:t>
      </w:r>
      <w:proofErr w:type="spellEnd"/>
      <w:r w:rsidRPr="002E034E">
        <w:t xml:space="preserve"> home </w:t>
      </w:r>
      <w:r w:rsidR="002E034E" w:rsidRPr="002E034E">
        <w:t>menu</w:t>
      </w:r>
      <w:r w:rsidR="002E034E">
        <w:t xml:space="preserve"> </w:t>
      </w:r>
      <w:proofErr w:type="spellStart"/>
      <w:r w:rsidR="003A5F7E">
        <w:t>en</w:t>
      </w:r>
      <w:proofErr w:type="spellEnd"/>
      <w:r w:rsidR="002E034E">
        <w:t xml:space="preserve"> </w:t>
      </w:r>
      <w:proofErr w:type="spellStart"/>
      <w:r w:rsidR="002E034E">
        <w:t>select</w:t>
      </w:r>
      <w:r w:rsidR="003A5F7E">
        <w:t>eer</w:t>
      </w:r>
      <w:proofErr w:type="spellEnd"/>
      <w:r w:rsidR="002E034E">
        <w:t xml:space="preserve"> Close &amp; Apply.</w:t>
      </w:r>
    </w:p>
    <w:p w14:paraId="6F7CA8AA" w14:textId="77777777" w:rsidR="002E034E" w:rsidRDefault="002E034E" w:rsidP="002E034E">
      <w:pPr>
        <w:pStyle w:val="Step"/>
        <w:numPr>
          <w:ilvl w:val="0"/>
          <w:numId w:val="0"/>
        </w:numPr>
        <w:ind w:left="397" w:hanging="397"/>
      </w:pPr>
    </w:p>
    <w:p w14:paraId="110263D8" w14:textId="7C3A9BEC" w:rsidR="00326367" w:rsidRPr="002E034E" w:rsidRDefault="002E6D0C" w:rsidP="002E034E">
      <w:pPr>
        <w:pStyle w:val="Step"/>
        <w:numPr>
          <w:ilvl w:val="0"/>
          <w:numId w:val="0"/>
        </w:numPr>
        <w:ind w:left="397" w:hanging="397"/>
      </w:pPr>
      <w:r w:rsidRPr="002E034E">
        <w:br/>
      </w:r>
    </w:p>
    <w:p w14:paraId="0BF9867C" w14:textId="0D37F5E9" w:rsidR="00474D13" w:rsidRPr="002E034E" w:rsidRDefault="00474D13" w:rsidP="00133C1B">
      <w:pPr>
        <w:pStyle w:val="Step"/>
        <w:numPr>
          <w:ilvl w:val="0"/>
          <w:numId w:val="0"/>
        </w:numPr>
        <w:ind w:left="397" w:hanging="397"/>
      </w:pPr>
      <w:r w:rsidRPr="002E034E">
        <w:br w:type="page"/>
      </w:r>
    </w:p>
    <w:p w14:paraId="3CDB7E6E" w14:textId="7CC845BC" w:rsidR="00A2575F" w:rsidRPr="00C7371A" w:rsidRDefault="00C7371A" w:rsidP="00A2575F">
      <w:pPr>
        <w:pStyle w:val="Heading3"/>
        <w:rPr>
          <w:lang w:val="nl-NL"/>
        </w:rPr>
      </w:pPr>
      <w:r w:rsidRPr="00C7371A">
        <w:rPr>
          <w:lang w:val="nl-NL"/>
        </w:rPr>
        <w:lastRenderedPageBreak/>
        <w:t>Gebruik een script om d</w:t>
      </w:r>
      <w:r>
        <w:rPr>
          <w:lang w:val="nl-NL"/>
        </w:rPr>
        <w:t>ata te laden</w:t>
      </w:r>
    </w:p>
    <w:p w14:paraId="44501004" w14:textId="77777777" w:rsidR="00C7371A" w:rsidRDefault="00A2575F" w:rsidP="00C7371A">
      <w:pPr>
        <w:rPr>
          <w:lang w:val="nl-NL"/>
        </w:rPr>
      </w:pPr>
      <w:r w:rsidRPr="00C7371A">
        <w:rPr>
          <w:lang w:val="nl-NL"/>
        </w:rPr>
        <w:t>I</w:t>
      </w:r>
      <w:r w:rsidR="00C7371A" w:rsidRPr="00C7371A">
        <w:rPr>
          <w:lang w:val="nl-NL"/>
        </w:rPr>
        <w:t>n deze opgave maken we van een script gebruik om zelf data te ge</w:t>
      </w:r>
      <w:r w:rsidR="00C7371A">
        <w:rPr>
          <w:lang w:val="nl-NL"/>
        </w:rPr>
        <w:t xml:space="preserve">nereren in plaats van uit een </w:t>
      </w:r>
      <w:proofErr w:type="spellStart"/>
      <w:r w:rsidR="00C7371A">
        <w:rPr>
          <w:lang w:val="nl-NL"/>
        </w:rPr>
        <w:t>excel</w:t>
      </w:r>
      <w:proofErr w:type="spellEnd"/>
      <w:r w:rsidR="00C7371A">
        <w:rPr>
          <w:lang w:val="nl-NL"/>
        </w:rPr>
        <w:t xml:space="preserve"> bestand in te laden.</w:t>
      </w:r>
    </w:p>
    <w:p w14:paraId="2579FCE6" w14:textId="7E95065D" w:rsidR="00933004" w:rsidRPr="00C7371A" w:rsidRDefault="00C7371A" w:rsidP="00C7371A">
      <w:pPr>
        <w:rPr>
          <w:lang w:val="nl-NL"/>
        </w:rPr>
      </w:pPr>
      <w:r w:rsidRPr="00C7371A">
        <w:rPr>
          <w:lang w:val="nl-NL"/>
        </w:rPr>
        <w:br/>
        <w:t>In de</w:t>
      </w:r>
      <w:r w:rsidR="00933004" w:rsidRPr="00C7371A">
        <w:rPr>
          <w:lang w:val="nl-NL"/>
        </w:rPr>
        <w:t xml:space="preserve"> </w:t>
      </w:r>
      <w:r w:rsidR="00933004" w:rsidRPr="00C7371A">
        <w:rPr>
          <w:rStyle w:val="EmphasizeText"/>
          <w:lang w:val="nl-NL"/>
        </w:rPr>
        <w:t>Home</w:t>
      </w:r>
      <w:r w:rsidR="00933004" w:rsidRPr="00C7371A">
        <w:rPr>
          <w:lang w:val="nl-NL"/>
        </w:rPr>
        <w:t xml:space="preserve"> </w:t>
      </w:r>
      <w:proofErr w:type="spellStart"/>
      <w:r w:rsidR="00933004" w:rsidRPr="00C7371A">
        <w:rPr>
          <w:lang w:val="nl-NL"/>
        </w:rPr>
        <w:t>ribbo</w:t>
      </w:r>
      <w:r w:rsidRPr="00C7371A">
        <w:rPr>
          <w:lang w:val="nl-NL"/>
        </w:rPr>
        <w:t>n</w:t>
      </w:r>
      <w:proofErr w:type="spellEnd"/>
      <w:r w:rsidRPr="00C7371A">
        <w:rPr>
          <w:lang w:val="nl-NL"/>
        </w:rPr>
        <w:t>, binnen de</w:t>
      </w:r>
      <w:r w:rsidR="00933004" w:rsidRPr="00C7371A">
        <w:rPr>
          <w:lang w:val="nl-NL"/>
        </w:rPr>
        <w:t xml:space="preserve"> </w:t>
      </w:r>
      <w:r w:rsidR="005622C8" w:rsidRPr="00C7371A">
        <w:rPr>
          <w:rStyle w:val="EmphasizeText"/>
          <w:lang w:val="nl-NL"/>
        </w:rPr>
        <w:t>Data</w:t>
      </w:r>
      <w:r w:rsidR="00933004" w:rsidRPr="00C7371A">
        <w:rPr>
          <w:lang w:val="nl-NL"/>
        </w:rPr>
        <w:t xml:space="preserve"> </w:t>
      </w:r>
      <w:proofErr w:type="spellStart"/>
      <w:r w:rsidR="00933004" w:rsidRPr="00C7371A">
        <w:rPr>
          <w:lang w:val="nl-NL"/>
        </w:rPr>
        <w:t>group</w:t>
      </w:r>
      <w:proofErr w:type="spellEnd"/>
      <w:r w:rsidR="00933004" w:rsidRPr="00C7371A">
        <w:rPr>
          <w:lang w:val="nl-NL"/>
        </w:rPr>
        <w:t xml:space="preserve">, </w:t>
      </w:r>
      <w:r w:rsidRPr="00C7371A">
        <w:rPr>
          <w:lang w:val="nl-NL"/>
        </w:rPr>
        <w:t>klik</w:t>
      </w:r>
      <w:r w:rsidR="00933004" w:rsidRPr="00C7371A">
        <w:rPr>
          <w:lang w:val="nl-NL"/>
        </w:rPr>
        <w:t xml:space="preserve"> </w:t>
      </w:r>
      <w:r w:rsidRPr="00C7371A">
        <w:rPr>
          <w:lang w:val="nl-NL"/>
        </w:rPr>
        <w:t xml:space="preserve">de </w:t>
      </w:r>
      <w:r w:rsidR="005622C8" w:rsidRPr="00C7371A">
        <w:rPr>
          <w:rStyle w:val="EmphasizeText"/>
          <w:lang w:val="nl-NL"/>
        </w:rPr>
        <w:t>Get data</w:t>
      </w:r>
      <w:r w:rsidR="00933004" w:rsidRPr="00C7371A">
        <w:rPr>
          <w:lang w:val="nl-NL"/>
        </w:rPr>
        <w:t xml:space="preserve"> </w:t>
      </w:r>
      <w:proofErr w:type="spellStart"/>
      <w:r w:rsidR="00933004" w:rsidRPr="00C7371A">
        <w:rPr>
          <w:lang w:val="nl-NL"/>
        </w:rPr>
        <w:t>dropdown</w:t>
      </w:r>
      <w:proofErr w:type="spellEnd"/>
      <w:r w:rsidR="00933004" w:rsidRPr="00C7371A">
        <w:rPr>
          <w:lang w:val="nl-NL"/>
        </w:rPr>
        <w:t>.</w:t>
      </w:r>
    </w:p>
    <w:p w14:paraId="53E7BB00" w14:textId="38D37857" w:rsidR="00933004" w:rsidRDefault="00CC0EC2" w:rsidP="00933004">
      <w:pPr>
        <w:pStyle w:val="StepImage"/>
      </w:pPr>
      <w:r w:rsidRPr="00CC0EC2">
        <w:rPr>
          <w:noProof/>
        </w:rPr>
        <w:drawing>
          <wp:inline distT="0" distB="0" distL="0" distR="0" wp14:anchorId="23BC6472" wp14:editId="2191A6F3">
            <wp:extent cx="3518081" cy="831893"/>
            <wp:effectExtent l="0" t="0" r="6350" b="6350"/>
            <wp:docPr id="118506856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856" name="Afbeelding 1" descr="Afbeelding met tekst, schermopname, Lettertype, nummer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8B8" w14:textId="0ACABFC9" w:rsidR="00933004" w:rsidRDefault="00933004" w:rsidP="00080D17">
      <w:pPr>
        <w:pStyle w:val="Step"/>
        <w:numPr>
          <w:ilvl w:val="0"/>
          <w:numId w:val="14"/>
        </w:numPr>
      </w:pPr>
      <w:proofErr w:type="spellStart"/>
      <w:r>
        <w:t>Select</w:t>
      </w:r>
      <w:r w:rsidR="00C7371A">
        <w:t>eer</w:t>
      </w:r>
      <w:proofErr w:type="spellEnd"/>
      <w:r>
        <w:t xml:space="preserve"> </w:t>
      </w:r>
      <w:r w:rsidR="00AD4230">
        <w:rPr>
          <w:rStyle w:val="EmphasizeText"/>
        </w:rPr>
        <w:t>Blank Query</w:t>
      </w:r>
      <w:r>
        <w:t>.</w:t>
      </w:r>
    </w:p>
    <w:p w14:paraId="7DF6C7BD" w14:textId="06A06275" w:rsidR="00625C7D" w:rsidRPr="00B5774C" w:rsidRDefault="007F65BD" w:rsidP="00080D17">
      <w:pPr>
        <w:pStyle w:val="Step"/>
        <w:numPr>
          <w:ilvl w:val="0"/>
          <w:numId w:val="14"/>
        </w:numPr>
      </w:pPr>
      <w:proofErr w:type="spellStart"/>
      <w:r w:rsidRPr="00C7371A">
        <w:rPr>
          <w:lang w:val="nl-NL"/>
        </w:rPr>
        <w:t>l</w:t>
      </w:r>
      <w:r w:rsidR="00B5774C" w:rsidRPr="00C7371A">
        <w:rPr>
          <w:lang w:val="nl-NL"/>
        </w:rPr>
        <w:t>n</w:t>
      </w:r>
      <w:proofErr w:type="spellEnd"/>
      <w:r w:rsidR="00B5774C" w:rsidRPr="00C7371A">
        <w:rPr>
          <w:lang w:val="nl-NL"/>
        </w:rPr>
        <w:t xml:space="preserve"> </w:t>
      </w:r>
      <w:r w:rsidR="00C7371A" w:rsidRPr="00C7371A">
        <w:rPr>
          <w:lang w:val="nl-NL"/>
        </w:rPr>
        <w:t>het query overzicht aan de linkerkant</w:t>
      </w:r>
      <w:r w:rsidR="00B5774C" w:rsidRPr="00C7371A">
        <w:rPr>
          <w:lang w:val="nl-NL"/>
        </w:rPr>
        <w:t xml:space="preserve"> </w:t>
      </w:r>
      <w:proofErr w:type="spellStart"/>
      <w:r w:rsidR="00B5774C" w:rsidRPr="00C7371A">
        <w:rPr>
          <w:lang w:val="nl-NL"/>
        </w:rPr>
        <w:t>left</w:t>
      </w:r>
      <w:proofErr w:type="spellEnd"/>
      <w:r w:rsidR="00B5774C" w:rsidRPr="00C7371A">
        <w:rPr>
          <w:lang w:val="nl-NL"/>
        </w:rPr>
        <w:t xml:space="preserve"> </w:t>
      </w:r>
      <w:r w:rsidR="00C7371A">
        <w:rPr>
          <w:lang w:val="nl-NL"/>
        </w:rPr>
        <w:t xml:space="preserve">zie je een </w:t>
      </w:r>
      <w:r w:rsidR="00B5774C" w:rsidRPr="00C7371A">
        <w:rPr>
          <w:lang w:val="nl-NL"/>
        </w:rPr>
        <w:t>n</w:t>
      </w:r>
      <w:r w:rsidR="00C7371A">
        <w:rPr>
          <w:lang w:val="nl-NL"/>
        </w:rPr>
        <w:t>ieu</w:t>
      </w:r>
      <w:r w:rsidR="00B5774C" w:rsidRPr="00C7371A">
        <w:rPr>
          <w:lang w:val="nl-NL"/>
        </w:rPr>
        <w:t>w</w:t>
      </w:r>
      <w:r w:rsidR="00C7371A">
        <w:rPr>
          <w:lang w:val="nl-NL"/>
        </w:rPr>
        <w:t>e</w:t>
      </w:r>
      <w:r w:rsidR="00B5774C" w:rsidRPr="00C7371A">
        <w:rPr>
          <w:lang w:val="nl-NL"/>
        </w:rPr>
        <w:t xml:space="preserve"> tabe</w:t>
      </w:r>
      <w:r w:rsidR="00C7371A">
        <w:rPr>
          <w:lang w:val="nl-NL"/>
        </w:rPr>
        <w:t>l</w:t>
      </w:r>
      <w:r w:rsidR="00B5774C" w:rsidRPr="00C7371A">
        <w:rPr>
          <w:lang w:val="nl-NL"/>
        </w:rPr>
        <w:t xml:space="preserve"> “Query1”. </w:t>
      </w:r>
      <w:proofErr w:type="spellStart"/>
      <w:r w:rsidR="00B5774C">
        <w:t>Select</w:t>
      </w:r>
      <w:r w:rsidR="00C7371A">
        <w:t>eer</w:t>
      </w:r>
      <w:proofErr w:type="spellEnd"/>
      <w:r w:rsidR="00B5774C">
        <w:t xml:space="preserve"> </w:t>
      </w:r>
      <w:proofErr w:type="spellStart"/>
      <w:r w:rsidR="00C7371A">
        <w:t>deze</w:t>
      </w:r>
      <w:proofErr w:type="spellEnd"/>
      <w:r w:rsidR="00B5774C">
        <w:t xml:space="preserve"> </w:t>
      </w:r>
      <w:proofErr w:type="spellStart"/>
      <w:r w:rsidR="00B5774C">
        <w:t>tabe</w:t>
      </w:r>
      <w:r w:rsidR="00C7371A">
        <w:t>l</w:t>
      </w:r>
      <w:proofErr w:type="spellEnd"/>
      <w:r w:rsidR="00B5774C">
        <w:t>.</w:t>
      </w:r>
    </w:p>
    <w:p w14:paraId="5FE6EC79" w14:textId="278EB27E" w:rsidR="007F65BD" w:rsidRPr="00DB6E83" w:rsidRDefault="007F65BD" w:rsidP="00080D17">
      <w:pPr>
        <w:pStyle w:val="Step"/>
        <w:numPr>
          <w:ilvl w:val="0"/>
          <w:numId w:val="14"/>
        </w:numPr>
      </w:pPr>
      <w:r w:rsidRPr="007F65BD">
        <w:t xml:space="preserve">In menu Home, </w:t>
      </w:r>
      <w:proofErr w:type="spellStart"/>
      <w:r w:rsidR="00C7371A">
        <w:t>Selecteer</w:t>
      </w:r>
      <w:proofErr w:type="spellEnd"/>
      <w:r w:rsidRPr="007F65BD">
        <w:t xml:space="preserve"> </w:t>
      </w:r>
      <w:r w:rsidRPr="00DB6E83">
        <w:rPr>
          <w:b/>
          <w:bCs/>
        </w:rPr>
        <w:t>Advanced Editor</w:t>
      </w:r>
      <w:r w:rsidR="00620283">
        <w:rPr>
          <w:b/>
          <w:bCs/>
        </w:rPr>
        <w:br/>
      </w:r>
      <w:r w:rsidR="00620283" w:rsidRPr="00620283">
        <w:rPr>
          <w:noProof/>
        </w:rPr>
        <w:drawing>
          <wp:inline distT="0" distB="0" distL="0" distR="0" wp14:anchorId="7EC641C8" wp14:editId="3E320DD9">
            <wp:extent cx="4808637" cy="1905165"/>
            <wp:effectExtent l="0" t="0" r="0" b="0"/>
            <wp:docPr id="1919081988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1988" name="Afbeelding 1" descr="Afbeelding met tekst, schermopname, lijn, Lettertype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BC27" w14:textId="593ADDAB" w:rsidR="00EC1D19" w:rsidRDefault="00EC1D19" w:rsidP="00080D17">
      <w:pPr>
        <w:pStyle w:val="Step"/>
        <w:numPr>
          <w:ilvl w:val="0"/>
          <w:numId w:val="14"/>
        </w:numPr>
        <w:rPr>
          <w:lang w:val="nl-NL"/>
        </w:rPr>
      </w:pPr>
      <w:r>
        <w:rPr>
          <w:lang w:val="nl-NL"/>
        </w:rPr>
        <w:t>Verwijder de bestaande code</w:t>
      </w:r>
    </w:p>
    <w:p w14:paraId="0E472BA6" w14:textId="5E425F44" w:rsidR="00DB6E83" w:rsidRDefault="00AB6AF2" w:rsidP="00080D17">
      <w:pPr>
        <w:pStyle w:val="Step"/>
        <w:numPr>
          <w:ilvl w:val="0"/>
          <w:numId w:val="14"/>
        </w:numPr>
        <w:rPr>
          <w:lang w:val="nl-NL"/>
        </w:rPr>
      </w:pPr>
      <w:r>
        <w:rPr>
          <w:lang w:val="nl-NL"/>
        </w:rPr>
        <w:t>Open</w:t>
      </w:r>
      <w:r w:rsidR="00EC1D19">
        <w:rPr>
          <w:lang w:val="nl-NL"/>
        </w:rPr>
        <w:t xml:space="preserve"> het tekstbestand </w:t>
      </w:r>
      <w:r w:rsidR="00620283" w:rsidRPr="00C00B3D">
        <w:rPr>
          <w:lang w:val="nl-NL"/>
        </w:rPr>
        <w:t xml:space="preserve"> “</w:t>
      </w:r>
      <w:r w:rsidR="00C00B3D" w:rsidRPr="00C00B3D">
        <w:rPr>
          <w:lang w:val="nl-NL"/>
        </w:rPr>
        <w:t>Date S</w:t>
      </w:r>
      <w:r w:rsidR="00C00B3D">
        <w:rPr>
          <w:lang w:val="nl-NL"/>
        </w:rPr>
        <w:t>cript.txt”</w:t>
      </w:r>
    </w:p>
    <w:p w14:paraId="52F894B2" w14:textId="7D09C85C" w:rsidR="00C00B3D" w:rsidRPr="00981C7F" w:rsidRDefault="0006384B" w:rsidP="00080D17">
      <w:pPr>
        <w:pStyle w:val="Step"/>
        <w:numPr>
          <w:ilvl w:val="0"/>
          <w:numId w:val="14"/>
        </w:numPr>
        <w:rPr>
          <w:lang w:val="nl-NL"/>
        </w:rPr>
      </w:pPr>
      <w:r w:rsidRPr="0006384B">
        <w:rPr>
          <w:lang w:val="nl-NL"/>
        </w:rPr>
        <w:t xml:space="preserve">Kopieer het </w:t>
      </w:r>
      <w:r w:rsidR="00981C7F">
        <w:rPr>
          <w:lang w:val="nl-NL"/>
        </w:rPr>
        <w:t>gehele</w:t>
      </w:r>
      <w:r w:rsidRPr="0006384B">
        <w:rPr>
          <w:lang w:val="nl-NL"/>
        </w:rPr>
        <w:t xml:space="preserve"> script </w:t>
      </w:r>
      <w:r w:rsidR="00981C7F">
        <w:rPr>
          <w:lang w:val="nl-NL"/>
        </w:rPr>
        <w:t>uit</w:t>
      </w:r>
      <w:r w:rsidRPr="0006384B">
        <w:rPr>
          <w:lang w:val="nl-NL"/>
        </w:rPr>
        <w:t xml:space="preserve"> het tekstbestand en plak het </w:t>
      </w:r>
      <w:r>
        <w:rPr>
          <w:lang w:val="nl-NL"/>
        </w:rPr>
        <w:t xml:space="preserve">in </w:t>
      </w:r>
      <w:r w:rsidR="000A63A9" w:rsidRPr="0006384B">
        <w:rPr>
          <w:lang w:val="nl-NL"/>
        </w:rPr>
        <w:t xml:space="preserve"> Query 1. </w:t>
      </w:r>
    </w:p>
    <w:p w14:paraId="1B401F33" w14:textId="5A29B0D9" w:rsidR="00CC7051" w:rsidRDefault="00275084" w:rsidP="00080D17">
      <w:pPr>
        <w:pStyle w:val="Step"/>
        <w:numPr>
          <w:ilvl w:val="0"/>
          <w:numId w:val="14"/>
        </w:numPr>
        <w:rPr>
          <w:lang w:val="nl-NL"/>
        </w:rPr>
      </w:pPr>
      <w:r>
        <w:rPr>
          <w:lang w:val="nl-NL"/>
        </w:rPr>
        <w:t>Klik</w:t>
      </w:r>
      <w:r w:rsidR="000A63A9">
        <w:rPr>
          <w:lang w:val="nl-NL"/>
        </w:rPr>
        <w:t xml:space="preserve"> </w:t>
      </w:r>
      <w:proofErr w:type="spellStart"/>
      <w:r w:rsidR="00CC7051">
        <w:rPr>
          <w:lang w:val="nl-NL"/>
        </w:rPr>
        <w:t>Done</w:t>
      </w:r>
      <w:proofErr w:type="spellEnd"/>
    </w:p>
    <w:p w14:paraId="0C7BC852" w14:textId="6C196D46" w:rsidR="00D20064" w:rsidRDefault="00D20064" w:rsidP="00080D17">
      <w:pPr>
        <w:pStyle w:val="Step"/>
        <w:numPr>
          <w:ilvl w:val="0"/>
          <w:numId w:val="14"/>
        </w:numPr>
        <w:rPr>
          <w:lang w:val="nl-NL"/>
        </w:rPr>
      </w:pPr>
      <w:r>
        <w:rPr>
          <w:lang w:val="nl-NL"/>
        </w:rPr>
        <w:t>Hernoem de tabel Query 1 naar Dates</w:t>
      </w:r>
    </w:p>
    <w:p w14:paraId="189DB814" w14:textId="2D511A99" w:rsidR="00CC7051" w:rsidRDefault="00275084" w:rsidP="00080D17">
      <w:pPr>
        <w:pStyle w:val="Step"/>
        <w:numPr>
          <w:ilvl w:val="0"/>
          <w:numId w:val="14"/>
        </w:numPr>
        <w:rPr>
          <w:lang w:val="nl-NL"/>
        </w:rPr>
      </w:pPr>
      <w:r>
        <w:rPr>
          <w:lang w:val="nl-NL"/>
        </w:rPr>
        <w:t>Klik</w:t>
      </w:r>
      <w:r w:rsidR="000A63A9">
        <w:rPr>
          <w:lang w:val="nl-NL"/>
        </w:rPr>
        <w:t xml:space="preserve"> </w:t>
      </w:r>
      <w:r w:rsidR="00CC7051">
        <w:rPr>
          <w:lang w:val="nl-NL"/>
        </w:rPr>
        <w:t xml:space="preserve">Close &amp; </w:t>
      </w:r>
      <w:proofErr w:type="spellStart"/>
      <w:r w:rsidR="00CC7051">
        <w:rPr>
          <w:lang w:val="nl-NL"/>
        </w:rPr>
        <w:t>Apply</w:t>
      </w:r>
      <w:proofErr w:type="spellEnd"/>
      <w:r w:rsidR="00CC7051">
        <w:rPr>
          <w:lang w:val="nl-NL"/>
        </w:rPr>
        <w:t>.</w:t>
      </w:r>
    </w:p>
    <w:p w14:paraId="3005DAD8" w14:textId="77777777" w:rsidR="00AB40D0" w:rsidRDefault="00AB40D0" w:rsidP="00AB40D0">
      <w:pPr>
        <w:pStyle w:val="Step"/>
        <w:numPr>
          <w:ilvl w:val="0"/>
          <w:numId w:val="0"/>
        </w:numPr>
        <w:ind w:left="397" w:hanging="397"/>
        <w:rPr>
          <w:lang w:val="nl-NL"/>
        </w:rPr>
      </w:pPr>
    </w:p>
    <w:p w14:paraId="5991B636" w14:textId="71B4B19F" w:rsidR="00AB40D0" w:rsidRDefault="00AB40D0" w:rsidP="00AB40D0">
      <w:pPr>
        <w:pStyle w:val="Step"/>
        <w:numPr>
          <w:ilvl w:val="0"/>
          <w:numId w:val="0"/>
        </w:numPr>
        <w:ind w:left="397" w:hanging="397"/>
        <w:rPr>
          <w:lang w:val="nl-NL"/>
        </w:rPr>
      </w:pPr>
      <w:r>
        <w:rPr>
          <w:lang w:val="nl-NL"/>
        </w:rPr>
        <w:t xml:space="preserve">Nu zijn alle tabellen die we nodig hebben aanwezig in het model. Nu gaan we relaties leggen tussen de tabellen en formules maken om de </w:t>
      </w:r>
      <w:proofErr w:type="spellStart"/>
      <w:r>
        <w:rPr>
          <w:lang w:val="nl-NL"/>
        </w:rPr>
        <w:t>visuals</w:t>
      </w:r>
      <w:proofErr w:type="spellEnd"/>
      <w:r>
        <w:rPr>
          <w:lang w:val="nl-NL"/>
        </w:rPr>
        <w:t xml:space="preserve"> mogelijk te maken.</w:t>
      </w:r>
      <w:r w:rsidR="00C17C61">
        <w:rPr>
          <w:lang w:val="nl-NL"/>
        </w:rPr>
        <w:t xml:space="preserve"> </w:t>
      </w:r>
      <w:r w:rsidR="00CE2381">
        <w:rPr>
          <w:lang w:val="nl-NL"/>
        </w:rPr>
        <w:t>Zodra je deze sectie afgerond hebt informeer de instructeur.</w:t>
      </w:r>
    </w:p>
    <w:p w14:paraId="2447CCC6" w14:textId="77777777" w:rsidR="00741406" w:rsidRPr="00C17C61" w:rsidRDefault="00741406">
      <w:pPr>
        <w:spacing w:before="0" w:after="0"/>
        <w:rPr>
          <w:i/>
          <w:iCs/>
          <w:lang w:val="nl-NL"/>
        </w:rPr>
      </w:pPr>
    </w:p>
    <w:p w14:paraId="6931F951" w14:textId="743DA4E7" w:rsidR="00A2575F" w:rsidRPr="002302F4" w:rsidRDefault="00083C49" w:rsidP="00A2575F">
      <w:pPr>
        <w:pStyle w:val="Heading1"/>
        <w:rPr>
          <w:lang w:val="nl-NL"/>
        </w:rPr>
      </w:pPr>
      <w:r w:rsidRPr="002302F4">
        <w:rPr>
          <w:lang w:val="nl-NL"/>
        </w:rPr>
        <w:lastRenderedPageBreak/>
        <w:t xml:space="preserve">Preparing </w:t>
      </w:r>
      <w:proofErr w:type="spellStart"/>
      <w:r w:rsidRPr="002302F4">
        <w:rPr>
          <w:lang w:val="nl-NL"/>
        </w:rPr>
        <w:t>the</w:t>
      </w:r>
      <w:proofErr w:type="spellEnd"/>
      <w:r w:rsidRPr="002302F4">
        <w:rPr>
          <w:lang w:val="nl-NL"/>
        </w:rPr>
        <w:t xml:space="preserve"> Model </w:t>
      </w:r>
      <w:proofErr w:type="spellStart"/>
      <w:r w:rsidRPr="002302F4">
        <w:rPr>
          <w:lang w:val="nl-NL"/>
        </w:rPr>
        <w:t>for</w:t>
      </w:r>
      <w:proofErr w:type="spellEnd"/>
      <w:r w:rsidRPr="002302F4">
        <w:rPr>
          <w:lang w:val="nl-NL"/>
        </w:rPr>
        <w:t xml:space="preserve"> R</w:t>
      </w:r>
      <w:r w:rsidR="00A2575F" w:rsidRPr="002302F4">
        <w:rPr>
          <w:lang w:val="nl-NL"/>
        </w:rPr>
        <w:t>eporting</w:t>
      </w:r>
    </w:p>
    <w:p w14:paraId="0C85EC8C" w14:textId="587866F8" w:rsidR="009E78A5" w:rsidRPr="00214F1A" w:rsidRDefault="00CE2381" w:rsidP="00214F1A">
      <w:pPr>
        <w:rPr>
          <w:lang w:val="nl-NL"/>
        </w:rPr>
      </w:pPr>
      <w:r w:rsidRPr="00CE2381">
        <w:rPr>
          <w:lang w:val="nl-NL"/>
        </w:rPr>
        <w:t xml:space="preserve">In deze oefening gaan </w:t>
      </w:r>
      <w:r>
        <w:rPr>
          <w:lang w:val="nl-NL"/>
        </w:rPr>
        <w:t xml:space="preserve">we het datamodel prepareren voor gebruik in een rapport. </w:t>
      </w:r>
      <w:r w:rsidR="00DA1082">
        <w:rPr>
          <w:lang w:val="nl-NL"/>
        </w:rPr>
        <w:t>We gaan kolommen berekenen. Relaties leggen en velden verbergen.</w:t>
      </w:r>
      <w:r w:rsidR="006B0911">
        <w:rPr>
          <w:lang w:val="nl-NL"/>
        </w:rPr>
        <w:br/>
      </w:r>
      <w:r w:rsidR="006B0911" w:rsidRPr="00DA2D96">
        <w:rPr>
          <w:lang w:val="nl-NL"/>
        </w:rPr>
        <w:br/>
      </w:r>
      <w:r w:rsidR="008E5E77">
        <w:rPr>
          <w:lang w:val="nl-NL"/>
        </w:rPr>
        <w:t>Verbergen van</w:t>
      </w:r>
      <w:r w:rsidR="009E78A5" w:rsidRPr="004415EA">
        <w:rPr>
          <w:lang w:val="nl-NL"/>
        </w:rPr>
        <w:t xml:space="preserve"> </w:t>
      </w:r>
      <w:proofErr w:type="spellStart"/>
      <w:r w:rsidR="009E78A5" w:rsidRPr="004415EA">
        <w:rPr>
          <w:lang w:val="nl-NL"/>
        </w:rPr>
        <w:t>Tables</w:t>
      </w:r>
      <w:proofErr w:type="spellEnd"/>
      <w:r w:rsidR="009E78A5" w:rsidRPr="004415EA">
        <w:rPr>
          <w:lang w:val="nl-NL"/>
        </w:rPr>
        <w:t xml:space="preserve"> </w:t>
      </w:r>
      <w:proofErr w:type="spellStart"/>
      <w:r w:rsidR="009E78A5" w:rsidRPr="004415EA">
        <w:rPr>
          <w:lang w:val="nl-NL"/>
        </w:rPr>
        <w:t>and</w:t>
      </w:r>
      <w:proofErr w:type="spellEnd"/>
      <w:r w:rsidR="009E78A5" w:rsidRPr="004415EA">
        <w:rPr>
          <w:lang w:val="nl-NL"/>
        </w:rPr>
        <w:t xml:space="preserve"> Fields</w:t>
      </w:r>
    </w:p>
    <w:p w14:paraId="08D064DE" w14:textId="2C9C50A8" w:rsidR="009E78A5" w:rsidRPr="008E5E77" w:rsidRDefault="009E78A5" w:rsidP="009E78A5">
      <w:pPr>
        <w:rPr>
          <w:lang w:val="nl-NL"/>
        </w:rPr>
      </w:pPr>
      <w:r w:rsidRPr="008E5E77">
        <w:rPr>
          <w:lang w:val="nl-NL"/>
        </w:rPr>
        <w:t xml:space="preserve">In </w:t>
      </w:r>
      <w:r w:rsidR="008E5E77" w:rsidRPr="008E5E77">
        <w:rPr>
          <w:lang w:val="nl-NL"/>
        </w:rPr>
        <w:t>deze opgave ga je tabellen en Velden verbergen die niet gebru</w:t>
      </w:r>
      <w:r w:rsidR="008E5E77">
        <w:rPr>
          <w:lang w:val="nl-NL"/>
        </w:rPr>
        <w:t>ikt moeten worden in rapportages.</w:t>
      </w:r>
      <w:r w:rsidRPr="008E5E77">
        <w:rPr>
          <w:lang w:val="nl-NL"/>
        </w:rPr>
        <w:t>.</w:t>
      </w:r>
    </w:p>
    <w:p w14:paraId="3DBA605B" w14:textId="32304741" w:rsidR="009E78A5" w:rsidRPr="00737422" w:rsidRDefault="000342C4" w:rsidP="00080D17">
      <w:pPr>
        <w:pStyle w:val="Step"/>
        <w:numPr>
          <w:ilvl w:val="0"/>
          <w:numId w:val="15"/>
        </w:numPr>
        <w:rPr>
          <w:lang w:val="nl-NL"/>
        </w:rPr>
      </w:pPr>
      <w:r w:rsidRPr="00737422">
        <w:rPr>
          <w:lang w:val="nl-NL"/>
        </w:rPr>
        <w:t>Switch</w:t>
      </w:r>
      <w:r w:rsidR="009E78A5" w:rsidRPr="00737422">
        <w:rPr>
          <w:lang w:val="nl-NL"/>
        </w:rPr>
        <w:t xml:space="preserve"> </w:t>
      </w:r>
      <w:r w:rsidR="008E5E77" w:rsidRPr="00737422">
        <w:rPr>
          <w:lang w:val="nl-NL"/>
        </w:rPr>
        <w:t>naar</w:t>
      </w:r>
      <w:r w:rsidR="009E78A5" w:rsidRPr="00737422">
        <w:rPr>
          <w:lang w:val="nl-NL"/>
        </w:rPr>
        <w:t xml:space="preserve"> </w:t>
      </w:r>
      <w:proofErr w:type="spellStart"/>
      <w:r w:rsidR="00737422" w:rsidRPr="00737422">
        <w:rPr>
          <w:lang w:val="nl-NL"/>
        </w:rPr>
        <w:t>Table</w:t>
      </w:r>
      <w:proofErr w:type="spellEnd"/>
      <w:r w:rsidR="009E78A5" w:rsidRPr="00737422">
        <w:rPr>
          <w:lang w:val="nl-NL"/>
        </w:rPr>
        <w:t xml:space="preserve"> view</w:t>
      </w:r>
      <w:r w:rsidR="00737422" w:rsidRPr="00737422">
        <w:rPr>
          <w:lang w:val="nl-NL"/>
        </w:rPr>
        <w:t xml:space="preserve"> via de </w:t>
      </w:r>
      <w:proofErr w:type="spellStart"/>
      <w:r w:rsidR="00737422" w:rsidRPr="00737422">
        <w:rPr>
          <w:lang w:val="nl-NL"/>
        </w:rPr>
        <w:t>pane</w:t>
      </w:r>
      <w:proofErr w:type="spellEnd"/>
      <w:r w:rsidR="00737422" w:rsidRPr="00737422">
        <w:rPr>
          <w:lang w:val="nl-NL"/>
        </w:rPr>
        <w:t xml:space="preserve"> aan</w:t>
      </w:r>
      <w:r w:rsidR="00737422">
        <w:rPr>
          <w:lang w:val="nl-NL"/>
        </w:rPr>
        <w:t xml:space="preserve"> de linkerkant.</w:t>
      </w:r>
    </w:p>
    <w:p w14:paraId="320F5661" w14:textId="77777777" w:rsidR="00805F33" w:rsidRDefault="000F4E55" w:rsidP="00805F33">
      <w:pPr>
        <w:pStyle w:val="StepImage"/>
      </w:pPr>
      <w:r>
        <w:rPr>
          <w:noProof/>
        </w:rPr>
        <w:drawing>
          <wp:inline distT="0" distB="0" distL="0" distR="0" wp14:anchorId="200AAA8A" wp14:editId="50DA827C">
            <wp:extent cx="400000" cy="1476190"/>
            <wp:effectExtent l="19050" t="19050" r="19685" b="1016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147619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rgbClr val="FFC000"/>
                          </a:gs>
                          <a:gs pos="50000">
                            <a:schemeClr val="bg1"/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1171A07B" w14:textId="061A759A" w:rsidR="000342C4" w:rsidRPr="008E5E77" w:rsidRDefault="008E5E77" w:rsidP="000342C4">
      <w:pPr>
        <w:pStyle w:val="Step"/>
        <w:rPr>
          <w:lang w:val="nl-NL"/>
        </w:rPr>
      </w:pPr>
      <w:r w:rsidRPr="008E5E77">
        <w:rPr>
          <w:lang w:val="nl-NL"/>
        </w:rPr>
        <w:t xml:space="preserve">Aan de rechterkant is een </w:t>
      </w:r>
      <w:r w:rsidR="000342C4" w:rsidRPr="008E5E77">
        <w:rPr>
          <w:lang w:val="nl-NL"/>
        </w:rPr>
        <w:t xml:space="preserve"> </w:t>
      </w:r>
      <w:r w:rsidR="00FA7FE8" w:rsidRPr="008E5E77">
        <w:rPr>
          <w:rStyle w:val="EmphasizeText"/>
          <w:lang w:val="nl-NL"/>
        </w:rPr>
        <w:t>Data</w:t>
      </w:r>
      <w:r w:rsidR="000342C4" w:rsidRPr="008E5E77">
        <w:rPr>
          <w:lang w:val="nl-NL"/>
        </w:rPr>
        <w:t xml:space="preserve"> </w:t>
      </w:r>
      <w:proofErr w:type="spellStart"/>
      <w:r w:rsidR="000342C4" w:rsidRPr="008E5E77">
        <w:rPr>
          <w:lang w:val="nl-NL"/>
        </w:rPr>
        <w:t>pane</w:t>
      </w:r>
      <w:proofErr w:type="spellEnd"/>
      <w:r w:rsidRPr="008E5E77">
        <w:rPr>
          <w:lang w:val="nl-NL"/>
        </w:rPr>
        <w:t>.</w:t>
      </w:r>
      <w:r>
        <w:rPr>
          <w:lang w:val="nl-NL"/>
        </w:rPr>
        <w:t xml:space="preserve"> Selecteer daar een tabel om de inhoud te bekijken.</w:t>
      </w:r>
    </w:p>
    <w:p w14:paraId="13BE6E62" w14:textId="5CD6BCB9" w:rsidR="00AB1B66" w:rsidRPr="00756B2D" w:rsidRDefault="00AB1B66" w:rsidP="000342C4">
      <w:pPr>
        <w:pStyle w:val="Step"/>
      </w:pPr>
      <w:r>
        <w:t xml:space="preserve">Right-Click </w:t>
      </w:r>
      <w:r w:rsidR="008E5E77">
        <w:t>de</w:t>
      </w:r>
      <w:r>
        <w:t xml:space="preserve"> Date</w:t>
      </w:r>
      <w:r w:rsidR="00D411AC">
        <w:t>s</w:t>
      </w:r>
      <w:r>
        <w:t xml:space="preserve"> table and </w:t>
      </w:r>
      <w:proofErr w:type="spellStart"/>
      <w:r>
        <w:t>select</w:t>
      </w:r>
      <w:r w:rsidR="008E5E77">
        <w:t>eer</w:t>
      </w:r>
      <w:proofErr w:type="spellEnd"/>
      <w:r>
        <w:t xml:space="preserve"> </w:t>
      </w:r>
      <w:r w:rsidR="008E5E77">
        <w:t>“</w:t>
      </w:r>
      <w:r>
        <w:t>Mark as date table</w:t>
      </w:r>
      <w:r w:rsidR="008E5E77">
        <w:t>”</w:t>
      </w:r>
      <w:r>
        <w:t xml:space="preserve">. </w:t>
      </w:r>
      <w:r w:rsidR="00756B2D">
        <w:t xml:space="preserve"> </w:t>
      </w:r>
      <w:r w:rsidR="00756B2D">
        <w:t xml:space="preserve">Zet “Mark as Date table” setting </w:t>
      </w:r>
      <w:proofErr w:type="spellStart"/>
      <w:r w:rsidR="00756B2D">
        <w:t>aan.</w:t>
      </w:r>
      <w:r w:rsidR="008E5E77" w:rsidRPr="00756B2D">
        <w:t>Kies</w:t>
      </w:r>
      <w:proofErr w:type="spellEnd"/>
      <w:r w:rsidR="003B1012" w:rsidRPr="00756B2D">
        <w:t xml:space="preserve"> Date </w:t>
      </w:r>
      <w:proofErr w:type="spellStart"/>
      <w:r w:rsidR="003B1012" w:rsidRPr="00756B2D">
        <w:t>a</w:t>
      </w:r>
      <w:r w:rsidR="008E5E77" w:rsidRPr="00756B2D">
        <w:t>ls</w:t>
      </w:r>
      <w:proofErr w:type="spellEnd"/>
      <w:r w:rsidR="008E5E77" w:rsidRPr="00756B2D">
        <w:t xml:space="preserve"> de</w:t>
      </w:r>
      <w:r w:rsidR="003B1012" w:rsidRPr="00756B2D">
        <w:t xml:space="preserve"> </w:t>
      </w:r>
      <w:r w:rsidR="003021CA" w:rsidRPr="00756B2D">
        <w:t>date column</w:t>
      </w:r>
      <w:r w:rsidR="008E5E77" w:rsidRPr="00756B2D">
        <w:t xml:space="preserve">. </w:t>
      </w:r>
      <w:r w:rsidR="00756B2D">
        <w:t xml:space="preserve"> </w:t>
      </w:r>
      <w:proofErr w:type="spellStart"/>
      <w:r w:rsidR="00756B2D">
        <w:t>Klik</w:t>
      </w:r>
      <w:proofErr w:type="spellEnd"/>
      <w:r w:rsidR="00756B2D">
        <w:t xml:space="preserve"> op Save.</w:t>
      </w:r>
    </w:p>
    <w:p w14:paraId="4D83A5AC" w14:textId="5268A2C1" w:rsidR="00C030E3" w:rsidRDefault="008E5E77" w:rsidP="000342C4">
      <w:pPr>
        <w:pStyle w:val="Step"/>
        <w:rPr>
          <w:lang w:val="nl-NL"/>
        </w:rPr>
      </w:pPr>
      <w:r w:rsidRPr="008E5E77">
        <w:rPr>
          <w:lang w:val="nl-NL"/>
        </w:rPr>
        <w:t>Verander</w:t>
      </w:r>
      <w:r w:rsidR="00C030E3" w:rsidRPr="008E5E77">
        <w:rPr>
          <w:lang w:val="nl-NL"/>
        </w:rPr>
        <w:t xml:space="preserve"> </w:t>
      </w:r>
      <w:r w:rsidRPr="008E5E77">
        <w:rPr>
          <w:lang w:val="nl-NL"/>
        </w:rPr>
        <w:t>de</w:t>
      </w:r>
      <w:r w:rsidR="00C030E3" w:rsidRPr="008E5E77">
        <w:rPr>
          <w:lang w:val="nl-NL"/>
        </w:rPr>
        <w:t xml:space="preserve"> format </w:t>
      </w:r>
      <w:r w:rsidRPr="008E5E77">
        <w:rPr>
          <w:lang w:val="nl-NL"/>
        </w:rPr>
        <w:t>van</w:t>
      </w:r>
      <w:r w:rsidR="00C030E3" w:rsidRPr="008E5E77">
        <w:rPr>
          <w:lang w:val="nl-NL"/>
        </w:rPr>
        <w:t xml:space="preserve"> Date columns </w:t>
      </w:r>
      <w:r w:rsidRPr="008E5E77">
        <w:rPr>
          <w:lang w:val="nl-NL"/>
        </w:rPr>
        <w:t>zodat het als</w:t>
      </w:r>
      <w:r w:rsidR="00C030E3" w:rsidRPr="008E5E77">
        <w:rPr>
          <w:lang w:val="nl-NL"/>
        </w:rPr>
        <w:t xml:space="preserve"> “DD-MM-YYYY”</w:t>
      </w:r>
      <w:r>
        <w:rPr>
          <w:lang w:val="nl-NL"/>
        </w:rPr>
        <w:t xml:space="preserve"> zichtbaar is (29-04-2025)</w:t>
      </w:r>
    </w:p>
    <w:p w14:paraId="3364DA1B" w14:textId="4EEED0C1" w:rsidR="00756B2D" w:rsidRPr="008E5E77" w:rsidRDefault="00390F7C" w:rsidP="000342C4">
      <w:pPr>
        <w:pStyle w:val="Step"/>
        <w:rPr>
          <w:lang w:val="nl-NL"/>
        </w:rPr>
      </w:pPr>
      <w:r>
        <w:rPr>
          <w:lang w:val="nl-NL"/>
        </w:rPr>
        <w:t xml:space="preserve">Selecteer daarvoor de kolom. In de </w:t>
      </w:r>
      <w:proofErr w:type="spellStart"/>
      <w:r>
        <w:rPr>
          <w:lang w:val="nl-NL"/>
        </w:rPr>
        <w:t>ribbon</w:t>
      </w:r>
      <w:proofErr w:type="spellEnd"/>
      <w:r>
        <w:rPr>
          <w:lang w:val="nl-NL"/>
        </w:rPr>
        <w:t xml:space="preserve"> zie je een format optie</w:t>
      </w:r>
      <w:r w:rsidR="00C22CC3">
        <w:rPr>
          <w:lang w:val="nl-NL"/>
        </w:rPr>
        <w:t>. Kies daar voor short date</w:t>
      </w:r>
      <w:r w:rsidR="00C22CC3">
        <w:rPr>
          <w:lang w:val="nl-NL"/>
        </w:rPr>
        <w:br/>
      </w:r>
      <w:r w:rsidR="00C22CC3" w:rsidRPr="00C22CC3">
        <w:rPr>
          <w:lang w:val="nl-NL"/>
        </w:rPr>
        <w:drawing>
          <wp:inline distT="0" distB="0" distL="0" distR="0" wp14:anchorId="3ACB5F65" wp14:editId="20E6A61C">
            <wp:extent cx="6332220" cy="1193800"/>
            <wp:effectExtent l="0" t="0" r="0" b="6350"/>
            <wp:docPr id="128702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68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52B" w14:textId="6B48ED96" w:rsidR="00F55508" w:rsidRPr="008E5E77" w:rsidRDefault="008E5E77" w:rsidP="000342C4">
      <w:pPr>
        <w:pStyle w:val="Step"/>
        <w:rPr>
          <w:lang w:val="nl-NL"/>
        </w:rPr>
      </w:pPr>
      <w:r w:rsidRPr="008E5E77">
        <w:rPr>
          <w:lang w:val="nl-NL"/>
        </w:rPr>
        <w:t>Verwijder</w:t>
      </w:r>
      <w:r w:rsidR="00F55508" w:rsidRPr="008E5E77">
        <w:rPr>
          <w:lang w:val="nl-NL"/>
        </w:rPr>
        <w:t xml:space="preserve"> Column “Start of </w:t>
      </w:r>
      <w:proofErr w:type="spellStart"/>
      <w:r w:rsidR="00F55508" w:rsidRPr="008E5E77">
        <w:rPr>
          <w:lang w:val="nl-NL"/>
        </w:rPr>
        <w:t>Quarter</w:t>
      </w:r>
      <w:proofErr w:type="spellEnd"/>
      <w:r w:rsidR="00F55508" w:rsidRPr="008E5E77">
        <w:rPr>
          <w:lang w:val="nl-NL"/>
        </w:rPr>
        <w:t xml:space="preserve">” Right-Click </w:t>
      </w:r>
      <w:r w:rsidRPr="008E5E77">
        <w:rPr>
          <w:lang w:val="nl-NL"/>
        </w:rPr>
        <w:t>op</w:t>
      </w:r>
      <w:r w:rsidR="00F55508" w:rsidRPr="008E5E77">
        <w:rPr>
          <w:lang w:val="nl-NL"/>
        </w:rPr>
        <w:t xml:space="preserve"> Column header </w:t>
      </w:r>
      <w:r w:rsidRPr="008E5E77">
        <w:rPr>
          <w:lang w:val="nl-NL"/>
        </w:rPr>
        <w:t>en</w:t>
      </w:r>
      <w:r w:rsidR="00F55508" w:rsidRPr="008E5E77">
        <w:rPr>
          <w:lang w:val="nl-NL"/>
        </w:rPr>
        <w:t xml:space="preserve"> </w:t>
      </w:r>
      <w:r w:rsidR="000D007D" w:rsidRPr="008E5E77">
        <w:rPr>
          <w:lang w:val="nl-NL"/>
        </w:rPr>
        <w:t>select</w:t>
      </w:r>
      <w:r w:rsidRPr="008E5E77">
        <w:rPr>
          <w:lang w:val="nl-NL"/>
        </w:rPr>
        <w:t>eer</w:t>
      </w:r>
      <w:r w:rsidR="000D007D" w:rsidRPr="008E5E77">
        <w:rPr>
          <w:lang w:val="nl-NL"/>
        </w:rPr>
        <w:t xml:space="preserve"> Delete. D</w:t>
      </w:r>
      <w:r w:rsidRPr="008E5E77">
        <w:rPr>
          <w:lang w:val="nl-NL"/>
        </w:rPr>
        <w:t>oe hetzelfde voor</w:t>
      </w:r>
      <w:r w:rsidR="000D007D" w:rsidRPr="008E5E77">
        <w:rPr>
          <w:lang w:val="nl-NL"/>
        </w:rPr>
        <w:t xml:space="preserve"> End of </w:t>
      </w:r>
      <w:proofErr w:type="spellStart"/>
      <w:r w:rsidR="000D007D" w:rsidRPr="008E5E77">
        <w:rPr>
          <w:lang w:val="nl-NL"/>
        </w:rPr>
        <w:t>Quarter</w:t>
      </w:r>
      <w:proofErr w:type="spellEnd"/>
      <w:r w:rsidR="000D007D" w:rsidRPr="008E5E77">
        <w:rPr>
          <w:lang w:val="nl-NL"/>
        </w:rPr>
        <w:t>.</w:t>
      </w:r>
      <w:r w:rsidR="000D007D" w:rsidRPr="008E5E77">
        <w:rPr>
          <w:lang w:val="nl-NL"/>
        </w:rPr>
        <w:br/>
      </w:r>
      <w:proofErr w:type="spellStart"/>
      <w:r w:rsidR="000D007D" w:rsidRPr="008E5E77">
        <w:rPr>
          <w:i/>
          <w:iCs/>
          <w:lang w:val="nl-NL"/>
        </w:rPr>
        <w:t>Note</w:t>
      </w:r>
      <w:proofErr w:type="spellEnd"/>
      <w:r w:rsidR="000D007D" w:rsidRPr="008E5E77">
        <w:rPr>
          <w:i/>
          <w:iCs/>
          <w:lang w:val="nl-NL"/>
        </w:rPr>
        <w:t xml:space="preserve">: </w:t>
      </w:r>
      <w:r w:rsidRPr="008E5E77">
        <w:rPr>
          <w:i/>
          <w:iCs/>
          <w:lang w:val="nl-NL"/>
        </w:rPr>
        <w:t>Je kan</w:t>
      </w:r>
      <w:r w:rsidR="00305031">
        <w:rPr>
          <w:i/>
          <w:iCs/>
          <w:lang w:val="nl-NL"/>
        </w:rPr>
        <w:t xml:space="preserve"> in powerquery</w:t>
      </w:r>
      <w:r w:rsidR="000D007D" w:rsidRPr="008E5E77">
        <w:rPr>
          <w:i/>
          <w:iCs/>
          <w:lang w:val="nl-NL"/>
        </w:rPr>
        <w:t xml:space="preserve"> multiple Select</w:t>
      </w:r>
      <w:r w:rsidRPr="008E5E77">
        <w:rPr>
          <w:i/>
          <w:iCs/>
          <w:lang w:val="nl-NL"/>
        </w:rPr>
        <w:t xml:space="preserve"> doen</w:t>
      </w:r>
      <w:r w:rsidR="000D007D" w:rsidRPr="008E5E77">
        <w:rPr>
          <w:i/>
          <w:iCs/>
          <w:lang w:val="nl-NL"/>
        </w:rPr>
        <w:t xml:space="preserve"> </w:t>
      </w:r>
      <w:r w:rsidRPr="008E5E77">
        <w:rPr>
          <w:i/>
          <w:iCs/>
          <w:lang w:val="nl-NL"/>
        </w:rPr>
        <w:t>om in één keer meerdere kolomm</w:t>
      </w:r>
      <w:r>
        <w:rPr>
          <w:i/>
          <w:iCs/>
          <w:lang w:val="nl-NL"/>
        </w:rPr>
        <w:t>en te verwijderen.</w:t>
      </w:r>
      <w:r w:rsidR="000D007D" w:rsidRPr="008E5E77">
        <w:rPr>
          <w:i/>
          <w:iCs/>
          <w:lang w:val="nl-NL"/>
        </w:rPr>
        <w:t xml:space="preserve"> </w:t>
      </w:r>
      <w:r w:rsidRPr="008E5E77">
        <w:rPr>
          <w:i/>
          <w:iCs/>
          <w:lang w:val="nl-NL"/>
        </w:rPr>
        <w:t>Als</w:t>
      </w:r>
      <w:r w:rsidR="000D007D" w:rsidRPr="008E5E77">
        <w:rPr>
          <w:i/>
          <w:iCs/>
          <w:lang w:val="nl-NL"/>
        </w:rPr>
        <w:t xml:space="preserve"> </w:t>
      </w:r>
      <w:r w:rsidRPr="008E5E77">
        <w:rPr>
          <w:i/>
          <w:iCs/>
          <w:lang w:val="nl-NL"/>
        </w:rPr>
        <w:t>je nu in powerquery gaat zie je dat e</w:t>
      </w:r>
      <w:r>
        <w:rPr>
          <w:i/>
          <w:iCs/>
          <w:lang w:val="nl-NL"/>
        </w:rPr>
        <w:t>r een stap toegevoegd is aan de datum tabel; verwijder kolommen</w:t>
      </w:r>
    </w:p>
    <w:p w14:paraId="2BD6F489" w14:textId="5D2B310B" w:rsidR="0049373C" w:rsidRPr="00BE30A0" w:rsidRDefault="008E5E77" w:rsidP="000342C4">
      <w:pPr>
        <w:pStyle w:val="Step"/>
        <w:rPr>
          <w:lang w:val="nl-NL"/>
        </w:rPr>
      </w:pPr>
      <w:proofErr w:type="spellStart"/>
      <w:r>
        <w:t>Selecteer</w:t>
      </w:r>
      <w:proofErr w:type="spellEnd"/>
      <w:r w:rsidR="002E6FDA" w:rsidRPr="00C665EF">
        <w:t xml:space="preserve"> column Month Short</w:t>
      </w:r>
      <w:r w:rsidR="003E03E6" w:rsidRPr="00C665EF">
        <w:t xml:space="preserve">. In </w:t>
      </w:r>
      <w:r>
        <w:t>de</w:t>
      </w:r>
      <w:r w:rsidR="003E03E6" w:rsidRPr="00C665EF">
        <w:t xml:space="preserve"> top menu </w:t>
      </w:r>
      <w:proofErr w:type="spellStart"/>
      <w:r w:rsidR="003E03E6" w:rsidRPr="00C665EF">
        <w:t>select</w:t>
      </w:r>
      <w:r>
        <w:t>eer</w:t>
      </w:r>
      <w:proofErr w:type="spellEnd"/>
      <w:r w:rsidR="003E03E6" w:rsidRPr="00C665EF">
        <w:t xml:space="preserve"> Sort By column. </w:t>
      </w:r>
      <w:proofErr w:type="spellStart"/>
      <w:r w:rsidR="003E03E6" w:rsidRPr="00C665EF">
        <w:t>select</w:t>
      </w:r>
      <w:r>
        <w:t>eer</w:t>
      </w:r>
      <w:proofErr w:type="spellEnd"/>
      <w:r w:rsidR="003E03E6" w:rsidRPr="00C665EF">
        <w:t xml:space="preserve"> </w:t>
      </w:r>
      <w:r>
        <w:t>de</w:t>
      </w:r>
      <w:r w:rsidR="003E03E6" w:rsidRPr="00C665EF">
        <w:t xml:space="preserve"> column </w:t>
      </w:r>
      <w:proofErr w:type="spellStart"/>
      <w:r w:rsidR="003E03E6" w:rsidRPr="00C665EF">
        <w:t>Schoolmaand</w:t>
      </w:r>
      <w:proofErr w:type="spellEnd"/>
      <w:r w:rsidR="003E03E6" w:rsidRPr="00C665EF">
        <w:t>.</w:t>
      </w:r>
      <w:r w:rsidR="003E03E6" w:rsidRPr="00C665EF">
        <w:rPr>
          <w:i/>
          <w:iCs/>
        </w:rPr>
        <w:t xml:space="preserve"> </w:t>
      </w:r>
      <w:r w:rsidR="00C665EF">
        <w:rPr>
          <w:i/>
          <w:iCs/>
        </w:rPr>
        <w:br/>
      </w:r>
      <w:r w:rsidR="00BE30A0" w:rsidRPr="00BE30A0">
        <w:rPr>
          <w:i/>
          <w:iCs/>
          <w:lang w:val="nl-NL"/>
        </w:rPr>
        <w:t>Deze kolom begint met maand</w:t>
      </w:r>
      <w:r w:rsidR="00C665EF" w:rsidRPr="00BE30A0">
        <w:rPr>
          <w:i/>
          <w:iCs/>
          <w:lang w:val="nl-NL"/>
        </w:rPr>
        <w:t xml:space="preserve"> 1 in September </w:t>
      </w:r>
      <w:proofErr w:type="spellStart"/>
      <w:r w:rsidR="00C665EF" w:rsidRPr="00BE30A0">
        <w:rPr>
          <w:i/>
          <w:iCs/>
          <w:lang w:val="nl-NL"/>
        </w:rPr>
        <w:t>and</w:t>
      </w:r>
      <w:proofErr w:type="spellEnd"/>
      <w:r w:rsidR="00C665EF" w:rsidRPr="00BE30A0">
        <w:rPr>
          <w:i/>
          <w:iCs/>
          <w:lang w:val="nl-NL"/>
        </w:rPr>
        <w:t xml:space="preserve"> </w:t>
      </w:r>
      <w:r w:rsidR="00BE30A0" w:rsidRPr="00BE30A0">
        <w:rPr>
          <w:i/>
          <w:iCs/>
          <w:lang w:val="nl-NL"/>
        </w:rPr>
        <w:t xml:space="preserve">telt door tot 12 </w:t>
      </w:r>
      <w:r w:rsidR="00BE30A0">
        <w:rPr>
          <w:i/>
          <w:iCs/>
          <w:lang w:val="nl-NL"/>
        </w:rPr>
        <w:t>in Augustus</w:t>
      </w:r>
      <w:r w:rsidR="00C665EF" w:rsidRPr="00BE30A0">
        <w:rPr>
          <w:i/>
          <w:iCs/>
          <w:lang w:val="nl-NL"/>
        </w:rPr>
        <w:t xml:space="preserve">. </w:t>
      </w:r>
      <w:r w:rsidR="00BE30A0" w:rsidRPr="00BE30A0">
        <w:rPr>
          <w:i/>
          <w:iCs/>
          <w:lang w:val="nl-NL"/>
        </w:rPr>
        <w:t xml:space="preserve">Als je nu </w:t>
      </w:r>
      <w:proofErr w:type="spellStart"/>
      <w:r w:rsidR="00BE30A0" w:rsidRPr="00BE30A0">
        <w:rPr>
          <w:i/>
          <w:iCs/>
          <w:lang w:val="nl-NL"/>
        </w:rPr>
        <w:t>Month</w:t>
      </w:r>
      <w:proofErr w:type="spellEnd"/>
      <w:r w:rsidR="00BE30A0" w:rsidRPr="00BE30A0">
        <w:rPr>
          <w:i/>
          <w:iCs/>
          <w:lang w:val="nl-NL"/>
        </w:rPr>
        <w:t xml:space="preserve"> Short gebruikt zal deze in </w:t>
      </w:r>
      <w:r w:rsidR="00BE30A0">
        <w:rPr>
          <w:i/>
          <w:iCs/>
          <w:lang w:val="nl-NL"/>
        </w:rPr>
        <w:t>tabellen in grafieken automatisch beginnen met September en eindigen met Augustus.</w:t>
      </w:r>
    </w:p>
    <w:p w14:paraId="5D9D68D3" w14:textId="2382EEAD" w:rsidR="00CA3B8B" w:rsidRPr="00BE6E6F" w:rsidRDefault="00CF688B" w:rsidP="000342C4">
      <w:pPr>
        <w:pStyle w:val="Step"/>
      </w:pPr>
      <w:r w:rsidRPr="00BE30A0">
        <w:rPr>
          <w:lang w:val="nl-NL"/>
        </w:rPr>
        <w:t>G</w:t>
      </w:r>
      <w:r w:rsidR="00BE30A0" w:rsidRPr="00BE30A0">
        <w:rPr>
          <w:lang w:val="nl-NL"/>
        </w:rPr>
        <w:t>a terug naar de</w:t>
      </w:r>
      <w:r w:rsidRPr="00BE30A0">
        <w:rPr>
          <w:lang w:val="nl-NL"/>
        </w:rPr>
        <w:t xml:space="preserve"> </w:t>
      </w:r>
      <w:proofErr w:type="spellStart"/>
      <w:r w:rsidRPr="00BE30A0">
        <w:rPr>
          <w:lang w:val="nl-NL"/>
        </w:rPr>
        <w:t>Table</w:t>
      </w:r>
      <w:proofErr w:type="spellEnd"/>
      <w:r w:rsidRPr="00BE30A0">
        <w:rPr>
          <w:lang w:val="nl-NL"/>
        </w:rPr>
        <w:t xml:space="preserve"> view. </w:t>
      </w:r>
      <w:proofErr w:type="spellStart"/>
      <w:r w:rsidRPr="00BE6E6F">
        <w:t>Select</w:t>
      </w:r>
      <w:r w:rsidR="00BE30A0">
        <w:t>eer</w:t>
      </w:r>
      <w:proofErr w:type="spellEnd"/>
      <w:r w:rsidRPr="00BE6E6F">
        <w:t xml:space="preserve"> Table “</w:t>
      </w:r>
      <w:proofErr w:type="spellStart"/>
      <w:r w:rsidRPr="00BE6E6F">
        <w:t>Inschrijvingen</w:t>
      </w:r>
      <w:proofErr w:type="spellEnd"/>
      <w:r w:rsidRPr="00BE6E6F">
        <w:t>”</w:t>
      </w:r>
    </w:p>
    <w:p w14:paraId="06425C41" w14:textId="0F1D9078" w:rsidR="00BE6E6F" w:rsidRDefault="00BE6E6F" w:rsidP="000342C4">
      <w:pPr>
        <w:pStyle w:val="Step"/>
      </w:pPr>
      <w:proofErr w:type="spellStart"/>
      <w:r>
        <w:lastRenderedPageBreak/>
        <w:t>Select</w:t>
      </w:r>
      <w:r w:rsidR="00BE30A0">
        <w:t>eer</w:t>
      </w:r>
      <w:proofErr w:type="spellEnd"/>
      <w:r>
        <w:t xml:space="preserve"> New Column</w:t>
      </w:r>
      <w:r w:rsidR="002F7A6E">
        <w:t xml:space="preserve"> </w:t>
      </w:r>
      <w:r w:rsidR="002F7A6E">
        <w:br/>
      </w:r>
      <w:r w:rsidR="002F7A6E" w:rsidRPr="002F7A6E">
        <w:rPr>
          <w:noProof/>
        </w:rPr>
        <w:drawing>
          <wp:inline distT="0" distB="0" distL="0" distR="0" wp14:anchorId="14D166FF" wp14:editId="15EBF3FD">
            <wp:extent cx="6332220" cy="1210945"/>
            <wp:effectExtent l="0" t="0" r="0" b="8255"/>
            <wp:docPr id="1533882979" name="Afbeelding 1" descr="Afbeelding met tekst, Lettertype, numm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2979" name="Afbeelding 1" descr="Afbeelding met tekst, Lettertype, nummer, schermopname&#10;&#10;Automatisch gegenereerde beschrijvi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EB9A" w14:textId="7F62F9AB" w:rsidR="002F7A6E" w:rsidRPr="00D93293" w:rsidRDefault="002F7A6E" w:rsidP="00B141AD">
      <w:pPr>
        <w:pStyle w:val="Step"/>
        <w:rPr>
          <w:lang w:val="nl-NL"/>
        </w:rPr>
      </w:pPr>
      <w:r w:rsidRPr="00D93293">
        <w:rPr>
          <w:lang w:val="nl-NL"/>
        </w:rPr>
        <w:t xml:space="preserve">In </w:t>
      </w:r>
      <w:r w:rsidR="00BE30A0" w:rsidRPr="00D93293">
        <w:rPr>
          <w:lang w:val="nl-NL"/>
        </w:rPr>
        <w:t>de</w:t>
      </w:r>
      <w:r w:rsidRPr="00D93293">
        <w:rPr>
          <w:lang w:val="nl-NL"/>
        </w:rPr>
        <w:t xml:space="preserve"> </w:t>
      </w:r>
      <w:proofErr w:type="spellStart"/>
      <w:r w:rsidRPr="00D93293">
        <w:rPr>
          <w:lang w:val="nl-NL"/>
        </w:rPr>
        <w:t>formula</w:t>
      </w:r>
      <w:proofErr w:type="spellEnd"/>
      <w:r w:rsidRPr="00D93293">
        <w:rPr>
          <w:lang w:val="nl-NL"/>
        </w:rPr>
        <w:t xml:space="preserve"> bar </w:t>
      </w:r>
      <w:r w:rsidR="00D93293" w:rsidRPr="00D93293">
        <w:rPr>
          <w:lang w:val="nl-NL"/>
        </w:rPr>
        <w:t>voeg de volgende formule toe</w:t>
      </w:r>
      <w:r w:rsidRPr="00D93293">
        <w:rPr>
          <w:lang w:val="nl-NL"/>
        </w:rPr>
        <w:t xml:space="preserve"> : </w:t>
      </w:r>
      <w:r w:rsidRPr="00D93293">
        <w:rPr>
          <w:lang w:val="nl-NL"/>
        </w:rPr>
        <w:br/>
      </w:r>
      <w:r w:rsidR="0098304F" w:rsidRPr="0098304F">
        <w:rPr>
          <w:noProof/>
        </w:rPr>
        <w:drawing>
          <wp:inline distT="0" distB="0" distL="0" distR="0" wp14:anchorId="558BC46A" wp14:editId="0A40B639">
            <wp:extent cx="6332220" cy="1045210"/>
            <wp:effectExtent l="0" t="0" r="0" b="2540"/>
            <wp:docPr id="775956652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6652" name="Afbeelding 1" descr="Afbeelding met tekst, schermopname, lijn, Lettertype&#10;&#10;Automatisch gegenereerde beschrijvi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5318" w14:textId="65D68FC4" w:rsidR="0098304F" w:rsidRPr="00D93293" w:rsidRDefault="00D93293" w:rsidP="00B141AD">
      <w:pPr>
        <w:pStyle w:val="Step"/>
        <w:rPr>
          <w:lang w:val="nl-NL"/>
        </w:rPr>
      </w:pPr>
      <w:r w:rsidRPr="00D93293">
        <w:rPr>
          <w:lang w:val="nl-NL"/>
        </w:rPr>
        <w:t>Voeg nog een kolom toe; gebruik nu de onderstaande formu</w:t>
      </w:r>
      <w:r>
        <w:rPr>
          <w:lang w:val="nl-NL"/>
        </w:rPr>
        <w:t>le.</w:t>
      </w:r>
      <w:r w:rsidR="00314B0E" w:rsidRPr="00D93293">
        <w:rPr>
          <w:lang w:val="nl-NL"/>
        </w:rPr>
        <w:br/>
      </w:r>
      <w:r w:rsidR="00314B0E" w:rsidRPr="00314B0E">
        <w:rPr>
          <w:noProof/>
        </w:rPr>
        <w:drawing>
          <wp:inline distT="0" distB="0" distL="0" distR="0" wp14:anchorId="7381710B" wp14:editId="47DAAB8E">
            <wp:extent cx="5105842" cy="579170"/>
            <wp:effectExtent l="0" t="0" r="0" b="0"/>
            <wp:docPr id="155737171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17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79" w:rsidRPr="00D93293">
        <w:rPr>
          <w:lang w:val="nl-NL"/>
        </w:rPr>
        <w:br/>
      </w:r>
      <w:r w:rsidR="00F47F79" w:rsidRPr="00D93293">
        <w:rPr>
          <w:lang w:val="nl-NL"/>
        </w:rPr>
        <w:br/>
      </w:r>
      <w:r>
        <w:rPr>
          <w:lang w:val="nl-NL"/>
        </w:rPr>
        <w:t xml:space="preserve">Deze kolommen zijn </w:t>
      </w:r>
      <w:proofErr w:type="spellStart"/>
      <w:r>
        <w:rPr>
          <w:lang w:val="nl-NL"/>
        </w:rPr>
        <w:t>netzoals</w:t>
      </w:r>
      <w:proofErr w:type="spellEnd"/>
      <w:r>
        <w:rPr>
          <w:lang w:val="nl-NL"/>
        </w:rPr>
        <w:t xml:space="preserve"> de anderen te gebruiken </w:t>
      </w:r>
      <w:r w:rsidR="00971A65">
        <w:rPr>
          <w:lang w:val="nl-NL"/>
        </w:rPr>
        <w:t>voor groeperen, filteren en optellen afhankelijk van de formule</w:t>
      </w:r>
      <w:r w:rsidR="004A3B59" w:rsidRPr="00D93293">
        <w:rPr>
          <w:lang w:val="nl-NL"/>
        </w:rPr>
        <w:t xml:space="preserve">. </w:t>
      </w:r>
      <w:r w:rsidR="004A3B59" w:rsidRPr="00D93293">
        <w:rPr>
          <w:lang w:val="nl-NL"/>
        </w:rPr>
        <w:br/>
      </w:r>
    </w:p>
    <w:p w14:paraId="3FE624EE" w14:textId="35C61F5C" w:rsidR="00F02EE9" w:rsidRPr="00971A65" w:rsidRDefault="002232E9" w:rsidP="006B364B">
      <w:pPr>
        <w:pStyle w:val="Step"/>
        <w:rPr>
          <w:lang w:val="nl-NL"/>
        </w:rPr>
      </w:pPr>
      <w:r w:rsidRPr="00971A65">
        <w:rPr>
          <w:lang w:val="nl-NL"/>
        </w:rPr>
        <w:t>G</w:t>
      </w:r>
      <w:r w:rsidR="00971A65" w:rsidRPr="00971A65">
        <w:rPr>
          <w:lang w:val="nl-NL"/>
        </w:rPr>
        <w:t>a naar de</w:t>
      </w:r>
      <w:r w:rsidRPr="00971A65">
        <w:rPr>
          <w:lang w:val="nl-NL"/>
        </w:rPr>
        <w:t xml:space="preserve"> model view</w:t>
      </w:r>
      <w:r w:rsidR="009F6DDB">
        <w:rPr>
          <w:lang w:val="nl-NL"/>
        </w:rPr>
        <w:t xml:space="preserve">, derde optie linker </w:t>
      </w:r>
      <w:proofErr w:type="spellStart"/>
      <w:r w:rsidR="009F6DDB">
        <w:rPr>
          <w:lang w:val="nl-NL"/>
        </w:rPr>
        <w:t>pane</w:t>
      </w:r>
      <w:proofErr w:type="spellEnd"/>
      <w:r w:rsidR="00F02EE9" w:rsidRPr="00971A65">
        <w:rPr>
          <w:lang w:val="nl-NL"/>
        </w:rPr>
        <w:t xml:space="preserve">, </w:t>
      </w:r>
      <w:r w:rsidR="00971A65" w:rsidRPr="00971A65">
        <w:rPr>
          <w:lang w:val="nl-NL"/>
        </w:rPr>
        <w:t>klik op de</w:t>
      </w:r>
      <w:r w:rsidR="00F02EE9" w:rsidRPr="00971A65">
        <w:rPr>
          <w:lang w:val="nl-NL"/>
        </w:rPr>
        <w:t xml:space="preserve"> gr</w:t>
      </w:r>
      <w:r w:rsidR="00971A65" w:rsidRPr="00971A65">
        <w:rPr>
          <w:lang w:val="nl-NL"/>
        </w:rPr>
        <w:t>o</w:t>
      </w:r>
      <w:r w:rsidR="00F02EE9" w:rsidRPr="00971A65">
        <w:rPr>
          <w:lang w:val="nl-NL"/>
        </w:rPr>
        <w:t>en</w:t>
      </w:r>
      <w:r w:rsidR="00971A65" w:rsidRPr="00971A65">
        <w:rPr>
          <w:lang w:val="nl-NL"/>
        </w:rPr>
        <w:t>e</w:t>
      </w:r>
      <w:r w:rsidR="00F02EE9" w:rsidRPr="00971A65">
        <w:rPr>
          <w:lang w:val="nl-NL"/>
        </w:rPr>
        <w:t xml:space="preserve"> icon </w:t>
      </w:r>
      <w:r w:rsidR="00971A65" w:rsidRPr="00971A65">
        <w:rPr>
          <w:lang w:val="nl-NL"/>
        </w:rPr>
        <w:t>aan de onderkant o</w:t>
      </w:r>
      <w:r w:rsidR="00971A65">
        <w:rPr>
          <w:lang w:val="nl-NL"/>
        </w:rPr>
        <w:t xml:space="preserve">m een nieuwe </w:t>
      </w:r>
      <w:proofErr w:type="spellStart"/>
      <w:r w:rsidR="00971A65">
        <w:rPr>
          <w:lang w:val="nl-NL"/>
        </w:rPr>
        <w:t>perspective</w:t>
      </w:r>
      <w:proofErr w:type="spellEnd"/>
      <w:r w:rsidR="00971A65">
        <w:rPr>
          <w:lang w:val="nl-NL"/>
        </w:rPr>
        <w:t xml:space="preserve"> te maken</w:t>
      </w:r>
      <w:r w:rsidR="00F02EE9" w:rsidRPr="00971A65">
        <w:rPr>
          <w:lang w:val="nl-NL"/>
        </w:rPr>
        <w:t>.</w:t>
      </w:r>
      <w:r w:rsidR="003F3904" w:rsidRPr="00971A65">
        <w:rPr>
          <w:lang w:val="nl-NL"/>
        </w:rPr>
        <w:br/>
      </w:r>
    </w:p>
    <w:p w14:paraId="41616F08" w14:textId="76CA8004" w:rsidR="00F47F79" w:rsidRPr="00EE5FF2" w:rsidRDefault="00971A65" w:rsidP="006B364B">
      <w:pPr>
        <w:pStyle w:val="Step"/>
        <w:rPr>
          <w:lang w:val="nl-NL"/>
        </w:rPr>
      </w:pPr>
      <w:r w:rsidRPr="00EE5FF2">
        <w:rPr>
          <w:lang w:val="nl-NL"/>
        </w:rPr>
        <w:t>Aan de rechterkant,</w:t>
      </w:r>
      <w:r w:rsidR="00B34ACD" w:rsidRPr="00EE5FF2">
        <w:rPr>
          <w:lang w:val="nl-NL"/>
        </w:rPr>
        <w:t xml:space="preserve"> right click o</w:t>
      </w:r>
      <w:r w:rsidRPr="00EE5FF2">
        <w:rPr>
          <w:lang w:val="nl-NL"/>
        </w:rPr>
        <w:t>p tabel</w:t>
      </w:r>
      <w:r w:rsidR="00B34ACD" w:rsidRPr="00EE5FF2">
        <w:rPr>
          <w:lang w:val="nl-NL"/>
        </w:rPr>
        <w:t xml:space="preserve"> Inschrijving </w:t>
      </w:r>
      <w:proofErr w:type="spellStart"/>
      <w:r w:rsidR="00B34ACD" w:rsidRPr="00EE5FF2">
        <w:rPr>
          <w:lang w:val="nl-NL"/>
        </w:rPr>
        <w:t>and</w:t>
      </w:r>
      <w:proofErr w:type="spellEnd"/>
      <w:r w:rsidR="00B34ACD" w:rsidRPr="00EE5FF2">
        <w:rPr>
          <w:lang w:val="nl-NL"/>
        </w:rPr>
        <w:t xml:space="preserve"> select</w:t>
      </w:r>
      <w:r w:rsidRPr="00EE5FF2">
        <w:rPr>
          <w:lang w:val="nl-NL"/>
        </w:rPr>
        <w:t>eer</w:t>
      </w:r>
      <w:r w:rsidR="00B34ACD" w:rsidRPr="00EE5FF2">
        <w:rPr>
          <w:lang w:val="nl-NL"/>
        </w:rPr>
        <w:t xml:space="preserve"> </w:t>
      </w:r>
      <w:proofErr w:type="spellStart"/>
      <w:r w:rsidR="00B34ACD" w:rsidRPr="00EE5FF2">
        <w:rPr>
          <w:lang w:val="nl-NL"/>
        </w:rPr>
        <w:t>Add</w:t>
      </w:r>
      <w:proofErr w:type="spellEnd"/>
      <w:r w:rsidR="00B34ACD" w:rsidRPr="00EE5FF2">
        <w:rPr>
          <w:lang w:val="nl-NL"/>
        </w:rPr>
        <w:t xml:space="preserve"> </w:t>
      </w:r>
      <w:proofErr w:type="spellStart"/>
      <w:r w:rsidR="00B34ACD" w:rsidRPr="00EE5FF2">
        <w:rPr>
          <w:lang w:val="nl-NL"/>
        </w:rPr>
        <w:t>Related</w:t>
      </w:r>
      <w:proofErr w:type="spellEnd"/>
      <w:r w:rsidR="00B34ACD" w:rsidRPr="00EE5FF2">
        <w:rPr>
          <w:lang w:val="nl-NL"/>
        </w:rPr>
        <w:t xml:space="preserve"> </w:t>
      </w:r>
      <w:proofErr w:type="spellStart"/>
      <w:r w:rsidR="00B34ACD" w:rsidRPr="00EE5FF2">
        <w:rPr>
          <w:lang w:val="nl-NL"/>
        </w:rPr>
        <w:t>Table</w:t>
      </w:r>
      <w:r w:rsidR="00D811DB" w:rsidRPr="00EE5FF2">
        <w:rPr>
          <w:lang w:val="nl-NL"/>
        </w:rPr>
        <w:t>s</w:t>
      </w:r>
      <w:proofErr w:type="spellEnd"/>
      <w:r w:rsidR="00EE5FF2" w:rsidRPr="00EE5FF2">
        <w:rPr>
          <w:lang w:val="nl-NL"/>
        </w:rPr>
        <w:t>.</w:t>
      </w:r>
      <w:r w:rsidR="00EE5FF2">
        <w:rPr>
          <w:lang w:val="nl-NL"/>
        </w:rPr>
        <w:br/>
        <w:t xml:space="preserve">Afhankelijk van instellingen zie je sommige tabellen of misschien wel helemaal geen. Sleep alle tabellen </w:t>
      </w:r>
      <w:r w:rsidR="00AF3B42">
        <w:rPr>
          <w:lang w:val="nl-NL"/>
        </w:rPr>
        <w:t xml:space="preserve">die ontbreken </w:t>
      </w:r>
      <w:r w:rsidR="00EE5FF2">
        <w:rPr>
          <w:lang w:val="nl-NL"/>
        </w:rPr>
        <w:t>naar het canvas zodat alle onderstaande tabellen aanwezig zijn.</w:t>
      </w:r>
      <w:r w:rsidR="00EE5FF2">
        <w:rPr>
          <w:lang w:val="nl-NL"/>
        </w:rPr>
        <w:br/>
      </w:r>
      <w:r w:rsidR="00D811DB" w:rsidRPr="00EE5FF2">
        <w:rPr>
          <w:lang w:val="nl-NL"/>
        </w:rPr>
        <w:lastRenderedPageBreak/>
        <w:br/>
      </w:r>
      <w:r w:rsidR="003F3904" w:rsidRPr="003F3904">
        <w:rPr>
          <w:noProof/>
        </w:rPr>
        <w:drawing>
          <wp:inline distT="0" distB="0" distL="0" distR="0" wp14:anchorId="001ECE52" wp14:editId="4D4DA3D5">
            <wp:extent cx="4397983" cy="3829050"/>
            <wp:effectExtent l="0" t="0" r="3175" b="0"/>
            <wp:docPr id="1735409172" name="Afbeelding 1" descr="Afbeelding met tekst, schermopname, diagram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9172" name="Afbeelding 1" descr="Afbeelding met tekst, schermopname, diagram, Plan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6428" cy="38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2AF" w14:textId="3D7C630A" w:rsidR="003F3904" w:rsidRPr="00EE5FF2" w:rsidRDefault="003F3904" w:rsidP="003F3904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43046581" w14:textId="3DDB3524" w:rsidR="00F75084" w:rsidRDefault="00EE5FF2" w:rsidP="00806EDD">
      <w:pPr>
        <w:pStyle w:val="Step"/>
        <w:rPr>
          <w:lang w:val="nl-NL"/>
        </w:rPr>
      </w:pPr>
      <w:r w:rsidRPr="00EE5FF2">
        <w:rPr>
          <w:lang w:val="nl-NL"/>
        </w:rPr>
        <w:t>Ma</w:t>
      </w:r>
      <w:r>
        <w:rPr>
          <w:lang w:val="nl-NL"/>
        </w:rPr>
        <w:t xml:space="preserve">ak de relaties aan. Je kunt een relatie tussen tabellen aanmaken door een veld van de ene tabel </w:t>
      </w:r>
      <w:r w:rsidR="0001193C">
        <w:rPr>
          <w:lang w:val="nl-NL"/>
        </w:rPr>
        <w:t>naar het overeenkomstige veld in de andere tabel te slepen.</w:t>
      </w:r>
      <w:r w:rsidRPr="00EE5FF2">
        <w:rPr>
          <w:lang w:val="nl-NL"/>
        </w:rPr>
        <w:br/>
      </w:r>
      <w:r w:rsidR="0001193C">
        <w:rPr>
          <w:lang w:val="nl-NL"/>
        </w:rPr>
        <w:t>Sleep</w:t>
      </w:r>
      <w:r w:rsidR="00F85894" w:rsidRPr="002302F4">
        <w:rPr>
          <w:lang w:val="nl-NL"/>
        </w:rPr>
        <w:t xml:space="preserve"> </w:t>
      </w:r>
      <w:r w:rsidR="00105DBA" w:rsidRPr="002302F4">
        <w:rPr>
          <w:lang w:val="nl-NL"/>
        </w:rPr>
        <w:br/>
        <w:t xml:space="preserve"> - </w:t>
      </w:r>
      <w:proofErr w:type="spellStart"/>
      <w:r w:rsidR="00F85894" w:rsidRPr="002302F4">
        <w:rPr>
          <w:lang w:val="nl-NL"/>
        </w:rPr>
        <w:t>OpledingID</w:t>
      </w:r>
      <w:proofErr w:type="spellEnd"/>
      <w:r w:rsidR="00F85894" w:rsidRPr="002302F4">
        <w:rPr>
          <w:lang w:val="nl-NL"/>
        </w:rPr>
        <w:t xml:space="preserve"> </w:t>
      </w:r>
      <w:r w:rsidR="00DA5414">
        <w:rPr>
          <w:lang w:val="nl-NL"/>
        </w:rPr>
        <w:t>van</w:t>
      </w:r>
      <w:r w:rsidR="00F85894" w:rsidRPr="002302F4">
        <w:rPr>
          <w:lang w:val="nl-NL"/>
        </w:rPr>
        <w:t xml:space="preserve"> Opleiding </w:t>
      </w:r>
      <w:r w:rsidR="0001193C">
        <w:rPr>
          <w:lang w:val="nl-NL"/>
        </w:rPr>
        <w:t>naar</w:t>
      </w:r>
      <w:r w:rsidR="00F85894" w:rsidRPr="002302F4">
        <w:rPr>
          <w:lang w:val="nl-NL"/>
        </w:rPr>
        <w:t xml:space="preserve"> Inschrijving-Opleiding</w:t>
      </w:r>
      <w:r w:rsidR="00105DBA" w:rsidRPr="002302F4">
        <w:rPr>
          <w:lang w:val="nl-NL"/>
        </w:rPr>
        <w:br/>
        <w:t xml:space="preserve"> - </w:t>
      </w:r>
      <w:proofErr w:type="spellStart"/>
      <w:r w:rsidR="00105DBA" w:rsidRPr="002302F4">
        <w:rPr>
          <w:lang w:val="nl-NL"/>
        </w:rPr>
        <w:t>JaargangID</w:t>
      </w:r>
      <w:proofErr w:type="spellEnd"/>
      <w:r w:rsidR="00105DBA" w:rsidRPr="002302F4">
        <w:rPr>
          <w:lang w:val="nl-NL"/>
        </w:rPr>
        <w:t xml:space="preserve"> </w:t>
      </w:r>
      <w:r w:rsidR="00DA5414">
        <w:rPr>
          <w:lang w:val="nl-NL"/>
        </w:rPr>
        <w:t>van</w:t>
      </w:r>
      <w:r w:rsidR="00105DBA" w:rsidRPr="002302F4">
        <w:rPr>
          <w:lang w:val="nl-NL"/>
        </w:rPr>
        <w:t xml:space="preserve"> Jaargang </w:t>
      </w:r>
      <w:r w:rsidR="0001193C">
        <w:rPr>
          <w:lang w:val="nl-NL"/>
        </w:rPr>
        <w:t>naar</w:t>
      </w:r>
      <w:r w:rsidR="00105DBA" w:rsidRPr="002302F4">
        <w:rPr>
          <w:lang w:val="nl-NL"/>
        </w:rPr>
        <w:t xml:space="preserve"> Inschrijving-Jaargang</w:t>
      </w:r>
      <w:r w:rsidR="00105DBA" w:rsidRPr="002302F4">
        <w:rPr>
          <w:lang w:val="nl-NL"/>
        </w:rPr>
        <w:br/>
        <w:t xml:space="preserve"> - </w:t>
      </w:r>
      <w:proofErr w:type="spellStart"/>
      <w:r w:rsidR="00717068" w:rsidRPr="002302F4">
        <w:rPr>
          <w:lang w:val="nl-NL"/>
        </w:rPr>
        <w:t>StudentID</w:t>
      </w:r>
      <w:proofErr w:type="spellEnd"/>
      <w:r w:rsidR="00717068" w:rsidRPr="002302F4">
        <w:rPr>
          <w:lang w:val="nl-NL"/>
        </w:rPr>
        <w:t xml:space="preserve"> </w:t>
      </w:r>
      <w:r w:rsidR="00DA5414">
        <w:rPr>
          <w:lang w:val="nl-NL"/>
        </w:rPr>
        <w:t>van</w:t>
      </w:r>
      <w:r w:rsidR="00717068" w:rsidRPr="002302F4">
        <w:rPr>
          <w:lang w:val="nl-NL"/>
        </w:rPr>
        <w:t xml:space="preserve"> Studenten </w:t>
      </w:r>
      <w:r w:rsidR="0001193C">
        <w:rPr>
          <w:lang w:val="nl-NL"/>
        </w:rPr>
        <w:t>naar</w:t>
      </w:r>
      <w:r w:rsidR="00717068" w:rsidRPr="002302F4">
        <w:rPr>
          <w:lang w:val="nl-NL"/>
        </w:rPr>
        <w:t xml:space="preserve"> Inschrijving-Student</w:t>
      </w:r>
      <w:r w:rsidR="00717068" w:rsidRPr="002302F4">
        <w:rPr>
          <w:lang w:val="nl-NL"/>
        </w:rPr>
        <w:br/>
        <w:t xml:space="preserve"> - Date </w:t>
      </w:r>
      <w:r w:rsidR="00DA5414">
        <w:rPr>
          <w:lang w:val="nl-NL"/>
        </w:rPr>
        <w:t>van</w:t>
      </w:r>
      <w:r w:rsidR="00717068" w:rsidRPr="002302F4">
        <w:rPr>
          <w:lang w:val="nl-NL"/>
        </w:rPr>
        <w:t xml:space="preserve"> Date </w:t>
      </w:r>
      <w:r w:rsidR="0001193C">
        <w:rPr>
          <w:lang w:val="nl-NL"/>
        </w:rPr>
        <w:t>naar</w:t>
      </w:r>
      <w:r w:rsidR="00806EDD" w:rsidRPr="002302F4">
        <w:rPr>
          <w:lang w:val="nl-NL"/>
        </w:rPr>
        <w:t xml:space="preserve"> Inschrijving-Inschrijvingsdatum</w:t>
      </w:r>
      <w:r w:rsidR="00806EDD" w:rsidRPr="002302F4">
        <w:rPr>
          <w:lang w:val="nl-NL"/>
        </w:rPr>
        <w:br/>
        <w:t xml:space="preserve">-  Date </w:t>
      </w:r>
      <w:r w:rsidR="00DA5414">
        <w:rPr>
          <w:lang w:val="nl-NL"/>
        </w:rPr>
        <w:t xml:space="preserve">van </w:t>
      </w:r>
      <w:r w:rsidR="00806EDD" w:rsidRPr="002302F4">
        <w:rPr>
          <w:lang w:val="nl-NL"/>
        </w:rPr>
        <w:t xml:space="preserve">Date </w:t>
      </w:r>
      <w:r w:rsidR="0001193C">
        <w:rPr>
          <w:lang w:val="nl-NL"/>
        </w:rPr>
        <w:t>naar</w:t>
      </w:r>
      <w:r w:rsidR="00806EDD" w:rsidRPr="002302F4">
        <w:rPr>
          <w:lang w:val="nl-NL"/>
        </w:rPr>
        <w:t xml:space="preserve"> Inschrijving-Betalingsdatum</w:t>
      </w:r>
    </w:p>
    <w:p w14:paraId="3369BF2B" w14:textId="77777777" w:rsidR="00520BB2" w:rsidRDefault="00520BB2" w:rsidP="00520BB2">
      <w:pPr>
        <w:pStyle w:val="ListParagraph"/>
        <w:rPr>
          <w:lang w:val="nl-NL"/>
        </w:rPr>
      </w:pPr>
    </w:p>
    <w:p w14:paraId="1AB6F163" w14:textId="2BB99A07" w:rsidR="00F75084" w:rsidRPr="005C791E" w:rsidRDefault="002838E8" w:rsidP="005C791E">
      <w:pPr>
        <w:pStyle w:val="Step"/>
        <w:rPr>
          <w:lang w:val="nl-NL"/>
        </w:rPr>
      </w:pPr>
      <w:r>
        <w:rPr>
          <w:lang w:val="nl-NL"/>
        </w:rPr>
        <w:t xml:space="preserve">Right-Click op de relatie van studenten naar Inschrijvingen. </w:t>
      </w:r>
      <w:r w:rsidRPr="002838E8">
        <w:rPr>
          <w:lang w:val="nl-NL"/>
        </w:rPr>
        <w:t xml:space="preserve">Zet de </w:t>
      </w:r>
      <w:proofErr w:type="spellStart"/>
      <w:r w:rsidRPr="002838E8">
        <w:rPr>
          <w:lang w:val="nl-NL"/>
        </w:rPr>
        <w:t>cardinality</w:t>
      </w:r>
      <w:proofErr w:type="spellEnd"/>
      <w:r w:rsidRPr="002838E8">
        <w:rPr>
          <w:lang w:val="nl-NL"/>
        </w:rPr>
        <w:t xml:space="preserve"> op </w:t>
      </w:r>
      <w:proofErr w:type="spellStart"/>
      <w:r w:rsidRPr="002838E8">
        <w:rPr>
          <w:lang w:val="nl-NL"/>
        </w:rPr>
        <w:t>Many</w:t>
      </w:r>
      <w:proofErr w:type="spellEnd"/>
      <w:r w:rsidRPr="002838E8">
        <w:rPr>
          <w:lang w:val="nl-NL"/>
        </w:rPr>
        <w:t xml:space="preserve"> </w:t>
      </w:r>
      <w:proofErr w:type="spellStart"/>
      <w:r w:rsidRPr="002838E8">
        <w:rPr>
          <w:lang w:val="nl-NL"/>
        </w:rPr>
        <w:t>to</w:t>
      </w:r>
      <w:proofErr w:type="spellEnd"/>
      <w:r w:rsidRPr="002838E8">
        <w:rPr>
          <w:lang w:val="nl-NL"/>
        </w:rPr>
        <w:t xml:space="preserve"> </w:t>
      </w:r>
      <w:proofErr w:type="spellStart"/>
      <w:r w:rsidRPr="002838E8">
        <w:rPr>
          <w:lang w:val="nl-NL"/>
        </w:rPr>
        <w:t>one</w:t>
      </w:r>
      <w:proofErr w:type="spellEnd"/>
      <w:r w:rsidRPr="002838E8">
        <w:rPr>
          <w:lang w:val="nl-NL"/>
        </w:rPr>
        <w:t xml:space="preserve"> (meerdere inschrijvinge</w:t>
      </w:r>
      <w:r>
        <w:rPr>
          <w:lang w:val="nl-NL"/>
        </w:rPr>
        <w:t xml:space="preserve">n voor 1 student) en de Cross Filter </w:t>
      </w:r>
      <w:proofErr w:type="spellStart"/>
      <w:r>
        <w:rPr>
          <w:lang w:val="nl-NL"/>
        </w:rPr>
        <w:t>direction</w:t>
      </w:r>
      <w:proofErr w:type="spellEnd"/>
      <w:r>
        <w:rPr>
          <w:lang w:val="nl-NL"/>
        </w:rPr>
        <w:t xml:space="preserve"> op single.</w:t>
      </w:r>
    </w:p>
    <w:p w14:paraId="22852C61" w14:textId="51F7EFAE" w:rsidR="003A4D47" w:rsidRPr="005C791E" w:rsidRDefault="000434C0" w:rsidP="005C791E">
      <w:pPr>
        <w:pStyle w:val="Step"/>
        <w:rPr>
          <w:lang w:val="nl-NL"/>
        </w:rPr>
      </w:pPr>
      <w:r w:rsidRPr="003A4D47">
        <w:rPr>
          <w:lang w:val="nl-NL"/>
        </w:rPr>
        <w:t xml:space="preserve">Right-Click </w:t>
      </w:r>
      <w:r w:rsidR="0001193C" w:rsidRPr="003A4D47">
        <w:rPr>
          <w:lang w:val="nl-NL"/>
        </w:rPr>
        <w:t>op de lijn van</w:t>
      </w:r>
      <w:r w:rsidRPr="003A4D47">
        <w:rPr>
          <w:lang w:val="nl-NL"/>
        </w:rPr>
        <w:t xml:space="preserve"> Date </w:t>
      </w:r>
      <w:r w:rsidR="0001193C" w:rsidRPr="003A4D47">
        <w:rPr>
          <w:lang w:val="nl-NL"/>
        </w:rPr>
        <w:t>naar</w:t>
      </w:r>
      <w:r w:rsidRPr="003A4D47">
        <w:rPr>
          <w:lang w:val="nl-NL"/>
        </w:rPr>
        <w:t xml:space="preserve"> Betalingsdatum</w:t>
      </w:r>
      <w:r w:rsidR="00F75084" w:rsidRPr="003A4D47">
        <w:rPr>
          <w:lang w:val="nl-NL"/>
        </w:rPr>
        <w:t>, select</w:t>
      </w:r>
      <w:r w:rsidR="0001193C" w:rsidRPr="003A4D47">
        <w:rPr>
          <w:lang w:val="nl-NL"/>
        </w:rPr>
        <w:t>eer</w:t>
      </w:r>
      <w:r w:rsidR="00F75084" w:rsidRPr="003A4D47">
        <w:rPr>
          <w:lang w:val="nl-NL"/>
        </w:rPr>
        <w:t xml:space="preserve"> </w:t>
      </w:r>
      <w:proofErr w:type="spellStart"/>
      <w:r w:rsidR="00F75084" w:rsidRPr="003A4D47">
        <w:rPr>
          <w:lang w:val="nl-NL"/>
        </w:rPr>
        <w:t>Properties</w:t>
      </w:r>
      <w:proofErr w:type="spellEnd"/>
      <w:r w:rsidR="00F75084" w:rsidRPr="003A4D47">
        <w:rPr>
          <w:lang w:val="nl-NL"/>
        </w:rPr>
        <w:t xml:space="preserve">. </w:t>
      </w:r>
      <w:r w:rsidR="0001193C" w:rsidRPr="003A4D47">
        <w:rPr>
          <w:lang w:val="nl-NL"/>
        </w:rPr>
        <w:t xml:space="preserve">Zorg ervoor dat de </w:t>
      </w:r>
      <w:r w:rsidR="00F75084" w:rsidRPr="003A4D47">
        <w:rPr>
          <w:lang w:val="nl-NL"/>
        </w:rPr>
        <w:t xml:space="preserve"> relat</w:t>
      </w:r>
      <w:r w:rsidR="003A4D47" w:rsidRPr="003A4D47">
        <w:rPr>
          <w:lang w:val="nl-NL"/>
        </w:rPr>
        <w:t>ie</w:t>
      </w:r>
      <w:r w:rsidR="00F75084" w:rsidRPr="003A4D47">
        <w:rPr>
          <w:lang w:val="nl-NL"/>
        </w:rPr>
        <w:t xml:space="preserve"> </w:t>
      </w:r>
      <w:r w:rsidR="003A4D47" w:rsidRPr="003A4D47">
        <w:rPr>
          <w:lang w:val="nl-NL"/>
        </w:rPr>
        <w:t xml:space="preserve">inactief </w:t>
      </w:r>
      <w:r w:rsidR="00F75084" w:rsidRPr="003A4D47">
        <w:rPr>
          <w:lang w:val="nl-NL"/>
        </w:rPr>
        <w:t xml:space="preserve">is </w:t>
      </w:r>
      <w:r w:rsidR="003A4D47" w:rsidRPr="003A4D47">
        <w:rPr>
          <w:lang w:val="nl-NL"/>
        </w:rPr>
        <w:t>door</w:t>
      </w:r>
      <w:r w:rsidR="00F75084" w:rsidRPr="003A4D47">
        <w:rPr>
          <w:lang w:val="nl-NL"/>
        </w:rPr>
        <w:t xml:space="preserve"> </w:t>
      </w:r>
      <w:r w:rsidR="003A4D47" w:rsidRPr="003A4D47">
        <w:rPr>
          <w:lang w:val="nl-NL"/>
        </w:rPr>
        <w:t xml:space="preserve">de </w:t>
      </w:r>
      <w:r w:rsidR="00F75084" w:rsidRPr="003A4D47">
        <w:rPr>
          <w:lang w:val="nl-NL"/>
        </w:rPr>
        <w:t xml:space="preserve">“Make </w:t>
      </w:r>
      <w:proofErr w:type="spellStart"/>
      <w:r w:rsidR="00F75084" w:rsidRPr="003A4D47">
        <w:rPr>
          <w:lang w:val="nl-NL"/>
        </w:rPr>
        <w:t>this</w:t>
      </w:r>
      <w:proofErr w:type="spellEnd"/>
      <w:r w:rsidR="00F75084" w:rsidRPr="003A4D47">
        <w:rPr>
          <w:lang w:val="nl-NL"/>
        </w:rPr>
        <w:t xml:space="preserve"> </w:t>
      </w:r>
      <w:proofErr w:type="spellStart"/>
      <w:r w:rsidR="00F75084" w:rsidRPr="003A4D47">
        <w:rPr>
          <w:lang w:val="nl-NL"/>
        </w:rPr>
        <w:t>relationship</w:t>
      </w:r>
      <w:proofErr w:type="spellEnd"/>
      <w:r w:rsidR="00F75084" w:rsidRPr="003A4D47">
        <w:rPr>
          <w:lang w:val="nl-NL"/>
        </w:rPr>
        <w:t xml:space="preserve"> </w:t>
      </w:r>
      <w:proofErr w:type="spellStart"/>
      <w:r w:rsidR="00F75084" w:rsidRPr="003A4D47">
        <w:rPr>
          <w:lang w:val="nl-NL"/>
        </w:rPr>
        <w:t>active</w:t>
      </w:r>
      <w:proofErr w:type="spellEnd"/>
      <w:r w:rsidR="00F75084" w:rsidRPr="003A4D47">
        <w:rPr>
          <w:lang w:val="nl-NL"/>
        </w:rPr>
        <w:t xml:space="preserve">” </w:t>
      </w:r>
      <w:proofErr w:type="spellStart"/>
      <w:r w:rsidR="00F75084" w:rsidRPr="003A4D47">
        <w:rPr>
          <w:lang w:val="nl-NL"/>
        </w:rPr>
        <w:t>checkbox</w:t>
      </w:r>
      <w:proofErr w:type="spellEnd"/>
      <w:r w:rsidR="003A4D47" w:rsidRPr="003A4D47">
        <w:rPr>
          <w:lang w:val="nl-NL"/>
        </w:rPr>
        <w:t xml:space="preserve"> te</w:t>
      </w:r>
      <w:r w:rsidR="003A4D47">
        <w:rPr>
          <w:lang w:val="nl-NL"/>
        </w:rPr>
        <w:t xml:space="preserve"> </w:t>
      </w:r>
      <w:proofErr w:type="spellStart"/>
      <w:r w:rsidR="003A4D47">
        <w:rPr>
          <w:lang w:val="nl-NL"/>
        </w:rPr>
        <w:t>unchecken</w:t>
      </w:r>
      <w:proofErr w:type="spellEnd"/>
      <w:r w:rsidR="003A4D47">
        <w:rPr>
          <w:lang w:val="nl-NL"/>
        </w:rPr>
        <w:t>.</w:t>
      </w:r>
      <w:r w:rsidR="005C791E">
        <w:rPr>
          <w:lang w:val="nl-NL"/>
        </w:rPr>
        <w:br/>
      </w:r>
      <w:r w:rsidR="005C791E" w:rsidRPr="005C791E">
        <w:rPr>
          <w:i/>
          <w:iCs/>
          <w:lang w:val="nl-NL"/>
        </w:rPr>
        <w:t xml:space="preserve">Een </w:t>
      </w:r>
      <w:proofErr w:type="spellStart"/>
      <w:r w:rsidR="005C791E" w:rsidRPr="005C791E">
        <w:rPr>
          <w:i/>
          <w:iCs/>
          <w:lang w:val="nl-NL"/>
        </w:rPr>
        <w:t>Inactive</w:t>
      </w:r>
      <w:proofErr w:type="spellEnd"/>
      <w:r w:rsidR="005C791E" w:rsidRPr="005C791E">
        <w:rPr>
          <w:i/>
          <w:iCs/>
          <w:lang w:val="nl-NL"/>
        </w:rPr>
        <w:t xml:space="preserve"> relatie wordt standaard niet toegepast. Later zien we hoe we met behulp van DAX van deze relatie toch gebruik kunnen maken.</w:t>
      </w:r>
    </w:p>
    <w:p w14:paraId="128C03F9" w14:textId="743BD678" w:rsidR="003F417E" w:rsidRPr="003F417E" w:rsidRDefault="003A4D47" w:rsidP="003F417E">
      <w:pPr>
        <w:pStyle w:val="Step"/>
        <w:rPr>
          <w:lang w:val="nl-NL"/>
        </w:rPr>
      </w:pPr>
      <w:r w:rsidRPr="003A4D47">
        <w:rPr>
          <w:lang w:val="nl-NL"/>
        </w:rPr>
        <w:t xml:space="preserve">Right-Click op de lijn van Date naar Inschrijvingsdatum, selecteer </w:t>
      </w:r>
      <w:proofErr w:type="spellStart"/>
      <w:r w:rsidRPr="003A4D47">
        <w:rPr>
          <w:lang w:val="nl-NL"/>
        </w:rPr>
        <w:t>Properties</w:t>
      </w:r>
      <w:proofErr w:type="spellEnd"/>
      <w:r w:rsidRPr="003A4D47">
        <w:rPr>
          <w:lang w:val="nl-NL"/>
        </w:rPr>
        <w:t xml:space="preserve">. Zorg ervoor dat de  relatie actief is door de “Make </w:t>
      </w:r>
      <w:proofErr w:type="spellStart"/>
      <w:r w:rsidRPr="003A4D47">
        <w:rPr>
          <w:lang w:val="nl-NL"/>
        </w:rPr>
        <w:t>this</w:t>
      </w:r>
      <w:proofErr w:type="spellEnd"/>
      <w:r w:rsidRPr="003A4D47">
        <w:rPr>
          <w:lang w:val="nl-NL"/>
        </w:rPr>
        <w:t xml:space="preserve"> </w:t>
      </w:r>
      <w:proofErr w:type="spellStart"/>
      <w:r w:rsidRPr="003A4D47">
        <w:rPr>
          <w:lang w:val="nl-NL"/>
        </w:rPr>
        <w:t>relationship</w:t>
      </w:r>
      <w:proofErr w:type="spellEnd"/>
      <w:r w:rsidRPr="003A4D47">
        <w:rPr>
          <w:lang w:val="nl-NL"/>
        </w:rPr>
        <w:t xml:space="preserve"> </w:t>
      </w:r>
      <w:proofErr w:type="spellStart"/>
      <w:r w:rsidRPr="003A4D47">
        <w:rPr>
          <w:lang w:val="nl-NL"/>
        </w:rPr>
        <w:t>active</w:t>
      </w:r>
      <w:proofErr w:type="spellEnd"/>
      <w:r w:rsidRPr="003A4D47">
        <w:rPr>
          <w:lang w:val="nl-NL"/>
        </w:rPr>
        <w:t xml:space="preserve">” </w:t>
      </w:r>
      <w:proofErr w:type="spellStart"/>
      <w:r w:rsidRPr="003A4D47">
        <w:rPr>
          <w:lang w:val="nl-NL"/>
        </w:rPr>
        <w:t>checkbox</w:t>
      </w:r>
      <w:proofErr w:type="spellEnd"/>
      <w:r w:rsidRPr="003A4D47">
        <w:rPr>
          <w:lang w:val="nl-NL"/>
        </w:rPr>
        <w:t xml:space="preserve"> te</w:t>
      </w:r>
      <w:r>
        <w:rPr>
          <w:lang w:val="nl-NL"/>
        </w:rPr>
        <w:t xml:space="preserve"> checken.</w:t>
      </w:r>
      <w:r w:rsidR="005C791E">
        <w:rPr>
          <w:lang w:val="nl-NL"/>
        </w:rPr>
        <w:br/>
      </w:r>
    </w:p>
    <w:p w14:paraId="2081244D" w14:textId="77777777" w:rsidR="003F417E" w:rsidRPr="003F417E" w:rsidRDefault="003F417E" w:rsidP="003F417E">
      <w:pPr>
        <w:pStyle w:val="ListParagraph"/>
        <w:rPr>
          <w:lang w:val="nl-NL"/>
        </w:rPr>
      </w:pPr>
    </w:p>
    <w:p w14:paraId="2336C36D" w14:textId="27651EE6" w:rsidR="00806EDD" w:rsidRDefault="003F417E" w:rsidP="003F417E">
      <w:pPr>
        <w:pStyle w:val="Step"/>
        <w:numPr>
          <w:ilvl w:val="0"/>
          <w:numId w:val="0"/>
        </w:numPr>
        <w:ind w:left="397" w:hanging="397"/>
        <w:rPr>
          <w:lang w:val="nl-NL"/>
        </w:rPr>
      </w:pPr>
      <w:r w:rsidRPr="003F417E">
        <w:rPr>
          <w:lang w:val="nl-NL"/>
        </w:rPr>
        <w:lastRenderedPageBreak/>
        <w:t xml:space="preserve">Nu zijn alle relaties aangelegd. </w:t>
      </w:r>
      <w:r>
        <w:rPr>
          <w:lang w:val="nl-NL"/>
        </w:rPr>
        <w:t xml:space="preserve">Vergelijk het beeld dat jij hebt in de </w:t>
      </w:r>
      <w:proofErr w:type="spellStart"/>
      <w:r>
        <w:rPr>
          <w:lang w:val="nl-NL"/>
        </w:rPr>
        <w:t>perspective</w:t>
      </w:r>
      <w:proofErr w:type="spellEnd"/>
      <w:r>
        <w:rPr>
          <w:lang w:val="nl-NL"/>
        </w:rPr>
        <w:t xml:space="preserve"> met het plaatje aan het begin van deze oefening</w:t>
      </w:r>
      <w:r w:rsidR="00D5263C" w:rsidRPr="003F417E">
        <w:rPr>
          <w:lang w:val="nl-NL"/>
        </w:rPr>
        <w:t>.</w:t>
      </w:r>
    </w:p>
    <w:p w14:paraId="589D9ADA" w14:textId="77777777" w:rsidR="00130BE9" w:rsidRPr="003F417E" w:rsidRDefault="00130BE9" w:rsidP="003F417E">
      <w:pPr>
        <w:pStyle w:val="Step"/>
        <w:numPr>
          <w:ilvl w:val="0"/>
          <w:numId w:val="0"/>
        </w:numPr>
        <w:ind w:left="397" w:hanging="397"/>
        <w:rPr>
          <w:lang w:val="nl-NL"/>
        </w:rPr>
      </w:pPr>
    </w:p>
    <w:p w14:paraId="120D1734" w14:textId="61D08AD4" w:rsidR="00130BE9" w:rsidRDefault="00130BE9" w:rsidP="00542218">
      <w:pPr>
        <w:pStyle w:val="Step"/>
        <w:rPr>
          <w:lang w:val="nl-NL"/>
        </w:rPr>
      </w:pPr>
      <w:r w:rsidRPr="00130BE9">
        <w:rPr>
          <w:lang w:val="nl-NL"/>
        </w:rPr>
        <w:t xml:space="preserve">Hernoem </w:t>
      </w:r>
      <w:proofErr w:type="spellStart"/>
      <w:r w:rsidRPr="00130BE9">
        <w:rPr>
          <w:lang w:val="nl-NL"/>
        </w:rPr>
        <w:t>perspective</w:t>
      </w:r>
      <w:proofErr w:type="spellEnd"/>
      <w:r w:rsidRPr="00130BE9">
        <w:rPr>
          <w:lang w:val="nl-NL"/>
        </w:rPr>
        <w:t xml:space="preserve"> </w:t>
      </w:r>
      <w:proofErr w:type="spellStart"/>
      <w:r w:rsidRPr="00130BE9">
        <w:rPr>
          <w:lang w:val="nl-NL"/>
        </w:rPr>
        <w:t>Layout</w:t>
      </w:r>
      <w:proofErr w:type="spellEnd"/>
      <w:r w:rsidRPr="00130BE9">
        <w:rPr>
          <w:lang w:val="nl-NL"/>
        </w:rPr>
        <w:t xml:space="preserve"> 1 naar Inschri</w:t>
      </w:r>
      <w:r>
        <w:rPr>
          <w:lang w:val="nl-NL"/>
        </w:rPr>
        <w:t>jvingen.</w:t>
      </w:r>
    </w:p>
    <w:p w14:paraId="56DC3089" w14:textId="6540F21F" w:rsidR="00467C80" w:rsidRDefault="00467C80" w:rsidP="00542218">
      <w:pPr>
        <w:pStyle w:val="Step"/>
        <w:rPr>
          <w:lang w:val="nl-NL"/>
        </w:rPr>
      </w:pPr>
      <w:r>
        <w:rPr>
          <w:lang w:val="nl-NL"/>
        </w:rPr>
        <w:t xml:space="preserve">Maak een nieuwe </w:t>
      </w:r>
      <w:proofErr w:type="spellStart"/>
      <w:r>
        <w:rPr>
          <w:lang w:val="nl-NL"/>
        </w:rPr>
        <w:t>perspective</w:t>
      </w:r>
      <w:proofErr w:type="spellEnd"/>
      <w:r>
        <w:rPr>
          <w:lang w:val="nl-NL"/>
        </w:rPr>
        <w:t xml:space="preserve"> “Betalingen aan”</w:t>
      </w:r>
    </w:p>
    <w:p w14:paraId="0A835565" w14:textId="1CB3EBFD" w:rsidR="00467C80" w:rsidRPr="00130BE9" w:rsidRDefault="00467C80" w:rsidP="00542218">
      <w:pPr>
        <w:pStyle w:val="Step"/>
        <w:rPr>
          <w:lang w:val="nl-NL"/>
        </w:rPr>
      </w:pPr>
      <w:r>
        <w:rPr>
          <w:lang w:val="nl-NL"/>
        </w:rPr>
        <w:t>Doorloop dezelfde stappen en maak het volgende overzicht:</w:t>
      </w:r>
      <w:r>
        <w:rPr>
          <w:lang w:val="nl-NL"/>
        </w:rPr>
        <w:br/>
      </w:r>
      <w:r w:rsidR="00C33EAC" w:rsidRPr="00C33EAC">
        <w:rPr>
          <w:lang w:val="nl-NL"/>
        </w:rPr>
        <w:drawing>
          <wp:inline distT="0" distB="0" distL="0" distR="0" wp14:anchorId="3D711B8E" wp14:editId="5938CC60">
            <wp:extent cx="3143045" cy="1823357"/>
            <wp:effectExtent l="0" t="0" r="635" b="5715"/>
            <wp:docPr id="6180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74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07" cy="18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2DD" w14:textId="1622AFE8" w:rsidR="00126D35" w:rsidRPr="006F4D43" w:rsidRDefault="007E168D" w:rsidP="00542218">
      <w:pPr>
        <w:pStyle w:val="Step"/>
        <w:rPr>
          <w:lang w:val="nl-NL"/>
        </w:rPr>
      </w:pPr>
      <w:r>
        <w:rPr>
          <w:lang w:val="nl-NL"/>
        </w:rPr>
        <w:t xml:space="preserve">In de data </w:t>
      </w:r>
      <w:proofErr w:type="spellStart"/>
      <w:r>
        <w:rPr>
          <w:lang w:val="nl-NL"/>
        </w:rPr>
        <w:t>pane</w:t>
      </w:r>
      <w:proofErr w:type="spellEnd"/>
      <w:r>
        <w:rPr>
          <w:lang w:val="nl-NL"/>
        </w:rPr>
        <w:t xml:space="preserve"> rechts, Klap de </w:t>
      </w:r>
      <w:r w:rsidR="00194915" w:rsidRPr="006F4D43">
        <w:rPr>
          <w:lang w:val="nl-NL"/>
        </w:rPr>
        <w:t>Date</w:t>
      </w:r>
      <w:r>
        <w:rPr>
          <w:lang w:val="nl-NL"/>
        </w:rPr>
        <w:t>s</w:t>
      </w:r>
      <w:r w:rsidR="00194915" w:rsidRPr="006F4D43">
        <w:rPr>
          <w:lang w:val="nl-NL"/>
        </w:rPr>
        <w:t xml:space="preserve"> </w:t>
      </w:r>
      <w:proofErr w:type="spellStart"/>
      <w:r w:rsidR="00194915" w:rsidRPr="006F4D43">
        <w:rPr>
          <w:lang w:val="nl-NL"/>
        </w:rPr>
        <w:t>Table</w:t>
      </w:r>
      <w:proofErr w:type="spellEnd"/>
      <w:r>
        <w:rPr>
          <w:lang w:val="nl-NL"/>
        </w:rPr>
        <w:t xml:space="preserve"> open </w:t>
      </w:r>
      <w:r w:rsidR="00194915" w:rsidRPr="006F4D43">
        <w:rPr>
          <w:lang w:val="nl-NL"/>
        </w:rPr>
        <w:t xml:space="preserve">. </w:t>
      </w:r>
      <w:r w:rsidR="00126D35" w:rsidRPr="006F4D43">
        <w:rPr>
          <w:lang w:val="nl-NL"/>
        </w:rPr>
        <w:t>Select</w:t>
      </w:r>
      <w:r w:rsidR="007A5FDD" w:rsidRPr="006F4D43">
        <w:rPr>
          <w:lang w:val="nl-NL"/>
        </w:rPr>
        <w:t>eer</w:t>
      </w:r>
      <w:r w:rsidR="00126D35" w:rsidRPr="006F4D43">
        <w:rPr>
          <w:lang w:val="nl-NL"/>
        </w:rPr>
        <w:t xml:space="preserve"> all</w:t>
      </w:r>
      <w:r w:rsidR="007A5FDD" w:rsidRPr="006F4D43">
        <w:rPr>
          <w:lang w:val="nl-NL"/>
        </w:rPr>
        <w:t>e</w:t>
      </w:r>
      <w:r w:rsidR="00126D35" w:rsidRPr="006F4D43">
        <w:rPr>
          <w:lang w:val="nl-NL"/>
        </w:rPr>
        <w:t xml:space="preserve"> </w:t>
      </w:r>
      <w:r w:rsidR="007A5FDD" w:rsidRPr="006F4D43">
        <w:rPr>
          <w:lang w:val="nl-NL"/>
        </w:rPr>
        <w:t>Velden met</w:t>
      </w:r>
      <w:r w:rsidR="006F4D43" w:rsidRPr="006F4D43">
        <w:rPr>
          <w:lang w:val="nl-NL"/>
        </w:rPr>
        <w:t xml:space="preserve"> een sigma (</w:t>
      </w:r>
      <w:r w:rsidR="006F4D43">
        <w:t>Σ</w:t>
      </w:r>
      <w:r w:rsidR="006F4D43" w:rsidRPr="006F4D43">
        <w:rPr>
          <w:lang w:val="nl-NL"/>
        </w:rPr>
        <w:t>) t</w:t>
      </w:r>
      <w:r w:rsidR="006F4D43">
        <w:rPr>
          <w:lang w:val="nl-NL"/>
        </w:rPr>
        <w:t>eken. Hou CTRL ingedrukt en selecteer alle velden</w:t>
      </w:r>
    </w:p>
    <w:p w14:paraId="3229B2F1" w14:textId="607044D1" w:rsidR="00542218" w:rsidRDefault="00542218" w:rsidP="00542218">
      <w:pPr>
        <w:pStyle w:val="Step"/>
      </w:pPr>
      <w:r>
        <w:t>In Properties, open advanced</w:t>
      </w:r>
    </w:p>
    <w:p w14:paraId="167A3079" w14:textId="776EFE60" w:rsidR="00542218" w:rsidRDefault="006F4D43" w:rsidP="00542218">
      <w:pPr>
        <w:pStyle w:val="Step"/>
      </w:pPr>
      <w:r>
        <w:t>Onder</w:t>
      </w:r>
      <w:r w:rsidR="00542218">
        <w:t xml:space="preserve"> summarize by, </w:t>
      </w:r>
      <w:proofErr w:type="spellStart"/>
      <w:r w:rsidR="00542218">
        <w:t>select</w:t>
      </w:r>
      <w:r>
        <w:t>eer</w:t>
      </w:r>
      <w:proofErr w:type="spellEnd"/>
      <w:r w:rsidR="00542218">
        <w:t xml:space="preserve"> “None”</w:t>
      </w:r>
    </w:p>
    <w:p w14:paraId="1E5AA50A" w14:textId="01B73BD2" w:rsidR="00542218" w:rsidRDefault="006F4D43" w:rsidP="00806EDD">
      <w:pPr>
        <w:pStyle w:val="Step"/>
        <w:rPr>
          <w:lang w:val="nl-NL"/>
        </w:rPr>
      </w:pPr>
      <w:r w:rsidRPr="006F4D43">
        <w:rPr>
          <w:lang w:val="nl-NL"/>
        </w:rPr>
        <w:t>Dit zal het automatisch g</w:t>
      </w:r>
      <w:r>
        <w:rPr>
          <w:lang w:val="nl-NL"/>
        </w:rPr>
        <w:t xml:space="preserve">edrag van Power BI aanpassen. Als je één van deze velden in een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 sleept zal deze nu niet automatisch optellen, maar groeperen.</w:t>
      </w:r>
    </w:p>
    <w:p w14:paraId="296B971A" w14:textId="791A2FCE" w:rsidR="00C73650" w:rsidRDefault="00C73650" w:rsidP="00806EDD">
      <w:pPr>
        <w:pStyle w:val="Step"/>
        <w:rPr>
          <w:lang w:val="nl-NL"/>
        </w:rPr>
      </w:pPr>
      <w:r>
        <w:rPr>
          <w:lang w:val="nl-NL"/>
        </w:rPr>
        <w:t>Herhaal deze stappen (indien nodig voor andere tabellen)</w:t>
      </w:r>
    </w:p>
    <w:p w14:paraId="78B6373D" w14:textId="4B1BA7EF" w:rsidR="00C73650" w:rsidRPr="006F4D43" w:rsidRDefault="00C73650" w:rsidP="00806EDD">
      <w:pPr>
        <w:pStyle w:val="Step"/>
        <w:rPr>
          <w:lang w:val="nl-NL"/>
        </w:rPr>
      </w:pPr>
      <w:r>
        <w:rPr>
          <w:lang w:val="nl-NL"/>
        </w:rPr>
        <w:t xml:space="preserve">Sla het </w:t>
      </w:r>
      <w:proofErr w:type="spellStart"/>
      <w:r>
        <w:rPr>
          <w:lang w:val="nl-NL"/>
        </w:rPr>
        <w:t>powerbi</w:t>
      </w:r>
      <w:proofErr w:type="spellEnd"/>
      <w:r>
        <w:rPr>
          <w:lang w:val="nl-NL"/>
        </w:rPr>
        <w:t xml:space="preserve"> bestand op.</w:t>
      </w:r>
    </w:p>
    <w:p w14:paraId="2BACD6BC" w14:textId="77777777" w:rsidR="00977D4A" w:rsidRPr="006F4D43" w:rsidRDefault="00977D4A" w:rsidP="00977D4A">
      <w:pPr>
        <w:pStyle w:val="ListParagraph"/>
        <w:rPr>
          <w:lang w:val="nl-NL"/>
        </w:rPr>
      </w:pPr>
    </w:p>
    <w:p w14:paraId="027A5F76" w14:textId="77777777" w:rsidR="00977D4A" w:rsidRPr="006F4D43" w:rsidRDefault="00977D4A" w:rsidP="00D53340">
      <w:pPr>
        <w:pStyle w:val="Step"/>
        <w:numPr>
          <w:ilvl w:val="0"/>
          <w:numId w:val="0"/>
        </w:numPr>
        <w:ind w:left="397"/>
        <w:rPr>
          <w:lang w:val="nl-NL"/>
        </w:rPr>
      </w:pPr>
    </w:p>
    <w:p w14:paraId="4F264EF9" w14:textId="5F29E94B" w:rsidR="008F6BA7" w:rsidRPr="006F4D43" w:rsidRDefault="008F6BA7" w:rsidP="008F6BA7">
      <w:pPr>
        <w:pStyle w:val="StepImage"/>
        <w:rPr>
          <w:lang w:val="nl-NL"/>
        </w:rPr>
      </w:pPr>
    </w:p>
    <w:p w14:paraId="1C5FF41E" w14:textId="146BAE1F" w:rsidR="00E8110F" w:rsidRPr="006F4D43" w:rsidRDefault="00E8110F" w:rsidP="00D17B3D">
      <w:pPr>
        <w:pStyle w:val="StepCommentary"/>
        <w:rPr>
          <w:lang w:val="nl-NL"/>
        </w:rPr>
      </w:pPr>
      <w:r w:rsidRPr="006F4D43">
        <w:rPr>
          <w:lang w:val="nl-NL"/>
        </w:rPr>
        <w:br w:type="page"/>
      </w:r>
    </w:p>
    <w:p w14:paraId="4AB25061" w14:textId="7BEC2A2D" w:rsidR="009E78A5" w:rsidRPr="002302F4" w:rsidRDefault="00A048E5" w:rsidP="00D50A65">
      <w:pPr>
        <w:pStyle w:val="Heading1"/>
        <w:rPr>
          <w:lang w:val="nl-NL"/>
        </w:rPr>
      </w:pPr>
      <w:proofErr w:type="spellStart"/>
      <w:r w:rsidRPr="002302F4">
        <w:rPr>
          <w:lang w:val="nl-NL"/>
        </w:rPr>
        <w:lastRenderedPageBreak/>
        <w:t>Creating</w:t>
      </w:r>
      <w:proofErr w:type="spellEnd"/>
      <w:r w:rsidRPr="002302F4">
        <w:rPr>
          <w:lang w:val="nl-NL"/>
        </w:rPr>
        <w:t xml:space="preserve"> </w:t>
      </w:r>
      <w:proofErr w:type="spellStart"/>
      <w:r w:rsidRPr="002302F4">
        <w:rPr>
          <w:lang w:val="nl-NL"/>
        </w:rPr>
        <w:t>Dax</w:t>
      </w:r>
      <w:proofErr w:type="spellEnd"/>
      <w:r w:rsidRPr="002302F4">
        <w:rPr>
          <w:lang w:val="nl-NL"/>
        </w:rPr>
        <w:t xml:space="preserve"> </w:t>
      </w:r>
      <w:proofErr w:type="spellStart"/>
      <w:r w:rsidRPr="002302F4">
        <w:rPr>
          <w:lang w:val="nl-NL"/>
        </w:rPr>
        <w:t>Measures</w:t>
      </w:r>
      <w:proofErr w:type="spellEnd"/>
    </w:p>
    <w:p w14:paraId="35C284D6" w14:textId="76FD1EE9" w:rsidR="00D50A65" w:rsidRDefault="00A048E5" w:rsidP="00D50A65">
      <w:pPr>
        <w:rPr>
          <w:lang w:val="nl-NL"/>
        </w:rPr>
      </w:pPr>
      <w:r w:rsidRPr="00D90B11">
        <w:rPr>
          <w:lang w:val="nl-NL"/>
        </w:rPr>
        <w:t xml:space="preserve">In deze opgave </w:t>
      </w:r>
      <w:r w:rsidR="00D90B11" w:rsidRPr="00D90B11">
        <w:rPr>
          <w:lang w:val="nl-NL"/>
        </w:rPr>
        <w:t>gaan w</w:t>
      </w:r>
      <w:r w:rsidR="00D90B11">
        <w:rPr>
          <w:lang w:val="nl-NL"/>
        </w:rPr>
        <w:t xml:space="preserve">e DAX </w:t>
      </w:r>
      <w:proofErr w:type="spellStart"/>
      <w:r w:rsidR="00D90B11">
        <w:rPr>
          <w:lang w:val="nl-NL"/>
        </w:rPr>
        <w:t>measures</w:t>
      </w:r>
      <w:proofErr w:type="spellEnd"/>
      <w:r w:rsidR="00D90B11">
        <w:rPr>
          <w:lang w:val="nl-NL"/>
        </w:rPr>
        <w:t xml:space="preserve"> maken. We gaan eerst een aparte tabel opzetten zodat de </w:t>
      </w:r>
      <w:proofErr w:type="spellStart"/>
      <w:r w:rsidR="00D90B11">
        <w:rPr>
          <w:lang w:val="nl-NL"/>
        </w:rPr>
        <w:t>measures</w:t>
      </w:r>
      <w:proofErr w:type="spellEnd"/>
      <w:r w:rsidR="00D90B11">
        <w:rPr>
          <w:lang w:val="nl-NL"/>
        </w:rPr>
        <w:t xml:space="preserve"> een plek hebben. Daarna maken we de </w:t>
      </w:r>
      <w:proofErr w:type="spellStart"/>
      <w:r w:rsidR="00D90B11">
        <w:rPr>
          <w:lang w:val="nl-NL"/>
        </w:rPr>
        <w:t>measures</w:t>
      </w:r>
      <w:proofErr w:type="spellEnd"/>
      <w:r w:rsidR="00D90B11">
        <w:rPr>
          <w:lang w:val="nl-NL"/>
        </w:rPr>
        <w:t xml:space="preserve"> zelf.</w:t>
      </w:r>
    </w:p>
    <w:p w14:paraId="58167C0D" w14:textId="0324AD24" w:rsidR="00D90B11" w:rsidRPr="006F4D43" w:rsidRDefault="006F4D43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6F4D43">
        <w:rPr>
          <w:lang w:val="nl-NL"/>
        </w:rPr>
        <w:t>Ga naar de</w:t>
      </w:r>
      <w:r w:rsidR="00975AD7" w:rsidRPr="006F4D43">
        <w:rPr>
          <w:lang w:val="nl-NL"/>
        </w:rPr>
        <w:t xml:space="preserve"> report view</w:t>
      </w:r>
    </w:p>
    <w:p w14:paraId="7647F04B" w14:textId="1B4C5430" w:rsidR="00975AD7" w:rsidRPr="006F4D43" w:rsidRDefault="006F4D43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6F4D43">
        <w:rPr>
          <w:lang w:val="nl-NL"/>
        </w:rPr>
        <w:t xml:space="preserve">Klik op </w:t>
      </w:r>
      <w:r w:rsidR="00975AD7" w:rsidRPr="006F4D43">
        <w:rPr>
          <w:lang w:val="nl-NL"/>
        </w:rPr>
        <w:t xml:space="preserve"> </w:t>
      </w:r>
      <w:r w:rsidR="00975AD7" w:rsidRPr="006F4D43">
        <w:rPr>
          <w:b/>
          <w:bCs/>
          <w:lang w:val="nl-NL"/>
        </w:rPr>
        <w:t>Enter Data</w:t>
      </w:r>
      <w:r w:rsidR="00975AD7" w:rsidRPr="006F4D43">
        <w:rPr>
          <w:lang w:val="nl-NL"/>
        </w:rPr>
        <w:t xml:space="preserve"> in </w:t>
      </w:r>
      <w:r w:rsidRPr="006F4D43">
        <w:rPr>
          <w:lang w:val="nl-NL"/>
        </w:rPr>
        <w:t xml:space="preserve">de </w:t>
      </w:r>
      <w:r w:rsidR="00975AD7" w:rsidRPr="006F4D43">
        <w:rPr>
          <w:lang w:val="nl-NL"/>
        </w:rPr>
        <w:t>top menu</w:t>
      </w:r>
      <w:r w:rsidR="0097509A" w:rsidRPr="006F4D43">
        <w:rPr>
          <w:lang w:val="nl-NL"/>
        </w:rPr>
        <w:br/>
      </w:r>
      <w:r w:rsidR="0097509A" w:rsidRPr="0097509A">
        <w:rPr>
          <w:noProof/>
        </w:rPr>
        <w:drawing>
          <wp:inline distT="0" distB="0" distL="0" distR="0" wp14:anchorId="5D44D60F" wp14:editId="36BC6163">
            <wp:extent cx="3113314" cy="2508884"/>
            <wp:effectExtent l="0" t="0" r="0" b="6350"/>
            <wp:docPr id="193394254" name="Afbeelding 1" descr="Afbeelding met tekst, schermopname, scher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4254" name="Afbeelding 1" descr="Afbeelding met tekst, schermopname, scherm, software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2916" cy="25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CA1" w14:textId="697AEC71" w:rsidR="00975AD7" w:rsidRPr="0037187A" w:rsidRDefault="006F4D43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37187A">
        <w:rPr>
          <w:lang w:val="nl-NL"/>
        </w:rPr>
        <w:t xml:space="preserve">Onderaan geef de </w:t>
      </w:r>
      <w:proofErr w:type="spellStart"/>
      <w:r w:rsidRPr="0037187A">
        <w:rPr>
          <w:lang w:val="nl-NL"/>
        </w:rPr>
        <w:t>table</w:t>
      </w:r>
      <w:proofErr w:type="spellEnd"/>
      <w:r w:rsidRPr="0037187A">
        <w:rPr>
          <w:lang w:val="nl-NL"/>
        </w:rPr>
        <w:t xml:space="preserve"> de naam</w:t>
      </w:r>
      <w:r w:rsidR="0097509A" w:rsidRPr="0037187A">
        <w:rPr>
          <w:lang w:val="nl-NL"/>
        </w:rPr>
        <w:t xml:space="preserve"> “</w:t>
      </w:r>
      <w:proofErr w:type="spellStart"/>
      <w:r w:rsidR="0097509A" w:rsidRPr="0037187A">
        <w:rPr>
          <w:lang w:val="nl-NL"/>
        </w:rPr>
        <w:t>Measure</w:t>
      </w:r>
      <w:proofErr w:type="spellEnd"/>
      <w:r w:rsidR="0097509A" w:rsidRPr="0037187A">
        <w:rPr>
          <w:lang w:val="nl-NL"/>
        </w:rPr>
        <w:t xml:space="preserve"> </w:t>
      </w:r>
      <w:proofErr w:type="spellStart"/>
      <w:r w:rsidR="0097509A" w:rsidRPr="0037187A">
        <w:rPr>
          <w:lang w:val="nl-NL"/>
        </w:rPr>
        <w:t>Table</w:t>
      </w:r>
      <w:proofErr w:type="spellEnd"/>
      <w:r w:rsidR="0097509A" w:rsidRPr="0037187A">
        <w:rPr>
          <w:lang w:val="nl-NL"/>
        </w:rPr>
        <w:t xml:space="preserve">”, </w:t>
      </w:r>
      <w:r w:rsidRPr="0037187A">
        <w:rPr>
          <w:lang w:val="nl-NL"/>
        </w:rPr>
        <w:t>klik</w:t>
      </w:r>
      <w:r w:rsidR="0097509A" w:rsidRPr="0037187A">
        <w:rPr>
          <w:lang w:val="nl-NL"/>
        </w:rPr>
        <w:t xml:space="preserve"> Load</w:t>
      </w:r>
    </w:p>
    <w:p w14:paraId="1A867774" w14:textId="06248DF8" w:rsidR="0097509A" w:rsidRPr="007D1298" w:rsidRDefault="0037187A" w:rsidP="00080D17">
      <w:pPr>
        <w:pStyle w:val="ListParagraph"/>
        <w:numPr>
          <w:ilvl w:val="0"/>
          <w:numId w:val="19"/>
        </w:numPr>
      </w:pPr>
      <w:proofErr w:type="spellStart"/>
      <w:r w:rsidRPr="007D1298">
        <w:t>Selecteer</w:t>
      </w:r>
      <w:proofErr w:type="spellEnd"/>
      <w:r w:rsidRPr="007D1298">
        <w:t xml:space="preserve"> de</w:t>
      </w:r>
      <w:r w:rsidR="00E44D93" w:rsidRPr="007D1298">
        <w:t xml:space="preserve"> Measure Table</w:t>
      </w:r>
      <w:r w:rsidR="00FE62D4" w:rsidRPr="007D1298">
        <w:t xml:space="preserve"> </w:t>
      </w:r>
      <w:r w:rsidR="007D1298" w:rsidRPr="007D1298">
        <w:t>in de data pan</w:t>
      </w:r>
      <w:r w:rsidR="007D1298">
        <w:t xml:space="preserve">e </w:t>
      </w:r>
      <w:proofErr w:type="spellStart"/>
      <w:r w:rsidR="007D1298">
        <w:t>rechts</w:t>
      </w:r>
      <w:proofErr w:type="spellEnd"/>
    </w:p>
    <w:p w14:paraId="07223981" w14:textId="67A11DBB" w:rsidR="00005F30" w:rsidRPr="0037187A" w:rsidRDefault="0037187A" w:rsidP="00080D17">
      <w:pPr>
        <w:pStyle w:val="ListParagraph"/>
        <w:numPr>
          <w:ilvl w:val="0"/>
          <w:numId w:val="19"/>
        </w:numPr>
        <w:rPr>
          <w:i/>
          <w:iCs/>
          <w:lang w:val="nl-NL"/>
        </w:rPr>
      </w:pPr>
      <w:r w:rsidRPr="0037187A">
        <w:rPr>
          <w:lang w:val="nl-NL"/>
        </w:rPr>
        <w:t xml:space="preserve">Voeg de volgende </w:t>
      </w:r>
      <w:proofErr w:type="spellStart"/>
      <w:r w:rsidRPr="0037187A">
        <w:rPr>
          <w:lang w:val="nl-NL"/>
        </w:rPr>
        <w:t>measure</w:t>
      </w:r>
      <w:proofErr w:type="spellEnd"/>
      <w:r w:rsidRPr="0037187A">
        <w:rPr>
          <w:lang w:val="nl-NL"/>
        </w:rPr>
        <w:t xml:space="preserve"> toe:</w:t>
      </w:r>
      <w:r w:rsidR="007D1298">
        <w:rPr>
          <w:lang w:val="nl-NL"/>
        </w:rPr>
        <w:t xml:space="preserve"> Klik daarvoor op New </w:t>
      </w:r>
      <w:proofErr w:type="spellStart"/>
      <w:r w:rsidR="007D1298">
        <w:rPr>
          <w:lang w:val="nl-NL"/>
        </w:rPr>
        <w:t>Measure</w:t>
      </w:r>
      <w:proofErr w:type="spellEnd"/>
      <w:r w:rsidR="007D1298">
        <w:rPr>
          <w:lang w:val="nl-NL"/>
        </w:rPr>
        <w:t xml:space="preserve"> in de header</w:t>
      </w:r>
      <w:r w:rsidR="00B245B0">
        <w:rPr>
          <w:lang w:val="nl-NL"/>
        </w:rPr>
        <w:t>.</w:t>
      </w:r>
      <w:r w:rsidR="00DC34BF" w:rsidRPr="0037187A">
        <w:rPr>
          <w:lang w:val="nl-NL"/>
        </w:rPr>
        <w:br/>
      </w:r>
      <w:r w:rsidR="00DC34BF" w:rsidRPr="0037187A">
        <w:rPr>
          <w:color w:val="00307A" w:themeColor="text2" w:themeTint="E6"/>
          <w:lang w:val="nl-NL"/>
        </w:rPr>
        <w:t>Aantal Inschrijvingen = COUNTROWS(Inschrijving)</w:t>
      </w:r>
      <w:r w:rsidR="00DC34BF" w:rsidRPr="0037187A">
        <w:rPr>
          <w:color w:val="00307A" w:themeColor="text2" w:themeTint="E6"/>
          <w:lang w:val="nl-NL"/>
        </w:rPr>
        <w:br/>
      </w:r>
      <w:r w:rsidRPr="0037187A">
        <w:rPr>
          <w:i/>
          <w:iCs/>
          <w:lang w:val="nl-NL"/>
        </w:rPr>
        <w:t>W</w:t>
      </w:r>
      <w:r>
        <w:rPr>
          <w:i/>
          <w:iCs/>
          <w:lang w:val="nl-NL"/>
        </w:rPr>
        <w:t>e tellen het aantal inschrijvingen door het aantal rijen in de tabel te tellen. We hoeven daarvoor geen kolom te sommeren.</w:t>
      </w:r>
    </w:p>
    <w:p w14:paraId="58E94BE3" w14:textId="6A75DE25" w:rsidR="00DC34BF" w:rsidRPr="00E50A78" w:rsidRDefault="0037187A" w:rsidP="00080D17">
      <w:pPr>
        <w:pStyle w:val="ListParagraph"/>
        <w:numPr>
          <w:ilvl w:val="0"/>
          <w:numId w:val="19"/>
        </w:numPr>
        <w:rPr>
          <w:i/>
          <w:iCs/>
        </w:rPr>
      </w:pPr>
      <w:proofErr w:type="spellStart"/>
      <w:r>
        <w:t>Voeg</w:t>
      </w:r>
      <w:proofErr w:type="spellEnd"/>
      <w:r>
        <w:t xml:space="preserve"> formatting toe: </w:t>
      </w:r>
      <w:r w:rsidR="00DC34BF">
        <w:t xml:space="preserve">whole number, </w:t>
      </w:r>
      <w:proofErr w:type="spellStart"/>
      <w:r>
        <w:t>voeg</w:t>
      </w:r>
      <w:proofErr w:type="spellEnd"/>
      <w:r w:rsidR="00DC34BF">
        <w:t xml:space="preserve"> thousands separator</w:t>
      </w:r>
      <w:r>
        <w:t xml:space="preserve"> toe</w:t>
      </w:r>
    </w:p>
    <w:p w14:paraId="438FB807" w14:textId="6AA6E625" w:rsidR="00E50A78" w:rsidRPr="0037187A" w:rsidRDefault="0037187A" w:rsidP="00080D17">
      <w:pPr>
        <w:pStyle w:val="ListParagraph"/>
        <w:numPr>
          <w:ilvl w:val="0"/>
          <w:numId w:val="19"/>
        </w:numPr>
        <w:rPr>
          <w:i/>
          <w:iCs/>
          <w:lang w:val="nl-NL"/>
        </w:rPr>
      </w:pPr>
      <w:r w:rsidRPr="0037187A">
        <w:rPr>
          <w:i/>
          <w:iCs/>
          <w:lang w:val="nl-NL"/>
        </w:rPr>
        <w:t>Maak een</w:t>
      </w:r>
      <w:r w:rsidR="00E50A78" w:rsidRPr="0037187A">
        <w:rPr>
          <w:i/>
          <w:iCs/>
          <w:lang w:val="nl-NL"/>
        </w:rPr>
        <w:t xml:space="preserve"> line </w:t>
      </w:r>
      <w:proofErr w:type="spellStart"/>
      <w:r w:rsidR="00E50A78" w:rsidRPr="0037187A">
        <w:rPr>
          <w:i/>
          <w:iCs/>
          <w:lang w:val="nl-NL"/>
        </w:rPr>
        <w:t>graph</w:t>
      </w:r>
      <w:proofErr w:type="spellEnd"/>
      <w:r w:rsidR="00E50A78" w:rsidRPr="0037187A">
        <w:rPr>
          <w:i/>
          <w:iCs/>
          <w:lang w:val="nl-NL"/>
        </w:rPr>
        <w:t xml:space="preserve"> </w:t>
      </w:r>
      <w:r w:rsidRPr="0037187A">
        <w:rPr>
          <w:i/>
          <w:iCs/>
          <w:lang w:val="nl-NL"/>
        </w:rPr>
        <w:t>met</w:t>
      </w:r>
      <w:r w:rsidR="00E50A78" w:rsidRPr="0037187A">
        <w:rPr>
          <w:i/>
          <w:iCs/>
          <w:lang w:val="nl-NL"/>
        </w:rPr>
        <w:t xml:space="preserve"> Short </w:t>
      </w:r>
      <w:proofErr w:type="spellStart"/>
      <w:r w:rsidR="00E50A78" w:rsidRPr="0037187A">
        <w:rPr>
          <w:i/>
          <w:iCs/>
          <w:lang w:val="nl-NL"/>
        </w:rPr>
        <w:t>Month</w:t>
      </w:r>
      <w:proofErr w:type="spellEnd"/>
      <w:r w:rsidR="00E50A78" w:rsidRPr="0037187A">
        <w:rPr>
          <w:i/>
          <w:iCs/>
          <w:lang w:val="nl-NL"/>
        </w:rPr>
        <w:t xml:space="preserve"> </w:t>
      </w:r>
      <w:r>
        <w:rPr>
          <w:i/>
          <w:iCs/>
          <w:lang w:val="nl-NL"/>
        </w:rPr>
        <w:t>op de</w:t>
      </w:r>
      <w:r w:rsidR="00E50A78" w:rsidRPr="0037187A">
        <w:rPr>
          <w:i/>
          <w:iCs/>
          <w:lang w:val="nl-NL"/>
        </w:rPr>
        <w:t xml:space="preserve"> X-</w:t>
      </w:r>
      <w:proofErr w:type="spellStart"/>
      <w:r w:rsidR="00E50A78" w:rsidRPr="0037187A">
        <w:rPr>
          <w:i/>
          <w:iCs/>
          <w:lang w:val="nl-NL"/>
        </w:rPr>
        <w:t>Axis</w:t>
      </w:r>
      <w:proofErr w:type="spellEnd"/>
      <w:r w:rsidR="00E50A78" w:rsidRPr="0037187A">
        <w:rPr>
          <w:i/>
          <w:iCs/>
          <w:lang w:val="nl-NL"/>
        </w:rPr>
        <w:t xml:space="preserve"> </w:t>
      </w:r>
      <w:r>
        <w:rPr>
          <w:i/>
          <w:iCs/>
          <w:lang w:val="nl-NL"/>
        </w:rPr>
        <w:t>en</w:t>
      </w:r>
      <w:r w:rsidR="00E50A78" w:rsidRPr="0037187A">
        <w:rPr>
          <w:i/>
          <w:iCs/>
          <w:lang w:val="nl-NL"/>
        </w:rPr>
        <w:t xml:space="preserve"> </w:t>
      </w:r>
      <w:proofErr w:type="spellStart"/>
      <w:r w:rsidR="00E50A78" w:rsidRPr="0037187A">
        <w:rPr>
          <w:i/>
          <w:iCs/>
          <w:lang w:val="nl-NL"/>
        </w:rPr>
        <w:t>value</w:t>
      </w:r>
      <w:proofErr w:type="spellEnd"/>
      <w:r w:rsidR="00E50A78" w:rsidRPr="0037187A">
        <w:rPr>
          <w:i/>
          <w:iCs/>
          <w:lang w:val="nl-NL"/>
        </w:rPr>
        <w:t xml:space="preserve"> Aantal Inschrijvingen.</w:t>
      </w:r>
    </w:p>
    <w:p w14:paraId="686EC755" w14:textId="77777777" w:rsidR="00E50A78" w:rsidRPr="0037187A" w:rsidRDefault="00E50A78" w:rsidP="000F36B0">
      <w:pPr>
        <w:pStyle w:val="ListParagraph"/>
        <w:rPr>
          <w:i/>
          <w:iCs/>
          <w:lang w:val="nl-NL"/>
        </w:rPr>
      </w:pPr>
    </w:p>
    <w:p w14:paraId="5BAA6B8D" w14:textId="52F25E4B" w:rsidR="0057176F" w:rsidRDefault="0057176F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Verwijder Column1 uit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Table</w:t>
      </w:r>
      <w:proofErr w:type="spellEnd"/>
      <w:r>
        <w:rPr>
          <w:lang w:val="nl-NL"/>
        </w:rPr>
        <w:t>. Nu zal deze tabel bovenaan staan.</w:t>
      </w:r>
      <w:r w:rsidR="00A625A2">
        <w:rPr>
          <w:lang w:val="nl-NL"/>
        </w:rPr>
        <w:br/>
        <w:t xml:space="preserve">(Rechtsklik, </w:t>
      </w:r>
      <w:proofErr w:type="spellStart"/>
      <w:r w:rsidR="00A625A2">
        <w:rPr>
          <w:lang w:val="nl-NL"/>
        </w:rPr>
        <w:t>remove</w:t>
      </w:r>
      <w:proofErr w:type="spellEnd"/>
      <w:r w:rsidR="00A625A2">
        <w:rPr>
          <w:lang w:val="nl-NL"/>
        </w:rPr>
        <w:t xml:space="preserve"> </w:t>
      </w:r>
      <w:proofErr w:type="spellStart"/>
      <w:r w:rsidR="00A625A2">
        <w:rPr>
          <w:lang w:val="nl-NL"/>
        </w:rPr>
        <w:t>from</w:t>
      </w:r>
      <w:proofErr w:type="spellEnd"/>
      <w:r w:rsidR="00A625A2">
        <w:rPr>
          <w:lang w:val="nl-NL"/>
        </w:rPr>
        <w:t xml:space="preserve"> model)</w:t>
      </w:r>
    </w:p>
    <w:p w14:paraId="33ECD9EA" w14:textId="77777777" w:rsidR="0057176F" w:rsidRPr="0057176F" w:rsidRDefault="0057176F" w:rsidP="0057176F">
      <w:pPr>
        <w:pStyle w:val="ListParagraph"/>
        <w:rPr>
          <w:lang w:val="nl-NL"/>
        </w:rPr>
      </w:pPr>
    </w:p>
    <w:p w14:paraId="07E65CB7" w14:textId="23144511" w:rsidR="00A10E59" w:rsidRDefault="0037187A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Voeg nog een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toe: </w:t>
      </w:r>
      <w:r w:rsidR="00A10E59" w:rsidRPr="00A10E59">
        <w:rPr>
          <w:lang w:val="nl-NL"/>
        </w:rPr>
        <w:br/>
      </w:r>
      <w:r w:rsidR="00A10E59" w:rsidRPr="0037187A">
        <w:rPr>
          <w:color w:val="00307A" w:themeColor="text2" w:themeTint="E6"/>
          <w:lang w:val="nl-NL"/>
        </w:rPr>
        <w:t>Aantal Inschrijvingen Nederland = CALCULATE([Aantal Inschrijvingen], Studenten[Land] = "Nederland")</w:t>
      </w:r>
    </w:p>
    <w:p w14:paraId="7C2A36B0" w14:textId="072A986D" w:rsidR="006B0AFC" w:rsidRPr="0037187A" w:rsidRDefault="0037187A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37187A">
        <w:rPr>
          <w:lang w:val="nl-NL"/>
        </w:rPr>
        <w:t xml:space="preserve">Doe dezelfde </w:t>
      </w:r>
      <w:proofErr w:type="spellStart"/>
      <w:r w:rsidRPr="0037187A">
        <w:rPr>
          <w:lang w:val="nl-NL"/>
        </w:rPr>
        <w:t>formatting</w:t>
      </w:r>
      <w:proofErr w:type="spellEnd"/>
      <w:r w:rsidRPr="0037187A">
        <w:rPr>
          <w:lang w:val="nl-NL"/>
        </w:rPr>
        <w:t xml:space="preserve"> als b</w:t>
      </w:r>
      <w:r>
        <w:rPr>
          <w:lang w:val="nl-NL"/>
        </w:rPr>
        <w:t xml:space="preserve">ij de voorgaande </w:t>
      </w:r>
      <w:proofErr w:type="spellStart"/>
      <w:r>
        <w:rPr>
          <w:lang w:val="nl-NL"/>
        </w:rPr>
        <w:t>measure</w:t>
      </w:r>
      <w:proofErr w:type="spellEnd"/>
    </w:p>
    <w:p w14:paraId="577676BB" w14:textId="487F5192" w:rsidR="00E50A78" w:rsidRPr="0037187A" w:rsidRDefault="0037187A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37187A">
        <w:rPr>
          <w:lang w:val="nl-NL"/>
        </w:rPr>
        <w:lastRenderedPageBreak/>
        <w:t>Herhaal het bovenstaande voor andere lan</w:t>
      </w:r>
      <w:r w:rsidR="000269CE">
        <w:rPr>
          <w:lang w:val="nl-NL"/>
        </w:rPr>
        <w:t>den</w:t>
      </w:r>
      <w:r w:rsidR="00E50A78" w:rsidRPr="0037187A">
        <w:rPr>
          <w:lang w:val="nl-NL"/>
        </w:rPr>
        <w:t>.</w:t>
      </w:r>
      <w:r w:rsidR="000269CE">
        <w:rPr>
          <w:lang w:val="nl-NL"/>
        </w:rPr>
        <w:br/>
      </w:r>
      <w:r w:rsidR="000269CE" w:rsidRPr="000269CE">
        <w:rPr>
          <w:noProof/>
          <w:lang w:val="nl-NL"/>
        </w:rPr>
        <w:drawing>
          <wp:inline distT="0" distB="0" distL="0" distR="0" wp14:anchorId="576938D0" wp14:editId="7AB5572E">
            <wp:extent cx="1044030" cy="1790855"/>
            <wp:effectExtent l="0" t="0" r="3810" b="0"/>
            <wp:docPr id="69065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563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2CAB" w14:textId="6127667F" w:rsidR="00E50A78" w:rsidRPr="000269CE" w:rsidRDefault="000269CE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0269CE">
        <w:rPr>
          <w:lang w:val="nl-NL"/>
        </w:rPr>
        <w:t xml:space="preserve">Maak een </w:t>
      </w:r>
      <w:r w:rsidR="00E50A78" w:rsidRPr="000269CE">
        <w:rPr>
          <w:lang w:val="nl-NL"/>
        </w:rPr>
        <w:t xml:space="preserve">line </w:t>
      </w:r>
      <w:proofErr w:type="spellStart"/>
      <w:r w:rsidR="00E50A78" w:rsidRPr="000269CE">
        <w:rPr>
          <w:lang w:val="nl-NL"/>
        </w:rPr>
        <w:t>chart</w:t>
      </w:r>
      <w:proofErr w:type="spellEnd"/>
      <w:r w:rsidR="00E50A78" w:rsidRPr="000269CE">
        <w:rPr>
          <w:lang w:val="nl-NL"/>
        </w:rPr>
        <w:t xml:space="preserve"> </w:t>
      </w:r>
      <w:r w:rsidRPr="000269CE">
        <w:rPr>
          <w:lang w:val="nl-NL"/>
        </w:rPr>
        <w:t>met de</w:t>
      </w:r>
      <w:r w:rsidR="00E50A78" w:rsidRPr="000269CE">
        <w:rPr>
          <w:lang w:val="nl-NL"/>
        </w:rPr>
        <w:t xml:space="preserve"> </w:t>
      </w:r>
      <w:proofErr w:type="spellStart"/>
      <w:r w:rsidR="00E50A78" w:rsidRPr="000269CE">
        <w:rPr>
          <w:lang w:val="nl-NL"/>
        </w:rPr>
        <w:t>measures</w:t>
      </w:r>
      <w:proofErr w:type="spellEnd"/>
      <w:r w:rsidR="00E50A78" w:rsidRPr="000269CE">
        <w:rPr>
          <w:lang w:val="nl-NL"/>
        </w:rPr>
        <w:t xml:space="preserve"> </w:t>
      </w:r>
      <w:r w:rsidRPr="000269CE">
        <w:rPr>
          <w:lang w:val="nl-NL"/>
        </w:rPr>
        <w:t>die je net gemaakt hebt</w:t>
      </w:r>
      <w:r w:rsidR="00E50A78" w:rsidRPr="000269CE">
        <w:rPr>
          <w:lang w:val="nl-NL"/>
        </w:rPr>
        <w:t>.</w:t>
      </w:r>
    </w:p>
    <w:p w14:paraId="23D39B2E" w14:textId="690B82BD" w:rsidR="002974AA" w:rsidRPr="000269CE" w:rsidRDefault="000269CE" w:rsidP="00080D17">
      <w:pPr>
        <w:pStyle w:val="ListParagraph"/>
        <w:numPr>
          <w:ilvl w:val="0"/>
          <w:numId w:val="19"/>
        </w:numPr>
        <w:rPr>
          <w:color w:val="00307A" w:themeColor="text2" w:themeTint="E6"/>
          <w:lang w:val="nl-NL"/>
        </w:rPr>
      </w:pPr>
      <w:r>
        <w:rPr>
          <w:lang w:val="nl-NL"/>
        </w:rPr>
        <w:t xml:space="preserve">Maak nog een </w:t>
      </w:r>
      <w:proofErr w:type="spellStart"/>
      <w:r w:rsidR="007F59F2" w:rsidRPr="002974AA">
        <w:rPr>
          <w:lang w:val="nl-NL"/>
        </w:rPr>
        <w:t>Measure</w:t>
      </w:r>
      <w:proofErr w:type="spellEnd"/>
      <w:r w:rsidR="007F59F2" w:rsidRPr="002974AA">
        <w:rPr>
          <w:lang w:val="nl-NL"/>
        </w:rPr>
        <w:br/>
      </w:r>
      <w:r w:rsidR="002974AA" w:rsidRPr="000269CE">
        <w:rPr>
          <w:color w:val="00307A" w:themeColor="text2" w:themeTint="E6"/>
          <w:lang w:val="nl-NL"/>
        </w:rPr>
        <w:t>Gemiddeld Inschrijvingen = CALCULATE(AVERAGEX(Jaargang, [Aantal Inschrijvingen]), ALL(Jaargang[Jaargang]))</w:t>
      </w:r>
    </w:p>
    <w:p w14:paraId="555D80E1" w14:textId="7BDA0E52" w:rsidR="00D4332B" w:rsidRDefault="00D4332B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Pas ook hier dezelfde </w:t>
      </w:r>
      <w:proofErr w:type="spellStart"/>
      <w:r>
        <w:rPr>
          <w:lang w:val="nl-NL"/>
        </w:rPr>
        <w:t>formatting</w:t>
      </w:r>
      <w:proofErr w:type="spellEnd"/>
      <w:r>
        <w:rPr>
          <w:lang w:val="nl-NL"/>
        </w:rPr>
        <w:t xml:space="preserve"> toe.</w:t>
      </w:r>
    </w:p>
    <w:p w14:paraId="7B142204" w14:textId="1FFA034E" w:rsidR="006B0AFC" w:rsidRPr="000269CE" w:rsidRDefault="000269CE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0269CE">
        <w:rPr>
          <w:lang w:val="nl-NL"/>
        </w:rPr>
        <w:t>Maak een</w:t>
      </w:r>
      <w:r w:rsidR="00126CC1" w:rsidRPr="000269CE">
        <w:rPr>
          <w:lang w:val="nl-NL"/>
        </w:rPr>
        <w:t xml:space="preserve"> line-bar </w:t>
      </w:r>
      <w:proofErr w:type="spellStart"/>
      <w:r w:rsidR="00126CC1" w:rsidRPr="000269CE">
        <w:rPr>
          <w:lang w:val="nl-NL"/>
        </w:rPr>
        <w:t>chart</w:t>
      </w:r>
      <w:proofErr w:type="spellEnd"/>
      <w:r w:rsidR="00126CC1" w:rsidRPr="000269CE">
        <w:rPr>
          <w:lang w:val="nl-NL"/>
        </w:rPr>
        <w:t xml:space="preserve"> </w:t>
      </w:r>
      <w:r>
        <w:rPr>
          <w:lang w:val="nl-NL"/>
        </w:rPr>
        <w:t>met</w:t>
      </w:r>
      <w:r w:rsidR="00126CC1" w:rsidRPr="000269CE">
        <w:rPr>
          <w:lang w:val="nl-NL"/>
        </w:rPr>
        <w:t xml:space="preserve"> Aantal inschrijvingen in </w:t>
      </w:r>
      <w:r>
        <w:rPr>
          <w:lang w:val="nl-NL"/>
        </w:rPr>
        <w:t>de</w:t>
      </w:r>
      <w:r w:rsidR="00126CC1" w:rsidRPr="000269CE">
        <w:rPr>
          <w:lang w:val="nl-NL"/>
        </w:rPr>
        <w:t xml:space="preserve"> bar, Gemiddeld </w:t>
      </w:r>
      <w:proofErr w:type="spellStart"/>
      <w:r w:rsidR="00126CC1" w:rsidRPr="000269CE">
        <w:rPr>
          <w:lang w:val="nl-NL"/>
        </w:rPr>
        <w:t>inschrjivngen</w:t>
      </w:r>
      <w:proofErr w:type="spellEnd"/>
      <w:r w:rsidR="00126CC1" w:rsidRPr="000269CE">
        <w:rPr>
          <w:lang w:val="nl-NL"/>
        </w:rPr>
        <w:t xml:space="preserve"> a</w:t>
      </w:r>
      <w:r>
        <w:rPr>
          <w:lang w:val="nl-NL"/>
        </w:rPr>
        <w:t>l</w:t>
      </w:r>
      <w:r w:rsidR="00126CC1" w:rsidRPr="000269CE">
        <w:rPr>
          <w:lang w:val="nl-NL"/>
        </w:rPr>
        <w:t xml:space="preserve">s line </w:t>
      </w:r>
      <w:r>
        <w:rPr>
          <w:lang w:val="nl-NL"/>
        </w:rPr>
        <w:t>en</w:t>
      </w:r>
      <w:r w:rsidR="00126CC1" w:rsidRPr="000269CE">
        <w:rPr>
          <w:lang w:val="nl-NL"/>
        </w:rPr>
        <w:t xml:space="preserve"> </w:t>
      </w:r>
      <w:proofErr w:type="spellStart"/>
      <w:r w:rsidR="00F14D44" w:rsidRPr="000269CE">
        <w:rPr>
          <w:lang w:val="nl-NL"/>
        </w:rPr>
        <w:t>Month</w:t>
      </w:r>
      <w:proofErr w:type="spellEnd"/>
      <w:r w:rsidR="00F14D44" w:rsidRPr="000269CE">
        <w:rPr>
          <w:lang w:val="nl-NL"/>
        </w:rPr>
        <w:t xml:space="preserve"> short </w:t>
      </w:r>
      <w:r>
        <w:rPr>
          <w:lang w:val="nl-NL"/>
        </w:rPr>
        <w:t>op de</w:t>
      </w:r>
      <w:r w:rsidR="00F14D44" w:rsidRPr="000269CE">
        <w:rPr>
          <w:lang w:val="nl-NL"/>
        </w:rPr>
        <w:t xml:space="preserve"> x-</w:t>
      </w:r>
      <w:proofErr w:type="spellStart"/>
      <w:r w:rsidR="00F14D44" w:rsidRPr="000269CE">
        <w:rPr>
          <w:lang w:val="nl-NL"/>
        </w:rPr>
        <w:t>axis</w:t>
      </w:r>
      <w:proofErr w:type="spellEnd"/>
      <w:r w:rsidR="00F14D44" w:rsidRPr="000269CE">
        <w:rPr>
          <w:lang w:val="nl-NL"/>
        </w:rPr>
        <w:t>.</w:t>
      </w:r>
      <w:r w:rsidR="007F59F2" w:rsidRPr="000269CE">
        <w:rPr>
          <w:lang w:val="nl-NL"/>
        </w:rPr>
        <w:br/>
      </w:r>
    </w:p>
    <w:p w14:paraId="0B92AD33" w14:textId="75BDA972" w:rsidR="00014415" w:rsidRPr="00D50EA5" w:rsidRDefault="00D50EA5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D50EA5">
        <w:rPr>
          <w:lang w:val="nl-NL"/>
        </w:rPr>
        <w:t xml:space="preserve">Maak een </w:t>
      </w:r>
      <w:proofErr w:type="spellStart"/>
      <w:r w:rsidRPr="00D50EA5">
        <w:rPr>
          <w:lang w:val="nl-NL"/>
        </w:rPr>
        <w:t>table</w:t>
      </w:r>
      <w:proofErr w:type="spellEnd"/>
      <w:r w:rsidRPr="00D50EA5">
        <w:rPr>
          <w:lang w:val="nl-NL"/>
        </w:rPr>
        <w:t xml:space="preserve">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 xml:space="preserve"> </w:t>
      </w:r>
      <w:r w:rsidR="003251BD" w:rsidRPr="00D50EA5">
        <w:rPr>
          <w:lang w:val="nl-NL"/>
        </w:rPr>
        <w:t xml:space="preserve"> </w:t>
      </w:r>
      <w:r>
        <w:rPr>
          <w:lang w:val="nl-NL"/>
        </w:rPr>
        <w:t>met</w:t>
      </w:r>
      <w:r w:rsidR="003251BD" w:rsidRPr="00D50EA5">
        <w:rPr>
          <w:lang w:val="nl-NL"/>
        </w:rPr>
        <w:t xml:space="preserve"> </w:t>
      </w:r>
      <w:r w:rsidR="00014415" w:rsidRPr="00D50EA5">
        <w:rPr>
          <w:lang w:val="nl-NL"/>
        </w:rPr>
        <w:t xml:space="preserve">student </w:t>
      </w:r>
      <w:r w:rsidR="00727A0F">
        <w:rPr>
          <w:lang w:val="nl-NL"/>
        </w:rPr>
        <w:t>land</w:t>
      </w:r>
      <w:r w:rsidR="00014415" w:rsidRPr="00D50EA5">
        <w:rPr>
          <w:lang w:val="nl-NL"/>
        </w:rPr>
        <w:t xml:space="preserve"> </w:t>
      </w:r>
      <w:r>
        <w:rPr>
          <w:lang w:val="nl-NL"/>
        </w:rPr>
        <w:t>en</w:t>
      </w:r>
      <w:r w:rsidR="00014415" w:rsidRPr="00D50EA5">
        <w:rPr>
          <w:lang w:val="nl-NL"/>
        </w:rPr>
        <w:t xml:space="preserve"> Aantal Inschrijvingen.</w:t>
      </w:r>
    </w:p>
    <w:p w14:paraId="759CE338" w14:textId="61AD507C" w:rsidR="00C9011B" w:rsidRPr="00D50EA5" w:rsidRDefault="00D50EA5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D50EA5">
        <w:rPr>
          <w:lang w:val="nl-NL"/>
        </w:rPr>
        <w:t xml:space="preserve">Maak een nieuwe </w:t>
      </w:r>
      <w:proofErr w:type="spellStart"/>
      <w:r w:rsidR="006757E7" w:rsidRPr="00D50EA5">
        <w:rPr>
          <w:lang w:val="nl-NL"/>
        </w:rPr>
        <w:t>Measure</w:t>
      </w:r>
      <w:proofErr w:type="spellEnd"/>
      <w:r w:rsidR="006757E7" w:rsidRPr="00D50EA5">
        <w:rPr>
          <w:lang w:val="nl-NL"/>
        </w:rPr>
        <w:t xml:space="preserve">, </w:t>
      </w:r>
      <w:r w:rsidRPr="00D50EA5">
        <w:rPr>
          <w:lang w:val="nl-NL"/>
        </w:rPr>
        <w:t>Dit zal het percentage van het tota</w:t>
      </w:r>
      <w:r>
        <w:rPr>
          <w:lang w:val="nl-NL"/>
        </w:rPr>
        <w:t>al aantal inschrijvingen tonen.</w:t>
      </w:r>
      <w:r w:rsidR="00C9011B" w:rsidRPr="00D50EA5">
        <w:rPr>
          <w:lang w:val="nl-NL"/>
        </w:rPr>
        <w:t xml:space="preserve"> </w:t>
      </w:r>
      <w:r w:rsidR="00C9011B" w:rsidRPr="00D50EA5">
        <w:rPr>
          <w:lang w:val="nl-NL"/>
        </w:rPr>
        <w:br/>
      </w:r>
      <w:r w:rsidR="00C9011B" w:rsidRPr="00D50EA5">
        <w:rPr>
          <w:lang w:val="nl-NL"/>
        </w:rPr>
        <w:br/>
      </w:r>
      <w:r w:rsidR="004336C0" w:rsidRPr="004336C0">
        <w:rPr>
          <w:noProof/>
        </w:rPr>
        <w:drawing>
          <wp:inline distT="0" distB="0" distL="0" distR="0" wp14:anchorId="1A92FB9A" wp14:editId="70FF897E">
            <wp:extent cx="5944115" cy="1371719"/>
            <wp:effectExtent l="0" t="0" r="0" b="0"/>
            <wp:docPr id="1142540560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40560" name="Afbeelding 1" descr="Afbeelding met tekst, schermopname, Lettertype, lijn&#10;&#10;Automatisch gegenereerde beschrijvi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11B" w:rsidRPr="00D50EA5">
        <w:rPr>
          <w:lang w:val="nl-NL"/>
        </w:rPr>
        <w:br/>
      </w:r>
    </w:p>
    <w:p w14:paraId="693BD271" w14:textId="367EEBCA" w:rsidR="004336C0" w:rsidRPr="00D50EA5" w:rsidRDefault="00D50EA5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D50EA5">
        <w:rPr>
          <w:lang w:val="nl-NL"/>
        </w:rPr>
        <w:t>Zet</w:t>
      </w:r>
      <w:r w:rsidR="004336C0" w:rsidRPr="00D50EA5">
        <w:rPr>
          <w:lang w:val="nl-NL"/>
        </w:rPr>
        <w:t xml:space="preserve"> </w:t>
      </w:r>
      <w:proofErr w:type="spellStart"/>
      <w:r w:rsidR="004336C0" w:rsidRPr="00D50EA5">
        <w:rPr>
          <w:lang w:val="nl-NL"/>
        </w:rPr>
        <w:t>formatting</w:t>
      </w:r>
      <w:proofErr w:type="spellEnd"/>
      <w:r w:rsidR="004336C0" w:rsidRPr="00D50EA5">
        <w:rPr>
          <w:lang w:val="nl-NL"/>
        </w:rPr>
        <w:t xml:space="preserve"> </w:t>
      </w:r>
      <w:r w:rsidRPr="00D50EA5">
        <w:rPr>
          <w:lang w:val="nl-NL"/>
        </w:rPr>
        <w:t>naar</w:t>
      </w:r>
      <w:r w:rsidR="006426CA" w:rsidRPr="00D50EA5">
        <w:rPr>
          <w:lang w:val="nl-NL"/>
        </w:rPr>
        <w:t xml:space="preserve"> percentage, option</w:t>
      </w:r>
      <w:r w:rsidRPr="00D50EA5">
        <w:rPr>
          <w:lang w:val="nl-NL"/>
        </w:rPr>
        <w:t>ee</w:t>
      </w:r>
      <w:r w:rsidR="006426CA" w:rsidRPr="00D50EA5">
        <w:rPr>
          <w:lang w:val="nl-NL"/>
        </w:rPr>
        <w:t xml:space="preserve">l : </w:t>
      </w:r>
      <w:r w:rsidR="00A77EB0" w:rsidRPr="00D50EA5">
        <w:rPr>
          <w:lang w:val="nl-NL"/>
        </w:rPr>
        <w:t xml:space="preserve"> </w:t>
      </w:r>
      <w:r w:rsidRPr="00D50EA5">
        <w:rPr>
          <w:lang w:val="nl-NL"/>
        </w:rPr>
        <w:t xml:space="preserve">Als je wilt kun je </w:t>
      </w:r>
      <w:r>
        <w:rPr>
          <w:lang w:val="nl-NL"/>
        </w:rPr>
        <w:t xml:space="preserve">ook </w:t>
      </w:r>
      <w:proofErr w:type="spellStart"/>
      <w:r>
        <w:rPr>
          <w:lang w:val="nl-NL"/>
        </w:rPr>
        <w:t>dynamic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formatting</w:t>
      </w:r>
      <w:proofErr w:type="spellEnd"/>
      <w:r>
        <w:rPr>
          <w:lang w:val="nl-NL"/>
        </w:rPr>
        <w:t xml:space="preserve"> toepassen zoals in het plaatje hieronder.</w:t>
      </w:r>
      <w:r w:rsidR="0037570E" w:rsidRPr="00D50EA5">
        <w:rPr>
          <w:lang w:val="nl-NL"/>
        </w:rPr>
        <w:t xml:space="preserve"> </w:t>
      </w:r>
      <w:r w:rsidR="004336C0" w:rsidRPr="00D50EA5">
        <w:rPr>
          <w:lang w:val="nl-NL"/>
        </w:rPr>
        <w:br/>
      </w:r>
      <w:r w:rsidR="00892F58" w:rsidRPr="00892F58">
        <w:rPr>
          <w:noProof/>
        </w:rPr>
        <w:drawing>
          <wp:inline distT="0" distB="0" distL="0" distR="0" wp14:anchorId="2C839758" wp14:editId="0FB8D96F">
            <wp:extent cx="4359018" cy="1470787"/>
            <wp:effectExtent l="0" t="0" r="3810" b="0"/>
            <wp:docPr id="995943075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075" name="Afbeelding 1" descr="Afbeelding met tekst, schermopname, Lettertype, lijn&#10;&#10;Automatisch gegenereerde beschrijvi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6C0" w:rsidRPr="00D50EA5">
        <w:rPr>
          <w:lang w:val="nl-NL"/>
        </w:rPr>
        <w:br/>
      </w:r>
    </w:p>
    <w:p w14:paraId="638181AC" w14:textId="45B5CE5C" w:rsidR="004336C0" w:rsidRPr="00872564" w:rsidRDefault="00D50EA5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5E394C">
        <w:rPr>
          <w:lang w:val="nl-NL"/>
        </w:rPr>
        <w:t xml:space="preserve">Voeg de nieuwe </w:t>
      </w:r>
      <w:proofErr w:type="spellStart"/>
      <w:r w:rsidRPr="005E394C">
        <w:rPr>
          <w:lang w:val="nl-NL"/>
        </w:rPr>
        <w:t>measure</w:t>
      </w:r>
      <w:proofErr w:type="spellEnd"/>
      <w:r w:rsidRPr="005E394C">
        <w:rPr>
          <w:lang w:val="nl-NL"/>
        </w:rPr>
        <w:t xml:space="preserve"> toe aan de</w:t>
      </w:r>
      <w:r w:rsidR="0093065D" w:rsidRPr="005E394C">
        <w:rPr>
          <w:lang w:val="nl-NL"/>
        </w:rPr>
        <w:t xml:space="preserve"> </w:t>
      </w:r>
      <w:proofErr w:type="spellStart"/>
      <w:r w:rsidR="0093065D" w:rsidRPr="005E394C">
        <w:rPr>
          <w:lang w:val="nl-NL"/>
        </w:rPr>
        <w:t>table</w:t>
      </w:r>
      <w:proofErr w:type="spellEnd"/>
      <w:r w:rsidRPr="005E394C">
        <w:rPr>
          <w:lang w:val="nl-NL"/>
        </w:rPr>
        <w:t xml:space="preserve"> </w:t>
      </w:r>
      <w:proofErr w:type="spellStart"/>
      <w:r w:rsidRPr="005E394C">
        <w:rPr>
          <w:lang w:val="nl-NL"/>
        </w:rPr>
        <w:t>visual</w:t>
      </w:r>
      <w:proofErr w:type="spellEnd"/>
      <w:r w:rsidR="0093065D" w:rsidRPr="005E394C">
        <w:rPr>
          <w:lang w:val="nl-NL"/>
        </w:rPr>
        <w:t xml:space="preserve">. </w:t>
      </w:r>
    </w:p>
    <w:p w14:paraId="13266FF0" w14:textId="77777777" w:rsidR="007D7C3D" w:rsidRPr="007D7C3D" w:rsidRDefault="005E394C" w:rsidP="007D7C3D">
      <w:pPr>
        <w:pStyle w:val="ListParagraph"/>
        <w:numPr>
          <w:ilvl w:val="0"/>
          <w:numId w:val="19"/>
        </w:numPr>
        <w:rPr>
          <w:lang w:val="nl-NL"/>
        </w:rPr>
      </w:pPr>
      <w:r w:rsidRPr="008A1BD1">
        <w:rPr>
          <w:lang w:val="nl-NL"/>
        </w:rPr>
        <w:t xml:space="preserve">Maak </w:t>
      </w:r>
      <w:r w:rsidR="00056ABB" w:rsidRPr="008A1BD1">
        <w:rPr>
          <w:lang w:val="nl-NL"/>
        </w:rPr>
        <w:t>twee</w:t>
      </w:r>
      <w:r w:rsidRPr="008A1BD1">
        <w:rPr>
          <w:lang w:val="nl-NL"/>
        </w:rPr>
        <w:t xml:space="preserve"> nieuwe</w:t>
      </w:r>
      <w:r w:rsidR="00CC5948" w:rsidRPr="008A1BD1">
        <w:rPr>
          <w:lang w:val="nl-NL"/>
        </w:rPr>
        <w:t xml:space="preserve"> </w:t>
      </w:r>
      <w:proofErr w:type="spellStart"/>
      <w:r w:rsidR="00CC5948" w:rsidRPr="008A1BD1">
        <w:rPr>
          <w:lang w:val="nl-NL"/>
        </w:rPr>
        <w:t>measure</w:t>
      </w:r>
      <w:r w:rsidR="00056ABB" w:rsidRPr="008A1BD1">
        <w:rPr>
          <w:lang w:val="nl-NL"/>
        </w:rPr>
        <w:t>s</w:t>
      </w:r>
      <w:proofErr w:type="spellEnd"/>
      <w:r w:rsidR="00056ABB" w:rsidRPr="008A1BD1">
        <w:rPr>
          <w:lang w:val="nl-NL"/>
        </w:rPr>
        <w:br/>
      </w:r>
      <w:r w:rsidR="00056ABB" w:rsidRPr="008A1BD1">
        <w:rPr>
          <w:lang w:val="nl-NL"/>
        </w:rPr>
        <w:br/>
      </w:r>
      <w:r w:rsidR="008A1BD1" w:rsidRPr="008A1BD1">
        <w:rPr>
          <w:lang w:val="nl-NL"/>
        </w:rPr>
        <w:t>Aantal betalingen = COUNTROWS(Betalingen)</w:t>
      </w:r>
      <w:r w:rsidR="007D7C3D">
        <w:rPr>
          <w:lang w:val="nl-NL"/>
        </w:rPr>
        <w:br/>
      </w:r>
      <w:r w:rsidR="007D7C3D" w:rsidRPr="007D7C3D">
        <w:rPr>
          <w:lang w:val="nl-NL"/>
        </w:rPr>
        <w:t>Percentage Betaald = DIVIDE([Aantal betalingen], [Aantal Inschrijvingen])</w:t>
      </w:r>
    </w:p>
    <w:p w14:paraId="3983BF9A" w14:textId="0ED89619" w:rsidR="00CC5948" w:rsidRPr="007D7C3D" w:rsidRDefault="00CC5948" w:rsidP="007D7C3D">
      <w:pPr>
        <w:pStyle w:val="ListParagraph"/>
        <w:rPr>
          <w:lang w:val="nl-NL"/>
        </w:rPr>
      </w:pPr>
    </w:p>
    <w:p w14:paraId="6DADA515" w14:textId="499FA622" w:rsidR="0070583E" w:rsidRPr="007D7C3D" w:rsidRDefault="0070583E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7D7C3D">
        <w:rPr>
          <w:lang w:val="nl-NL"/>
        </w:rPr>
        <w:t xml:space="preserve"> </w:t>
      </w:r>
      <w:r w:rsidR="005E394C" w:rsidRPr="007D7C3D">
        <w:rPr>
          <w:lang w:val="nl-NL"/>
        </w:rPr>
        <w:t xml:space="preserve">Zet </w:t>
      </w:r>
      <w:proofErr w:type="spellStart"/>
      <w:r w:rsidRPr="007D7C3D">
        <w:rPr>
          <w:lang w:val="nl-NL"/>
        </w:rPr>
        <w:t>formatting</w:t>
      </w:r>
      <w:proofErr w:type="spellEnd"/>
      <w:r w:rsidRPr="007D7C3D">
        <w:rPr>
          <w:lang w:val="nl-NL"/>
        </w:rPr>
        <w:t xml:space="preserve"> </w:t>
      </w:r>
      <w:r w:rsidR="005E394C" w:rsidRPr="007D7C3D">
        <w:rPr>
          <w:lang w:val="nl-NL"/>
        </w:rPr>
        <w:t>naar</w:t>
      </w:r>
      <w:r w:rsidR="007D7C3D" w:rsidRPr="007D7C3D">
        <w:rPr>
          <w:lang w:val="nl-NL"/>
        </w:rPr>
        <w:t xml:space="preserve"> resp.</w:t>
      </w:r>
      <w:r w:rsidR="007D7C3D">
        <w:rPr>
          <w:lang w:val="nl-NL"/>
        </w:rPr>
        <w:t xml:space="preserve"> </w:t>
      </w:r>
      <w:r w:rsidR="00017F7F">
        <w:rPr>
          <w:lang w:val="nl-NL"/>
        </w:rPr>
        <w:t xml:space="preserve">naar </w:t>
      </w:r>
      <w:proofErr w:type="spellStart"/>
      <w:r w:rsidR="00017F7F">
        <w:rPr>
          <w:lang w:val="nl-NL"/>
        </w:rPr>
        <w:t>whole</w:t>
      </w:r>
      <w:proofErr w:type="spellEnd"/>
      <w:r w:rsidR="00017F7F">
        <w:rPr>
          <w:lang w:val="nl-NL"/>
        </w:rPr>
        <w:t xml:space="preserve"> </w:t>
      </w:r>
      <w:proofErr w:type="spellStart"/>
      <w:r w:rsidR="00017F7F">
        <w:rPr>
          <w:lang w:val="nl-NL"/>
        </w:rPr>
        <w:t>number</w:t>
      </w:r>
      <w:proofErr w:type="spellEnd"/>
      <w:r w:rsidR="00017F7F">
        <w:rPr>
          <w:lang w:val="nl-NL"/>
        </w:rPr>
        <w:t xml:space="preserve"> en </w:t>
      </w:r>
      <w:r w:rsidRPr="007D7C3D">
        <w:rPr>
          <w:lang w:val="nl-NL"/>
        </w:rPr>
        <w:t xml:space="preserve"> percentage</w:t>
      </w:r>
    </w:p>
    <w:p w14:paraId="22AB4F9C" w14:textId="426E13EC" w:rsidR="00017F7F" w:rsidRDefault="00017F7F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Voeg de </w:t>
      </w:r>
      <w:proofErr w:type="spellStart"/>
      <w:r>
        <w:rPr>
          <w:lang w:val="nl-NL"/>
        </w:rPr>
        <w:t>measure</w:t>
      </w:r>
      <w:proofErr w:type="spellEnd"/>
      <w:r>
        <w:rPr>
          <w:lang w:val="nl-NL"/>
        </w:rPr>
        <w:t xml:space="preserve"> “Percentage Betaald” toe aan de tabel </w:t>
      </w:r>
      <w:proofErr w:type="spellStart"/>
      <w:r>
        <w:rPr>
          <w:lang w:val="nl-NL"/>
        </w:rPr>
        <w:t>visual</w:t>
      </w:r>
      <w:proofErr w:type="spellEnd"/>
      <w:r>
        <w:rPr>
          <w:lang w:val="nl-NL"/>
        </w:rPr>
        <w:t>.</w:t>
      </w:r>
    </w:p>
    <w:p w14:paraId="6999E617" w14:textId="0CB54F2E" w:rsidR="0070583E" w:rsidRPr="00EF4FD7" w:rsidRDefault="005E394C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EF4FD7">
        <w:rPr>
          <w:lang w:val="nl-NL"/>
        </w:rPr>
        <w:t xml:space="preserve">Voeg een </w:t>
      </w:r>
      <w:r w:rsidR="00FC3DAE" w:rsidRPr="00EF4FD7">
        <w:rPr>
          <w:lang w:val="nl-NL"/>
        </w:rPr>
        <w:t xml:space="preserve"> </w:t>
      </w:r>
      <w:proofErr w:type="spellStart"/>
      <w:r w:rsidR="00FC3DAE" w:rsidRPr="00EF4FD7">
        <w:rPr>
          <w:lang w:val="nl-NL"/>
        </w:rPr>
        <w:t>slicer</w:t>
      </w:r>
      <w:proofErr w:type="spellEnd"/>
      <w:r w:rsidRPr="00EF4FD7">
        <w:rPr>
          <w:lang w:val="nl-NL"/>
        </w:rPr>
        <w:t xml:space="preserve"> </w:t>
      </w:r>
      <w:proofErr w:type="spellStart"/>
      <w:r w:rsidRPr="00EF4FD7">
        <w:rPr>
          <w:lang w:val="nl-NL"/>
        </w:rPr>
        <w:t>visual</w:t>
      </w:r>
      <w:proofErr w:type="spellEnd"/>
      <w:r w:rsidR="00FC3DAE" w:rsidRPr="00EF4FD7">
        <w:rPr>
          <w:lang w:val="nl-NL"/>
        </w:rPr>
        <w:t xml:space="preserve"> </w:t>
      </w:r>
      <w:r w:rsidRPr="00EF4FD7">
        <w:rPr>
          <w:lang w:val="nl-NL"/>
        </w:rPr>
        <w:t>voor</w:t>
      </w:r>
      <w:r w:rsidR="00FC3DAE" w:rsidRPr="00EF4FD7">
        <w:rPr>
          <w:lang w:val="nl-NL"/>
        </w:rPr>
        <w:t xml:space="preserve"> “</w:t>
      </w:r>
      <w:r w:rsidR="00EF4FD7">
        <w:rPr>
          <w:lang w:val="nl-NL"/>
        </w:rPr>
        <w:t>Jaargang-</w:t>
      </w:r>
      <w:r w:rsidR="00FC3DAE" w:rsidRPr="00EF4FD7">
        <w:rPr>
          <w:lang w:val="nl-NL"/>
        </w:rPr>
        <w:t>Jaargang”. Select</w:t>
      </w:r>
      <w:r w:rsidR="00EF4FD7">
        <w:rPr>
          <w:lang w:val="nl-NL"/>
        </w:rPr>
        <w:t xml:space="preserve">eer in de </w:t>
      </w:r>
      <w:proofErr w:type="spellStart"/>
      <w:r w:rsidR="00EF4FD7">
        <w:rPr>
          <w:lang w:val="nl-NL"/>
        </w:rPr>
        <w:t>visual</w:t>
      </w:r>
      <w:proofErr w:type="spellEnd"/>
      <w:r w:rsidR="00FC3DAE" w:rsidRPr="00EF4FD7">
        <w:rPr>
          <w:lang w:val="nl-NL"/>
        </w:rPr>
        <w:t xml:space="preserve"> 2025-2026</w:t>
      </w:r>
      <w:r w:rsidR="000A2469" w:rsidRPr="00EF4FD7">
        <w:rPr>
          <w:lang w:val="nl-NL"/>
        </w:rPr>
        <w:br/>
      </w:r>
      <w:r w:rsidR="000A2469" w:rsidRPr="00EF4FD7">
        <w:rPr>
          <w:lang w:val="nl-NL"/>
        </w:rPr>
        <w:br/>
      </w:r>
    </w:p>
    <w:p w14:paraId="569BDA3C" w14:textId="1B41C701" w:rsidR="000A2469" w:rsidRPr="00EF4FD7" w:rsidRDefault="00EF4FD7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EF4FD7">
        <w:rPr>
          <w:lang w:val="nl-NL"/>
        </w:rPr>
        <w:t>Het eindresultaat zal er ongeveer zo uitzien:</w:t>
      </w:r>
      <w:r w:rsidR="00D3567B">
        <w:rPr>
          <w:lang w:val="nl-NL"/>
        </w:rPr>
        <w:br/>
      </w:r>
      <w:r w:rsidR="00D3567B" w:rsidRPr="00D3567B">
        <w:rPr>
          <w:lang w:val="nl-NL"/>
        </w:rPr>
        <w:drawing>
          <wp:inline distT="0" distB="0" distL="0" distR="0" wp14:anchorId="457C23DD" wp14:editId="0A8C4EFB">
            <wp:extent cx="6332220" cy="2667000"/>
            <wp:effectExtent l="0" t="0" r="0" b="0"/>
            <wp:docPr id="1806793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9348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7F63" w14:textId="25DAD8E4" w:rsidR="00FF1A6C" w:rsidRDefault="00EF4FD7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EF4FD7">
        <w:rPr>
          <w:lang w:val="nl-NL"/>
        </w:rPr>
        <w:t>Maak een nieuwe</w:t>
      </w:r>
      <w:r w:rsidR="00631906" w:rsidRPr="00EF4FD7">
        <w:rPr>
          <w:lang w:val="nl-NL"/>
        </w:rPr>
        <w:t xml:space="preserve"> matrix </w:t>
      </w:r>
      <w:proofErr w:type="spellStart"/>
      <w:r w:rsidR="00631906" w:rsidRPr="00EF4FD7">
        <w:rPr>
          <w:lang w:val="nl-NL"/>
        </w:rPr>
        <w:t>visual</w:t>
      </w:r>
      <w:proofErr w:type="spellEnd"/>
      <w:r w:rsidR="00631906" w:rsidRPr="00EF4FD7">
        <w:rPr>
          <w:lang w:val="nl-NL"/>
        </w:rPr>
        <w:t xml:space="preserve">. </w:t>
      </w:r>
      <w:r w:rsidRPr="00EF4FD7">
        <w:rPr>
          <w:lang w:val="nl-NL"/>
        </w:rPr>
        <w:t>gebruik</w:t>
      </w:r>
      <w:r w:rsidR="00631906" w:rsidRPr="00EF4FD7">
        <w:rPr>
          <w:lang w:val="nl-NL"/>
        </w:rPr>
        <w:t xml:space="preserve"> </w:t>
      </w:r>
      <w:proofErr w:type="spellStart"/>
      <w:r w:rsidR="00631906" w:rsidRPr="00EF4FD7">
        <w:rPr>
          <w:lang w:val="nl-NL"/>
        </w:rPr>
        <w:t>year</w:t>
      </w:r>
      <w:proofErr w:type="spellEnd"/>
      <w:r w:rsidR="00631906" w:rsidRPr="00EF4FD7">
        <w:rPr>
          <w:lang w:val="nl-NL"/>
        </w:rPr>
        <w:t xml:space="preserve"> </w:t>
      </w:r>
      <w:r w:rsidRPr="00EF4FD7">
        <w:rPr>
          <w:lang w:val="nl-NL"/>
        </w:rPr>
        <w:t>en</w:t>
      </w:r>
      <w:r w:rsidR="00631906" w:rsidRPr="00EF4FD7">
        <w:rPr>
          <w:lang w:val="nl-NL"/>
        </w:rPr>
        <w:t xml:space="preserve"> </w:t>
      </w:r>
      <w:proofErr w:type="spellStart"/>
      <w:r w:rsidR="00631906" w:rsidRPr="00EF4FD7">
        <w:rPr>
          <w:lang w:val="nl-NL"/>
        </w:rPr>
        <w:t>Month</w:t>
      </w:r>
      <w:proofErr w:type="spellEnd"/>
      <w:r w:rsidR="00631906" w:rsidRPr="00EF4FD7">
        <w:rPr>
          <w:lang w:val="nl-NL"/>
        </w:rPr>
        <w:t xml:space="preserve"> name in </w:t>
      </w:r>
      <w:r w:rsidRPr="00EF4FD7">
        <w:rPr>
          <w:lang w:val="nl-NL"/>
        </w:rPr>
        <w:t>de</w:t>
      </w:r>
      <w:r w:rsidR="00631906" w:rsidRPr="00EF4FD7">
        <w:rPr>
          <w:lang w:val="nl-NL"/>
        </w:rPr>
        <w:t xml:space="preserve"> </w:t>
      </w:r>
      <w:r w:rsidRPr="00EF4FD7">
        <w:rPr>
          <w:lang w:val="nl-NL"/>
        </w:rPr>
        <w:t>rijen</w:t>
      </w:r>
      <w:r>
        <w:rPr>
          <w:lang w:val="nl-NL"/>
        </w:rPr>
        <w:t xml:space="preserve"> e</w:t>
      </w:r>
      <w:r w:rsidR="00631906" w:rsidRPr="00EF4FD7">
        <w:rPr>
          <w:lang w:val="nl-NL"/>
        </w:rPr>
        <w:t xml:space="preserve">n </w:t>
      </w:r>
      <w:r>
        <w:rPr>
          <w:lang w:val="nl-NL"/>
        </w:rPr>
        <w:t>voeg</w:t>
      </w:r>
      <w:r w:rsidR="00631906" w:rsidRPr="00EF4FD7">
        <w:rPr>
          <w:lang w:val="nl-NL"/>
        </w:rPr>
        <w:t xml:space="preserve"> Aantal inschrijvingen </w:t>
      </w:r>
      <w:r>
        <w:rPr>
          <w:lang w:val="nl-NL"/>
        </w:rPr>
        <w:t>als</w:t>
      </w:r>
      <w:r w:rsidR="00631906" w:rsidRPr="00EF4FD7">
        <w:rPr>
          <w:lang w:val="nl-NL"/>
        </w:rPr>
        <w:t xml:space="preserve"> </w:t>
      </w:r>
      <w:proofErr w:type="spellStart"/>
      <w:r w:rsidR="00631906" w:rsidRPr="00EF4FD7">
        <w:rPr>
          <w:lang w:val="nl-NL"/>
        </w:rPr>
        <w:t>value</w:t>
      </w:r>
      <w:proofErr w:type="spellEnd"/>
      <w:r>
        <w:rPr>
          <w:lang w:val="nl-NL"/>
        </w:rPr>
        <w:t xml:space="preserve"> toe</w:t>
      </w:r>
      <w:r w:rsidR="00631906" w:rsidRPr="00EF4FD7">
        <w:rPr>
          <w:lang w:val="nl-NL"/>
        </w:rPr>
        <w:t>.</w:t>
      </w:r>
    </w:p>
    <w:p w14:paraId="2245D739" w14:textId="166ED25B" w:rsidR="006402F6" w:rsidRDefault="006402F6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Merk op dat de volgorde alfabetisch is. </w:t>
      </w:r>
    </w:p>
    <w:p w14:paraId="79B42BBB" w14:textId="290E5DA7" w:rsidR="006402F6" w:rsidRDefault="006402F6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Ga naar de tabel view, selecteer de dates tabel, selecteer, kolom </w:t>
      </w:r>
      <w:proofErr w:type="spellStart"/>
      <w:r>
        <w:rPr>
          <w:lang w:val="nl-NL"/>
        </w:rPr>
        <w:t>Month</w:t>
      </w:r>
      <w:proofErr w:type="spellEnd"/>
      <w:r>
        <w:rPr>
          <w:lang w:val="nl-NL"/>
        </w:rPr>
        <w:t xml:space="preserve"> Name</w:t>
      </w:r>
    </w:p>
    <w:p w14:paraId="6ECFBE33" w14:textId="74EC41F9" w:rsidR="00994CAD" w:rsidRDefault="00994CAD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 xml:space="preserve">Kies de optie in de </w:t>
      </w:r>
      <w:proofErr w:type="spellStart"/>
      <w:r>
        <w:rPr>
          <w:lang w:val="nl-NL"/>
        </w:rPr>
        <w:t>ribbon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Sort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by</w:t>
      </w:r>
      <w:proofErr w:type="spellEnd"/>
      <w:r>
        <w:rPr>
          <w:lang w:val="nl-NL"/>
        </w:rPr>
        <w:t xml:space="preserve"> column en kies kolom </w:t>
      </w:r>
      <w:proofErr w:type="spellStart"/>
      <w:r>
        <w:rPr>
          <w:lang w:val="nl-NL"/>
        </w:rPr>
        <w:t>Month</w:t>
      </w:r>
      <w:proofErr w:type="spellEnd"/>
    </w:p>
    <w:p w14:paraId="0A12F1B4" w14:textId="6B0C649E" w:rsidR="006402F6" w:rsidRPr="00EF4FD7" w:rsidRDefault="004B1988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rPr>
          <w:lang w:val="nl-NL"/>
        </w:rPr>
        <w:t>Ga terug naar de rapportage, nu zijn de maanden in de juiste volgorde.</w:t>
      </w:r>
    </w:p>
    <w:p w14:paraId="0D6DF43C" w14:textId="65F51AAC" w:rsidR="00631906" w:rsidRDefault="00EF4FD7" w:rsidP="00080D17">
      <w:pPr>
        <w:pStyle w:val="ListParagraph"/>
        <w:numPr>
          <w:ilvl w:val="0"/>
          <w:numId w:val="19"/>
        </w:numPr>
      </w:pPr>
      <w:r>
        <w:t xml:space="preserve">Maak de </w:t>
      </w:r>
      <w:proofErr w:type="spellStart"/>
      <w:r>
        <w:t>volgende</w:t>
      </w:r>
      <w:proofErr w:type="spellEnd"/>
      <w:r>
        <w:t xml:space="preserve"> </w:t>
      </w:r>
      <w:r w:rsidR="004D61F6">
        <w:t xml:space="preserve">Measures : </w:t>
      </w:r>
      <w:r w:rsidR="004D61F6">
        <w:br/>
      </w:r>
      <w:r w:rsidR="004D61F6" w:rsidRPr="004D61F6">
        <w:rPr>
          <w:noProof/>
        </w:rPr>
        <w:drawing>
          <wp:inline distT="0" distB="0" distL="0" distR="0" wp14:anchorId="07802576" wp14:editId="6233CC73">
            <wp:extent cx="6332220" cy="601345"/>
            <wp:effectExtent l="0" t="0" r="0" b="8255"/>
            <wp:docPr id="19875571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7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1F6">
        <w:br/>
      </w:r>
      <w:r w:rsidR="00AA2B86" w:rsidRPr="00AA2B86">
        <w:rPr>
          <w:noProof/>
        </w:rPr>
        <w:drawing>
          <wp:inline distT="0" distB="0" distL="0" distR="0" wp14:anchorId="451D0784" wp14:editId="05B62DB2">
            <wp:extent cx="6005080" cy="624894"/>
            <wp:effectExtent l="0" t="0" r="0" b="3810"/>
            <wp:docPr id="202015524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552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79A" w14:textId="00F24864" w:rsidR="004D61F6" w:rsidRDefault="00AA2B86" w:rsidP="00080D17">
      <w:pPr>
        <w:pStyle w:val="ListParagraph"/>
        <w:numPr>
          <w:ilvl w:val="0"/>
          <w:numId w:val="19"/>
        </w:numPr>
      </w:pPr>
      <w:r>
        <w:t xml:space="preserve">Format </w:t>
      </w:r>
      <w:r w:rsidR="00EF4FD7">
        <w:t>de</w:t>
      </w:r>
      <w:r>
        <w:t xml:space="preserve"> measures</w:t>
      </w:r>
    </w:p>
    <w:p w14:paraId="3E4FB188" w14:textId="08655881" w:rsidR="00AA2B86" w:rsidRPr="00EF4FD7" w:rsidRDefault="00EF4FD7" w:rsidP="00080D17">
      <w:pPr>
        <w:pStyle w:val="ListParagraph"/>
        <w:numPr>
          <w:ilvl w:val="0"/>
          <w:numId w:val="19"/>
        </w:numPr>
        <w:rPr>
          <w:lang w:val="nl-NL"/>
        </w:rPr>
      </w:pPr>
      <w:r w:rsidRPr="00EF4FD7">
        <w:rPr>
          <w:lang w:val="nl-NL"/>
        </w:rPr>
        <w:t>Voeg de</w:t>
      </w:r>
      <w:r w:rsidR="00AA2B86" w:rsidRPr="00EF4FD7">
        <w:rPr>
          <w:lang w:val="nl-NL"/>
        </w:rPr>
        <w:t xml:space="preserve"> </w:t>
      </w:r>
      <w:proofErr w:type="spellStart"/>
      <w:r w:rsidR="00AA2B86" w:rsidRPr="00EF4FD7">
        <w:rPr>
          <w:lang w:val="nl-NL"/>
        </w:rPr>
        <w:t>measures</w:t>
      </w:r>
      <w:proofErr w:type="spellEnd"/>
      <w:r w:rsidR="00AA2B86" w:rsidRPr="00EF4FD7">
        <w:rPr>
          <w:lang w:val="nl-NL"/>
        </w:rPr>
        <w:t xml:space="preserve"> </w:t>
      </w:r>
      <w:r w:rsidRPr="00EF4FD7">
        <w:rPr>
          <w:lang w:val="nl-NL"/>
        </w:rPr>
        <w:t xml:space="preserve">aan de </w:t>
      </w:r>
      <w:r w:rsidR="00AA2B86" w:rsidRPr="00EF4FD7">
        <w:rPr>
          <w:lang w:val="nl-NL"/>
        </w:rPr>
        <w:t>Matrix</w:t>
      </w:r>
      <w:r w:rsidRPr="00EF4FD7">
        <w:rPr>
          <w:lang w:val="nl-NL"/>
        </w:rPr>
        <w:t xml:space="preserve"> toe.</w:t>
      </w:r>
      <w:r w:rsidR="00AA2B86" w:rsidRPr="00EF4FD7">
        <w:rPr>
          <w:lang w:val="nl-NL"/>
        </w:rPr>
        <w:t xml:space="preserve"> </w:t>
      </w:r>
    </w:p>
    <w:p w14:paraId="0FF2A314" w14:textId="1DACCD52" w:rsidR="00132295" w:rsidRPr="003A7432" w:rsidRDefault="003A7432" w:rsidP="00080D17">
      <w:pPr>
        <w:pStyle w:val="ListParagraph"/>
        <w:numPr>
          <w:ilvl w:val="0"/>
          <w:numId w:val="19"/>
        </w:numPr>
        <w:rPr>
          <w:lang w:val="nl-NL"/>
        </w:rPr>
      </w:pPr>
      <w:r>
        <w:t xml:space="preserve">Drill row down </w:t>
      </w:r>
      <w:proofErr w:type="spellStart"/>
      <w:r w:rsidR="00EF4FD7">
        <w:t>naar</w:t>
      </w:r>
      <w:proofErr w:type="spellEnd"/>
      <w:r>
        <w:t xml:space="preserve"> months. </w:t>
      </w:r>
      <w:r w:rsidR="00EF4FD7">
        <w:rPr>
          <w:lang w:val="nl-NL"/>
        </w:rPr>
        <w:t>Je ziet het verschil tussen</w:t>
      </w:r>
      <w:r w:rsidRPr="003A7432">
        <w:rPr>
          <w:lang w:val="nl-NL"/>
        </w:rPr>
        <w:t xml:space="preserve"> aantal inschrijvingen, inschrijvingen</w:t>
      </w:r>
      <w:r>
        <w:rPr>
          <w:lang w:val="nl-NL"/>
        </w:rPr>
        <w:t xml:space="preserve"> vorig jaar </w:t>
      </w:r>
      <w:r w:rsidR="00437096">
        <w:rPr>
          <w:lang w:val="nl-NL"/>
        </w:rPr>
        <w:t>en</w:t>
      </w:r>
      <w:r>
        <w:rPr>
          <w:lang w:val="nl-NL"/>
        </w:rPr>
        <w:t xml:space="preserve"> Inschrijvingen YTD.</w:t>
      </w:r>
      <w:r>
        <w:rPr>
          <w:lang w:val="nl-NL"/>
        </w:rPr>
        <w:br/>
      </w:r>
      <w:r w:rsidR="00080D17" w:rsidRPr="00080D17">
        <w:rPr>
          <w:noProof/>
          <w:lang w:val="nl-NL"/>
        </w:rPr>
        <w:lastRenderedPageBreak/>
        <w:drawing>
          <wp:inline distT="0" distB="0" distL="0" distR="0" wp14:anchorId="19EAAE0A" wp14:editId="7A92312D">
            <wp:extent cx="6264183" cy="4465707"/>
            <wp:effectExtent l="0" t="0" r="3810" b="0"/>
            <wp:docPr id="1653424341" name="Afbeelding 1" descr="Afbeelding met tekst, schermopname, numme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4341" name="Afbeelding 1" descr="Afbeelding met tekst, schermopname, nummer, scherm&#10;&#10;Automatisch gegenereerde beschrijvi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  <w:r>
        <w:rPr>
          <w:lang w:val="nl-NL"/>
        </w:rPr>
        <w:br/>
      </w:r>
    </w:p>
    <w:p w14:paraId="2B2B1B6E" w14:textId="77777777" w:rsidR="00AA2B86" w:rsidRPr="003A7432" w:rsidRDefault="00AA2B86" w:rsidP="00AA2B86">
      <w:pPr>
        <w:rPr>
          <w:lang w:val="nl-NL"/>
        </w:rPr>
      </w:pPr>
    </w:p>
    <w:p w14:paraId="5B691278" w14:textId="09BF02FD" w:rsidR="000A2469" w:rsidRPr="003A7432" w:rsidRDefault="000A2469" w:rsidP="000A2469">
      <w:pPr>
        <w:rPr>
          <w:lang w:val="nl-NL"/>
        </w:rPr>
      </w:pPr>
    </w:p>
    <w:p w14:paraId="2B1FE094" w14:textId="77777777" w:rsidR="00FF1A6C" w:rsidRPr="003A7432" w:rsidRDefault="00FF1A6C" w:rsidP="000A2469">
      <w:pPr>
        <w:rPr>
          <w:lang w:val="nl-NL"/>
        </w:rPr>
      </w:pPr>
    </w:p>
    <w:p w14:paraId="67ED6184" w14:textId="77777777" w:rsidR="000A2469" w:rsidRPr="003A7432" w:rsidRDefault="000A2469" w:rsidP="000A2469">
      <w:pPr>
        <w:rPr>
          <w:lang w:val="nl-NL"/>
        </w:rPr>
      </w:pPr>
    </w:p>
    <w:p w14:paraId="36ECE4DB" w14:textId="523F80C4" w:rsidR="00FE62D4" w:rsidRPr="003A7432" w:rsidRDefault="00C9011B" w:rsidP="004336C0">
      <w:pPr>
        <w:rPr>
          <w:lang w:val="nl-NL"/>
        </w:rPr>
      </w:pPr>
      <w:r w:rsidRPr="003A7432">
        <w:rPr>
          <w:lang w:val="nl-NL"/>
        </w:rPr>
        <w:br/>
      </w:r>
      <w:r w:rsidR="00FE62D4" w:rsidRPr="003A7432">
        <w:rPr>
          <w:lang w:val="nl-NL"/>
        </w:rPr>
        <w:br/>
      </w:r>
    </w:p>
    <w:p w14:paraId="05147F57" w14:textId="77777777" w:rsidR="00A048E5" w:rsidRPr="003A7432" w:rsidRDefault="00A048E5" w:rsidP="00D50A65">
      <w:pPr>
        <w:rPr>
          <w:lang w:val="nl-NL"/>
        </w:rPr>
      </w:pPr>
    </w:p>
    <w:p w14:paraId="7249734B" w14:textId="616ED711" w:rsidR="00A048E5" w:rsidRPr="00872564" w:rsidRDefault="00FA1C91" w:rsidP="00A048E5">
      <w:pPr>
        <w:pStyle w:val="Heading1"/>
        <w:rPr>
          <w:lang w:val="nl-NL"/>
        </w:rPr>
      </w:pPr>
      <w:r w:rsidRPr="00872564">
        <w:rPr>
          <w:lang w:val="nl-NL"/>
        </w:rPr>
        <w:lastRenderedPageBreak/>
        <w:t>More</w:t>
      </w:r>
      <w:r w:rsidR="00A048E5" w:rsidRPr="00872564">
        <w:rPr>
          <w:lang w:val="nl-NL"/>
        </w:rPr>
        <w:t xml:space="preserve"> Power BI </w:t>
      </w:r>
      <w:proofErr w:type="spellStart"/>
      <w:r w:rsidR="00A048E5" w:rsidRPr="00872564">
        <w:rPr>
          <w:lang w:val="nl-NL"/>
        </w:rPr>
        <w:t>Reports</w:t>
      </w:r>
      <w:proofErr w:type="spellEnd"/>
    </w:p>
    <w:p w14:paraId="06D9061A" w14:textId="212FC9B2" w:rsidR="00A048E5" w:rsidRPr="00872564" w:rsidRDefault="00437096" w:rsidP="00A048E5">
      <w:pPr>
        <w:rPr>
          <w:lang w:val="nl-NL"/>
        </w:rPr>
      </w:pPr>
      <w:r w:rsidRPr="00437096">
        <w:rPr>
          <w:lang w:val="nl-NL"/>
        </w:rPr>
        <w:t xml:space="preserve">In deze oefening </w:t>
      </w:r>
      <w:proofErr w:type="spellStart"/>
      <w:r w:rsidRPr="00437096">
        <w:rPr>
          <w:lang w:val="nl-NL"/>
        </w:rPr>
        <w:t>gaa</w:t>
      </w:r>
      <w:proofErr w:type="spellEnd"/>
      <w:r w:rsidRPr="00437096">
        <w:rPr>
          <w:lang w:val="nl-NL"/>
        </w:rPr>
        <w:t xml:space="preserve"> je report </w:t>
      </w:r>
      <w:proofErr w:type="spellStart"/>
      <w:r w:rsidRPr="00437096">
        <w:rPr>
          <w:lang w:val="nl-NL"/>
        </w:rPr>
        <w:t>visuals</w:t>
      </w:r>
      <w:proofErr w:type="spellEnd"/>
      <w:r w:rsidRPr="00437096">
        <w:rPr>
          <w:lang w:val="nl-NL"/>
        </w:rPr>
        <w:t xml:space="preserve"> maken.</w:t>
      </w:r>
      <w:r>
        <w:rPr>
          <w:lang w:val="nl-NL"/>
        </w:rPr>
        <w:t xml:space="preserve"> </w:t>
      </w:r>
      <w:r w:rsidRPr="00BF3454">
        <w:rPr>
          <w:lang w:val="nl-NL"/>
        </w:rPr>
        <w:t xml:space="preserve">De eerste pagina zal vier </w:t>
      </w:r>
      <w:proofErr w:type="spellStart"/>
      <w:r w:rsidRPr="00BF3454">
        <w:rPr>
          <w:lang w:val="nl-NL"/>
        </w:rPr>
        <w:t>visuals</w:t>
      </w:r>
      <w:proofErr w:type="spellEnd"/>
      <w:r w:rsidRPr="00BF3454">
        <w:rPr>
          <w:lang w:val="nl-NL"/>
        </w:rPr>
        <w:t xml:space="preserve"> bevatten</w:t>
      </w:r>
    </w:p>
    <w:bookmarkEnd w:id="4"/>
    <w:bookmarkEnd w:id="5"/>
    <w:bookmarkEnd w:id="6"/>
    <w:bookmarkEnd w:id="7"/>
    <w:p w14:paraId="16B3BFF4" w14:textId="50C28D50" w:rsidR="00A048E5" w:rsidRDefault="00187A2D" w:rsidP="00D50A65">
      <w:r w:rsidRPr="00187A2D">
        <w:rPr>
          <w:noProof/>
        </w:rPr>
        <w:drawing>
          <wp:inline distT="0" distB="0" distL="0" distR="0" wp14:anchorId="52B41DB0" wp14:editId="535A9198">
            <wp:extent cx="6332220" cy="3573145"/>
            <wp:effectExtent l="0" t="0" r="0" b="8255"/>
            <wp:docPr id="2044243992" name="Afbeelding 1" descr="Afbeelding met tekst, schermopname, kaart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43992" name="Afbeelding 1" descr="Afbeelding met tekst, schermopname, kaart, diagram&#10;&#10;Automatisch gegenereerde beschrijvi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7F9" w14:textId="4EF42DE9" w:rsidR="00187A2D" w:rsidRDefault="00AC380D" w:rsidP="00D50A65">
      <w:r w:rsidRPr="00AC380D">
        <w:rPr>
          <w:noProof/>
        </w:rPr>
        <w:drawing>
          <wp:inline distT="0" distB="0" distL="0" distR="0" wp14:anchorId="08921C97" wp14:editId="167FA781">
            <wp:extent cx="6332220" cy="3542030"/>
            <wp:effectExtent l="0" t="0" r="0" b="1270"/>
            <wp:docPr id="547346443" name="Afbeelding 1" descr="Afbeelding met tekst, schermopname, diagram, Perc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46443" name="Afbeelding 1" descr="Afbeelding met tekst, schermopname, diagram, Perceel&#10;&#10;Automatisch gegenereerde beschrijvi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488F" w14:textId="77777777" w:rsidR="00AC380D" w:rsidRDefault="00AC380D" w:rsidP="00D50A65">
      <w:pPr>
        <w:rPr>
          <w:lang w:val="nl-NL"/>
        </w:rPr>
      </w:pPr>
      <w:r>
        <w:rPr>
          <w:lang w:val="nl-NL"/>
        </w:rPr>
        <w:br/>
      </w:r>
      <w:r w:rsidR="00187A2D" w:rsidRPr="00187A2D">
        <w:rPr>
          <w:lang w:val="nl-NL"/>
        </w:rPr>
        <w:t>Probeer het bovenstaande rapport</w:t>
      </w:r>
      <w:r>
        <w:rPr>
          <w:lang w:val="nl-NL"/>
        </w:rPr>
        <w:t xml:space="preserve">pagina’s </w:t>
      </w:r>
      <w:r w:rsidR="00187A2D" w:rsidRPr="00187A2D">
        <w:rPr>
          <w:lang w:val="nl-NL"/>
        </w:rPr>
        <w:t xml:space="preserve"> te m</w:t>
      </w:r>
      <w:r w:rsidR="00187A2D">
        <w:rPr>
          <w:lang w:val="nl-NL"/>
        </w:rPr>
        <w:t>aken</w:t>
      </w:r>
      <w:r>
        <w:rPr>
          <w:lang w:val="nl-NL"/>
        </w:rPr>
        <w:t xml:space="preserve"> De </w:t>
      </w:r>
      <w:proofErr w:type="spellStart"/>
      <w:r>
        <w:rPr>
          <w:lang w:val="nl-NL"/>
        </w:rPr>
        <w:t>visuals</w:t>
      </w:r>
      <w:proofErr w:type="spellEnd"/>
      <w:r>
        <w:rPr>
          <w:lang w:val="nl-NL"/>
        </w:rPr>
        <w:t xml:space="preserve"> heb je gedurende de </w:t>
      </w:r>
      <w:proofErr w:type="spellStart"/>
      <w:r>
        <w:rPr>
          <w:lang w:val="nl-NL"/>
        </w:rPr>
        <w:t>dax</w:t>
      </w:r>
      <w:proofErr w:type="spellEnd"/>
      <w:r>
        <w:rPr>
          <w:lang w:val="nl-NL"/>
        </w:rPr>
        <w:t xml:space="preserve"> stappen al </w:t>
      </w:r>
      <w:r>
        <w:rPr>
          <w:lang w:val="nl-NL"/>
        </w:rPr>
        <w:lastRenderedPageBreak/>
        <w:t>opgezet. Maak het 1 geheel, voeg nog dingen toe als je wilt. Vraag ons als je iets wilt bereiken, maar niet weet hoe.</w:t>
      </w:r>
    </w:p>
    <w:p w14:paraId="41AD28FD" w14:textId="7551B0DF" w:rsidR="00187A2D" w:rsidRPr="00187A2D" w:rsidRDefault="00187A2D" w:rsidP="00D50A65">
      <w:pPr>
        <w:rPr>
          <w:lang w:val="nl-NL"/>
        </w:rPr>
      </w:pPr>
      <w:r>
        <w:rPr>
          <w:lang w:val="nl-NL"/>
        </w:rPr>
        <w:t xml:space="preserve"> </w:t>
      </w:r>
    </w:p>
    <w:sectPr w:rsidR="00187A2D" w:rsidRPr="00187A2D" w:rsidSect="00EE1D69">
      <w:pgSz w:w="12240" w:h="15840" w:code="1"/>
      <w:pgMar w:top="1476" w:right="1134" w:bottom="680" w:left="1134" w:header="289" w:footer="226" w:gutter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C47409" w14:textId="77777777" w:rsidR="008A68E5" w:rsidRDefault="008A68E5" w:rsidP="004A71C7">
      <w:r>
        <w:separator/>
      </w:r>
    </w:p>
    <w:p w14:paraId="4CA45EFA" w14:textId="77777777" w:rsidR="008A68E5" w:rsidRDefault="008A68E5"/>
  </w:endnote>
  <w:endnote w:type="continuationSeparator" w:id="0">
    <w:p w14:paraId="1BF20C61" w14:textId="77777777" w:rsidR="008A68E5" w:rsidRDefault="008A68E5" w:rsidP="004A71C7">
      <w:r>
        <w:continuationSeparator/>
      </w:r>
    </w:p>
    <w:p w14:paraId="2FD1B470" w14:textId="77777777" w:rsidR="008A68E5" w:rsidRDefault="008A68E5"/>
  </w:endnote>
  <w:endnote w:type="continuationNotice" w:id="1">
    <w:p w14:paraId="04729B1B" w14:textId="77777777" w:rsidR="008A68E5" w:rsidRDefault="008A68E5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C13D97E3-41FB-42A9-B887-08585B8A3E02}"/>
    <w:embedBold r:id="rId2" w:fontKey="{D2242CBA-D66B-4514-80BE-A5691D312A43}"/>
    <w:embedItalic r:id="rId3" w:fontKey="{95528634-34D2-4755-A25F-312CF599B1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Pro">
    <w:altName w:val="Segoe Pro"/>
    <w:charset w:val="00"/>
    <w:family w:val="swiss"/>
    <w:pitch w:val="variable"/>
    <w:sig w:usb0="A00002AF" w:usb1="4000205B" w:usb2="00000000" w:usb3="00000000" w:csb0="0000009F" w:csb1="00000000"/>
    <w:embedRegular r:id="rId4" w:fontKey="{8904B28F-3270-49B4-A065-F3E08DFA7AC9}"/>
    <w:embedBold r:id="rId5" w:fontKey="{0092558F-7E2E-4BF7-B594-BA591310424A}"/>
    <w:embedItalic r:id="rId6" w:fontKey="{0F2F762A-E792-44FB-B78A-6D3DC9CA363C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F3522ED9-7761-4CEB-BF69-D12F9B010685}"/>
    <w:embedItalic r:id="rId8" w:fontKey="{279D930A-F6BD-4603-887F-CE2DD580551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CE7EB32-348E-4BB3-BDF7-3DFDE577EA3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528C0E6F-EDE6-4575-8E08-5B2F8616D2C3}"/>
    <w:embedBold r:id="rId11" w:fontKey="{30867F78-91F3-4EED-A85D-FD27347E399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8D15C5A0-AB3F-47A0-AF2A-B3452A9113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3" w:fontKey="{2C7F65E2-335E-44FE-BDF8-AB5CA2DDB30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FFAE8" w14:textId="77777777" w:rsidR="008A68E5" w:rsidRDefault="008A68E5" w:rsidP="004A71C7">
      <w:r>
        <w:separator/>
      </w:r>
    </w:p>
    <w:p w14:paraId="35F98A0C" w14:textId="77777777" w:rsidR="008A68E5" w:rsidRDefault="008A68E5"/>
  </w:footnote>
  <w:footnote w:type="continuationSeparator" w:id="0">
    <w:p w14:paraId="2BC37641" w14:textId="77777777" w:rsidR="008A68E5" w:rsidRDefault="008A68E5" w:rsidP="004A71C7">
      <w:r>
        <w:continuationSeparator/>
      </w:r>
    </w:p>
    <w:p w14:paraId="049C7442" w14:textId="77777777" w:rsidR="008A68E5" w:rsidRDefault="008A68E5"/>
  </w:footnote>
  <w:footnote w:type="continuationNotice" w:id="1">
    <w:p w14:paraId="7888CAB3" w14:textId="77777777" w:rsidR="008A68E5" w:rsidRDefault="008A68E5">
      <w:pPr>
        <w:spacing w:before="0"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4F7"/>
    <w:multiLevelType w:val="multilevel"/>
    <w:tmpl w:val="5C6AE040"/>
    <w:styleLink w:val="Bulle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F659F"/>
    <w:multiLevelType w:val="hybridMultilevel"/>
    <w:tmpl w:val="BF7455E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470B6"/>
    <w:multiLevelType w:val="multilevel"/>
    <w:tmpl w:val="5C6AE040"/>
    <w:styleLink w:val="PETER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37375"/>
    <w:multiLevelType w:val="hybridMultilevel"/>
    <w:tmpl w:val="3614E69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C2A8D"/>
    <w:multiLevelType w:val="multilevel"/>
    <w:tmpl w:val="78827B56"/>
    <w:styleLink w:val="Tablebullets"/>
    <w:lvl w:ilvl="0">
      <w:start w:val="1"/>
      <w:numFmt w:val="bullet"/>
      <w:lvlText w:val="•"/>
      <w:lvlJc w:val="left"/>
      <w:pPr>
        <w:ind w:left="720" w:hanging="360"/>
      </w:pPr>
      <w:rPr>
        <w:rFonts w:asciiTheme="minorHAnsi" w:hAnsiTheme="minorHAnsi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64103"/>
    <w:multiLevelType w:val="hybridMultilevel"/>
    <w:tmpl w:val="8A38F8C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A20E3"/>
    <w:multiLevelType w:val="multilevel"/>
    <w:tmpl w:val="33B89DE0"/>
    <w:styleLink w:val="StyleTablebulletOutlinenumberedBody1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444BB"/>
    <w:multiLevelType w:val="multilevel"/>
    <w:tmpl w:val="8D28B348"/>
    <w:lvl w:ilvl="0">
      <w:start w:val="1"/>
      <w:numFmt w:val="bullet"/>
      <w:pStyle w:val="Step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12AB6BD0"/>
    <w:multiLevelType w:val="multilevel"/>
    <w:tmpl w:val="6A46A120"/>
    <w:lvl w:ilvl="0">
      <w:start w:val="1"/>
      <w:numFmt w:val="bullet"/>
      <w:pStyle w:val="BulletItem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71D76"/>
    <w:multiLevelType w:val="hybridMultilevel"/>
    <w:tmpl w:val="C358AB4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7C61D1"/>
    <w:multiLevelType w:val="hybridMultilevel"/>
    <w:tmpl w:val="AF3E92E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A244AC"/>
    <w:multiLevelType w:val="hybridMultilevel"/>
    <w:tmpl w:val="7974C56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C76106"/>
    <w:multiLevelType w:val="hybridMultilevel"/>
    <w:tmpl w:val="F7DC65F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E614C"/>
    <w:multiLevelType w:val="hybridMultilevel"/>
    <w:tmpl w:val="F4C6D98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CA2970"/>
    <w:multiLevelType w:val="hybridMultilevel"/>
    <w:tmpl w:val="DF3481C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2701CE"/>
    <w:multiLevelType w:val="hybridMultilevel"/>
    <w:tmpl w:val="D884CA7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042688"/>
    <w:multiLevelType w:val="hybridMultilevel"/>
    <w:tmpl w:val="E51E479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B3466A"/>
    <w:multiLevelType w:val="multilevel"/>
    <w:tmpl w:val="5C6AE040"/>
    <w:styleLink w:val="BulletLis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FF5A41"/>
    <w:multiLevelType w:val="multilevel"/>
    <w:tmpl w:val="D026C266"/>
    <w:styleLink w:val="XXXXXXXX"/>
    <w:lvl w:ilvl="0">
      <w:start w:val="1"/>
      <w:numFmt w:val="bullet"/>
      <w:lvlText w:val=""/>
      <w:lvlJc w:val="left"/>
      <w:pPr>
        <w:tabs>
          <w:tab w:val="num" w:pos="360"/>
        </w:tabs>
        <w:ind w:left="173" w:firstLine="43"/>
      </w:pPr>
      <w:rPr>
        <w:rFonts w:ascii="Symbol" w:hAnsi="Symbol" w:hint="default"/>
        <w:color w:val="auto"/>
        <w:position w:val="3"/>
      </w:rPr>
    </w:lvl>
    <w:lvl w:ilvl="1">
      <w:start w:val="1"/>
      <w:numFmt w:val="bullet"/>
      <w:lvlText w:val=""/>
      <w:lvlJc w:val="left"/>
      <w:pPr>
        <w:ind w:left="792" w:hanging="216"/>
      </w:pPr>
      <w:rPr>
        <w:rFonts w:ascii="Symbol" w:hAnsi="Symbol" w:hint="default"/>
        <w:color w:val="auto"/>
      </w:rPr>
    </w:lvl>
    <w:lvl w:ilvl="2">
      <w:start w:val="1"/>
      <w:numFmt w:val="bullet"/>
      <w:lvlText w:val=""/>
      <w:lvlJc w:val="left"/>
      <w:pPr>
        <w:ind w:left="1008" w:hanging="216"/>
      </w:pPr>
      <w:rPr>
        <w:rFonts w:ascii="Symbol" w:hAnsi="Symbol" w:hint="default"/>
        <w:color w:val="auto"/>
        <w:position w:val="3"/>
      </w:rPr>
    </w:lvl>
    <w:lvl w:ilvl="3">
      <w:start w:val="1"/>
      <w:numFmt w:val="decimal"/>
      <w:lvlText w:val="(%4)"/>
      <w:lvlJc w:val="left"/>
      <w:pPr>
        <w:ind w:left="-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4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0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7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hanging="360"/>
      </w:pPr>
      <w:rPr>
        <w:rFonts w:hint="default"/>
      </w:rPr>
    </w:lvl>
  </w:abstractNum>
  <w:abstractNum w:abstractNumId="19" w15:restartNumberingAfterBreak="0">
    <w:nsid w:val="501A45E3"/>
    <w:multiLevelType w:val="hybridMultilevel"/>
    <w:tmpl w:val="56F6A57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D97A6D"/>
    <w:multiLevelType w:val="hybridMultilevel"/>
    <w:tmpl w:val="34CA900E"/>
    <w:lvl w:ilvl="0" w:tplc="1A00DBE8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9C4B5D"/>
    <w:multiLevelType w:val="hybridMultilevel"/>
    <w:tmpl w:val="F446DA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813CF1"/>
    <w:multiLevelType w:val="multilevel"/>
    <w:tmpl w:val="78827B56"/>
    <w:styleLink w:val="Tablebullet"/>
    <w:lvl w:ilvl="0">
      <w:start w:val="1"/>
      <w:numFmt w:val="bullet"/>
      <w:lvlText w:val="•"/>
      <w:lvlJc w:val="left"/>
      <w:pPr>
        <w:ind w:left="720" w:hanging="360"/>
      </w:pPr>
      <w:rPr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393E8D"/>
    <w:multiLevelType w:val="hybridMultilevel"/>
    <w:tmpl w:val="CE2E441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8E5CAB"/>
    <w:multiLevelType w:val="hybridMultilevel"/>
    <w:tmpl w:val="4BB837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2B0C32"/>
    <w:multiLevelType w:val="multilevel"/>
    <w:tmpl w:val="5A723C5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Head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26" w15:restartNumberingAfterBreak="0">
    <w:nsid w:val="6A3958DB"/>
    <w:multiLevelType w:val="hybridMultilevel"/>
    <w:tmpl w:val="16B6A7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AA1A59"/>
    <w:multiLevelType w:val="multilevel"/>
    <w:tmpl w:val="AE3EF000"/>
    <w:lvl w:ilvl="0">
      <w:start w:val="1"/>
      <w:numFmt w:val="decimal"/>
      <w:pStyle w:val="Step"/>
      <w:lvlText w:val="%1."/>
      <w:lvlJc w:val="left"/>
      <w:pPr>
        <w:ind w:left="397" w:hanging="397"/>
      </w:pPr>
      <w:rPr>
        <w:rFonts w:hint="default"/>
        <w:lang w:val="nl-NL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7B6059F7"/>
    <w:multiLevelType w:val="multilevel"/>
    <w:tmpl w:val="6EAE61DA"/>
    <w:styleLink w:val="StyleTablebulletOutlinenumberedBody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505050" w:themeColor="text1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356C05"/>
    <w:multiLevelType w:val="hybridMultilevel"/>
    <w:tmpl w:val="800A9E8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3A3581"/>
    <w:multiLevelType w:val="multilevel"/>
    <w:tmpl w:val="271A6B66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Text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 w16cid:durableId="911156032">
    <w:abstractNumId w:val="18"/>
  </w:num>
  <w:num w:numId="2" w16cid:durableId="1817532204">
    <w:abstractNumId w:val="22"/>
  </w:num>
  <w:num w:numId="3" w16cid:durableId="383942639">
    <w:abstractNumId w:val="4"/>
  </w:num>
  <w:num w:numId="4" w16cid:durableId="152064529">
    <w:abstractNumId w:val="28"/>
  </w:num>
  <w:num w:numId="5" w16cid:durableId="738479848">
    <w:abstractNumId w:val="6"/>
  </w:num>
  <w:num w:numId="6" w16cid:durableId="735123834">
    <w:abstractNumId w:val="0"/>
  </w:num>
  <w:num w:numId="7" w16cid:durableId="1779179178">
    <w:abstractNumId w:val="8"/>
  </w:num>
  <w:num w:numId="8" w16cid:durableId="1609459464">
    <w:abstractNumId w:val="17"/>
  </w:num>
  <w:num w:numId="9" w16cid:durableId="2026982428">
    <w:abstractNumId w:val="2"/>
  </w:num>
  <w:num w:numId="10" w16cid:durableId="1435251559">
    <w:abstractNumId w:val="27"/>
  </w:num>
  <w:num w:numId="11" w16cid:durableId="1147697517">
    <w:abstractNumId w:val="25"/>
  </w:num>
  <w:num w:numId="12" w16cid:durableId="1181117759">
    <w:abstractNumId w:val="30"/>
  </w:num>
  <w:num w:numId="13" w16cid:durableId="1225682293">
    <w:abstractNumId w:val="7"/>
  </w:num>
  <w:num w:numId="14" w16cid:durableId="176930717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04289615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1083283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76158121">
    <w:abstractNumId w:val="26"/>
  </w:num>
  <w:num w:numId="18" w16cid:durableId="30828617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38035063">
    <w:abstractNumId w:val="11"/>
  </w:num>
  <w:num w:numId="20" w16cid:durableId="500046245">
    <w:abstractNumId w:val="1"/>
  </w:num>
  <w:num w:numId="21" w16cid:durableId="696808910">
    <w:abstractNumId w:val="13"/>
  </w:num>
  <w:num w:numId="22" w16cid:durableId="2132285116">
    <w:abstractNumId w:val="23"/>
  </w:num>
  <w:num w:numId="23" w16cid:durableId="854419713">
    <w:abstractNumId w:val="12"/>
  </w:num>
  <w:num w:numId="24" w16cid:durableId="1998073412">
    <w:abstractNumId w:val="10"/>
  </w:num>
  <w:num w:numId="25" w16cid:durableId="644310456">
    <w:abstractNumId w:val="29"/>
  </w:num>
  <w:num w:numId="26" w16cid:durableId="1093863080">
    <w:abstractNumId w:val="5"/>
  </w:num>
  <w:num w:numId="27" w16cid:durableId="896621688">
    <w:abstractNumId w:val="15"/>
  </w:num>
  <w:num w:numId="28" w16cid:durableId="568657242">
    <w:abstractNumId w:val="3"/>
  </w:num>
  <w:num w:numId="29" w16cid:durableId="1440685533">
    <w:abstractNumId w:val="20"/>
  </w:num>
  <w:num w:numId="30" w16cid:durableId="264311925">
    <w:abstractNumId w:val="9"/>
  </w:num>
  <w:num w:numId="31" w16cid:durableId="406809125">
    <w:abstractNumId w:val="21"/>
  </w:num>
  <w:num w:numId="32" w16cid:durableId="1211500482">
    <w:abstractNumId w:val="24"/>
  </w:num>
  <w:num w:numId="33" w16cid:durableId="1483306237">
    <w:abstractNumId w:val="19"/>
  </w:num>
  <w:num w:numId="34" w16cid:durableId="1946956010">
    <w:abstractNumId w:val="16"/>
  </w:num>
  <w:num w:numId="35" w16cid:durableId="488402962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hideSpellingErrors/>
  <w:hideGrammaticalErrors/>
  <w:proofState w:spelling="clean"/>
  <w:attachedTemplate r:id="rId1"/>
  <w:stylePaneFormatFilter w:val="9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AB9"/>
    <w:rsid w:val="00000C74"/>
    <w:rsid w:val="000020A5"/>
    <w:rsid w:val="000027AC"/>
    <w:rsid w:val="00003CCA"/>
    <w:rsid w:val="00005C90"/>
    <w:rsid w:val="00005F2A"/>
    <w:rsid w:val="00005F30"/>
    <w:rsid w:val="00007431"/>
    <w:rsid w:val="00007AB5"/>
    <w:rsid w:val="00010563"/>
    <w:rsid w:val="000116DA"/>
    <w:rsid w:val="0001193C"/>
    <w:rsid w:val="000121E5"/>
    <w:rsid w:val="00012EE3"/>
    <w:rsid w:val="00012F2E"/>
    <w:rsid w:val="00013BB5"/>
    <w:rsid w:val="00014415"/>
    <w:rsid w:val="00015BEE"/>
    <w:rsid w:val="000177E7"/>
    <w:rsid w:val="00017F7F"/>
    <w:rsid w:val="00022972"/>
    <w:rsid w:val="00025312"/>
    <w:rsid w:val="000255DE"/>
    <w:rsid w:val="00026078"/>
    <w:rsid w:val="000269CE"/>
    <w:rsid w:val="00027A2F"/>
    <w:rsid w:val="000301EF"/>
    <w:rsid w:val="00033331"/>
    <w:rsid w:val="000342C4"/>
    <w:rsid w:val="0003440F"/>
    <w:rsid w:val="00035193"/>
    <w:rsid w:val="000363FC"/>
    <w:rsid w:val="0003657E"/>
    <w:rsid w:val="000365E4"/>
    <w:rsid w:val="0004199D"/>
    <w:rsid w:val="00042BAC"/>
    <w:rsid w:val="00042C95"/>
    <w:rsid w:val="00042F54"/>
    <w:rsid w:val="0004341F"/>
    <w:rsid w:val="000434C0"/>
    <w:rsid w:val="00043D99"/>
    <w:rsid w:val="0004405E"/>
    <w:rsid w:val="00044363"/>
    <w:rsid w:val="000454C1"/>
    <w:rsid w:val="00045ED9"/>
    <w:rsid w:val="0004742B"/>
    <w:rsid w:val="0004752F"/>
    <w:rsid w:val="000476A5"/>
    <w:rsid w:val="00051510"/>
    <w:rsid w:val="0005253E"/>
    <w:rsid w:val="000528F9"/>
    <w:rsid w:val="00052902"/>
    <w:rsid w:val="00053E6F"/>
    <w:rsid w:val="00055214"/>
    <w:rsid w:val="000561E5"/>
    <w:rsid w:val="0005652F"/>
    <w:rsid w:val="00056ABB"/>
    <w:rsid w:val="00057D5A"/>
    <w:rsid w:val="00057ED3"/>
    <w:rsid w:val="0006129D"/>
    <w:rsid w:val="00062420"/>
    <w:rsid w:val="0006253B"/>
    <w:rsid w:val="0006384B"/>
    <w:rsid w:val="00065085"/>
    <w:rsid w:val="00066DDA"/>
    <w:rsid w:val="0007103E"/>
    <w:rsid w:val="00072048"/>
    <w:rsid w:val="00072810"/>
    <w:rsid w:val="000739D7"/>
    <w:rsid w:val="00073A41"/>
    <w:rsid w:val="00074FAA"/>
    <w:rsid w:val="0007538E"/>
    <w:rsid w:val="00075762"/>
    <w:rsid w:val="00075B58"/>
    <w:rsid w:val="00075C43"/>
    <w:rsid w:val="0007682C"/>
    <w:rsid w:val="00077462"/>
    <w:rsid w:val="000807DA"/>
    <w:rsid w:val="00080A67"/>
    <w:rsid w:val="00080D17"/>
    <w:rsid w:val="00080E18"/>
    <w:rsid w:val="00080F0D"/>
    <w:rsid w:val="00082080"/>
    <w:rsid w:val="00082DA8"/>
    <w:rsid w:val="00083C49"/>
    <w:rsid w:val="00085CD4"/>
    <w:rsid w:val="00086E21"/>
    <w:rsid w:val="000876AA"/>
    <w:rsid w:val="0009032F"/>
    <w:rsid w:val="000908C8"/>
    <w:rsid w:val="0009090D"/>
    <w:rsid w:val="000916D3"/>
    <w:rsid w:val="00091742"/>
    <w:rsid w:val="0009195F"/>
    <w:rsid w:val="00092B05"/>
    <w:rsid w:val="00093084"/>
    <w:rsid w:val="00093AA6"/>
    <w:rsid w:val="00093CAF"/>
    <w:rsid w:val="00095052"/>
    <w:rsid w:val="000965D5"/>
    <w:rsid w:val="00097E39"/>
    <w:rsid w:val="000A0D7D"/>
    <w:rsid w:val="000A0F36"/>
    <w:rsid w:val="000A1BAD"/>
    <w:rsid w:val="000A2469"/>
    <w:rsid w:val="000A4204"/>
    <w:rsid w:val="000A4417"/>
    <w:rsid w:val="000A48CA"/>
    <w:rsid w:val="000A5D39"/>
    <w:rsid w:val="000A5F8D"/>
    <w:rsid w:val="000A6388"/>
    <w:rsid w:val="000A63A9"/>
    <w:rsid w:val="000B007B"/>
    <w:rsid w:val="000B0372"/>
    <w:rsid w:val="000B1140"/>
    <w:rsid w:val="000B144E"/>
    <w:rsid w:val="000B2164"/>
    <w:rsid w:val="000B27AA"/>
    <w:rsid w:val="000B32F9"/>
    <w:rsid w:val="000B40DF"/>
    <w:rsid w:val="000B4532"/>
    <w:rsid w:val="000B4F2D"/>
    <w:rsid w:val="000B5E8C"/>
    <w:rsid w:val="000B7275"/>
    <w:rsid w:val="000C13E5"/>
    <w:rsid w:val="000C1571"/>
    <w:rsid w:val="000C17E8"/>
    <w:rsid w:val="000C2097"/>
    <w:rsid w:val="000C21F9"/>
    <w:rsid w:val="000C39C9"/>
    <w:rsid w:val="000C3ABC"/>
    <w:rsid w:val="000C3F13"/>
    <w:rsid w:val="000C4A92"/>
    <w:rsid w:val="000C52B2"/>
    <w:rsid w:val="000C63BD"/>
    <w:rsid w:val="000C76EF"/>
    <w:rsid w:val="000D007D"/>
    <w:rsid w:val="000D1531"/>
    <w:rsid w:val="000D28F0"/>
    <w:rsid w:val="000D2E76"/>
    <w:rsid w:val="000D2EAC"/>
    <w:rsid w:val="000D4468"/>
    <w:rsid w:val="000D5279"/>
    <w:rsid w:val="000D6021"/>
    <w:rsid w:val="000D7002"/>
    <w:rsid w:val="000E07DE"/>
    <w:rsid w:val="000E0C1B"/>
    <w:rsid w:val="000E23F0"/>
    <w:rsid w:val="000E2B4F"/>
    <w:rsid w:val="000E2ED4"/>
    <w:rsid w:val="000E389C"/>
    <w:rsid w:val="000E4086"/>
    <w:rsid w:val="000E706E"/>
    <w:rsid w:val="000E7AB4"/>
    <w:rsid w:val="000F008D"/>
    <w:rsid w:val="000F0163"/>
    <w:rsid w:val="000F0F4D"/>
    <w:rsid w:val="000F36B0"/>
    <w:rsid w:val="000F40A6"/>
    <w:rsid w:val="000F419E"/>
    <w:rsid w:val="000F444F"/>
    <w:rsid w:val="000F4673"/>
    <w:rsid w:val="000F4879"/>
    <w:rsid w:val="000F4E55"/>
    <w:rsid w:val="000F537B"/>
    <w:rsid w:val="000F5D2B"/>
    <w:rsid w:val="000F604B"/>
    <w:rsid w:val="000F786F"/>
    <w:rsid w:val="00101323"/>
    <w:rsid w:val="00103327"/>
    <w:rsid w:val="001037AF"/>
    <w:rsid w:val="00103AF7"/>
    <w:rsid w:val="001042AF"/>
    <w:rsid w:val="00104B04"/>
    <w:rsid w:val="00105DBA"/>
    <w:rsid w:val="00112F84"/>
    <w:rsid w:val="00113AB6"/>
    <w:rsid w:val="00114041"/>
    <w:rsid w:val="0011409B"/>
    <w:rsid w:val="001142A3"/>
    <w:rsid w:val="00114B58"/>
    <w:rsid w:val="001151FE"/>
    <w:rsid w:val="001170A6"/>
    <w:rsid w:val="00117584"/>
    <w:rsid w:val="00120192"/>
    <w:rsid w:val="00120EF4"/>
    <w:rsid w:val="00121891"/>
    <w:rsid w:val="001219E4"/>
    <w:rsid w:val="00122BA3"/>
    <w:rsid w:val="00123D9B"/>
    <w:rsid w:val="001246D6"/>
    <w:rsid w:val="00125176"/>
    <w:rsid w:val="00126CC1"/>
    <w:rsid w:val="00126D35"/>
    <w:rsid w:val="00127C05"/>
    <w:rsid w:val="00127CBA"/>
    <w:rsid w:val="001301AE"/>
    <w:rsid w:val="00130BE9"/>
    <w:rsid w:val="00132295"/>
    <w:rsid w:val="00133942"/>
    <w:rsid w:val="00133C1B"/>
    <w:rsid w:val="001350FD"/>
    <w:rsid w:val="0013535C"/>
    <w:rsid w:val="001356D9"/>
    <w:rsid w:val="00136F19"/>
    <w:rsid w:val="00137B59"/>
    <w:rsid w:val="00137DFE"/>
    <w:rsid w:val="00140942"/>
    <w:rsid w:val="00142359"/>
    <w:rsid w:val="00144A14"/>
    <w:rsid w:val="00144F68"/>
    <w:rsid w:val="00145F7E"/>
    <w:rsid w:val="00146348"/>
    <w:rsid w:val="00146BCE"/>
    <w:rsid w:val="00147EA4"/>
    <w:rsid w:val="00147FB4"/>
    <w:rsid w:val="00151CF1"/>
    <w:rsid w:val="001530E2"/>
    <w:rsid w:val="00153390"/>
    <w:rsid w:val="00153ECE"/>
    <w:rsid w:val="00154C2E"/>
    <w:rsid w:val="00154D64"/>
    <w:rsid w:val="00155DF5"/>
    <w:rsid w:val="001560F2"/>
    <w:rsid w:val="001577E9"/>
    <w:rsid w:val="00157C5B"/>
    <w:rsid w:val="00157CCA"/>
    <w:rsid w:val="001605DD"/>
    <w:rsid w:val="00160BDF"/>
    <w:rsid w:val="00161E3F"/>
    <w:rsid w:val="0016230A"/>
    <w:rsid w:val="00162A47"/>
    <w:rsid w:val="0016309E"/>
    <w:rsid w:val="0016314B"/>
    <w:rsid w:val="00164AFF"/>
    <w:rsid w:val="00165F4B"/>
    <w:rsid w:val="001663D1"/>
    <w:rsid w:val="00167256"/>
    <w:rsid w:val="001702C2"/>
    <w:rsid w:val="00170389"/>
    <w:rsid w:val="001712AE"/>
    <w:rsid w:val="00171A82"/>
    <w:rsid w:val="00171CC0"/>
    <w:rsid w:val="001723FC"/>
    <w:rsid w:val="001742A4"/>
    <w:rsid w:val="001750E3"/>
    <w:rsid w:val="001763F4"/>
    <w:rsid w:val="00176571"/>
    <w:rsid w:val="001765E9"/>
    <w:rsid w:val="00176811"/>
    <w:rsid w:val="00176E66"/>
    <w:rsid w:val="0017781D"/>
    <w:rsid w:val="0018021B"/>
    <w:rsid w:val="0018039B"/>
    <w:rsid w:val="001804B8"/>
    <w:rsid w:val="00180C47"/>
    <w:rsid w:val="001812FC"/>
    <w:rsid w:val="001819A9"/>
    <w:rsid w:val="00181AD0"/>
    <w:rsid w:val="0018276D"/>
    <w:rsid w:val="00182BA3"/>
    <w:rsid w:val="00184156"/>
    <w:rsid w:val="00185BF5"/>
    <w:rsid w:val="00186660"/>
    <w:rsid w:val="001867A5"/>
    <w:rsid w:val="00187A2D"/>
    <w:rsid w:val="001911BA"/>
    <w:rsid w:val="001917D5"/>
    <w:rsid w:val="00192408"/>
    <w:rsid w:val="00192B86"/>
    <w:rsid w:val="00194915"/>
    <w:rsid w:val="00196B68"/>
    <w:rsid w:val="00197856"/>
    <w:rsid w:val="00197964"/>
    <w:rsid w:val="001A1852"/>
    <w:rsid w:val="001A1DA1"/>
    <w:rsid w:val="001A2DA4"/>
    <w:rsid w:val="001A32C3"/>
    <w:rsid w:val="001A3718"/>
    <w:rsid w:val="001A392D"/>
    <w:rsid w:val="001A3F4F"/>
    <w:rsid w:val="001A58C5"/>
    <w:rsid w:val="001A5A7F"/>
    <w:rsid w:val="001A69C3"/>
    <w:rsid w:val="001A786D"/>
    <w:rsid w:val="001B0253"/>
    <w:rsid w:val="001B2388"/>
    <w:rsid w:val="001B4044"/>
    <w:rsid w:val="001B50A5"/>
    <w:rsid w:val="001B5C2E"/>
    <w:rsid w:val="001B6720"/>
    <w:rsid w:val="001B790A"/>
    <w:rsid w:val="001C05B6"/>
    <w:rsid w:val="001C1049"/>
    <w:rsid w:val="001C160F"/>
    <w:rsid w:val="001C30D0"/>
    <w:rsid w:val="001C3714"/>
    <w:rsid w:val="001C39EC"/>
    <w:rsid w:val="001C415D"/>
    <w:rsid w:val="001C4A8F"/>
    <w:rsid w:val="001C52BE"/>
    <w:rsid w:val="001C5473"/>
    <w:rsid w:val="001D0D47"/>
    <w:rsid w:val="001D258D"/>
    <w:rsid w:val="001D3881"/>
    <w:rsid w:val="001D462A"/>
    <w:rsid w:val="001D4C1C"/>
    <w:rsid w:val="001D62A2"/>
    <w:rsid w:val="001D64BA"/>
    <w:rsid w:val="001D6DFA"/>
    <w:rsid w:val="001D6EB5"/>
    <w:rsid w:val="001D7744"/>
    <w:rsid w:val="001E1CF3"/>
    <w:rsid w:val="001E240C"/>
    <w:rsid w:val="001E3A58"/>
    <w:rsid w:val="001E3AF7"/>
    <w:rsid w:val="001E6AA6"/>
    <w:rsid w:val="001E6D9D"/>
    <w:rsid w:val="001E7774"/>
    <w:rsid w:val="001F0EB7"/>
    <w:rsid w:val="001F1D96"/>
    <w:rsid w:val="001F2F7D"/>
    <w:rsid w:val="001F3253"/>
    <w:rsid w:val="001F3594"/>
    <w:rsid w:val="001F3A3A"/>
    <w:rsid w:val="001F3AD6"/>
    <w:rsid w:val="001F77CF"/>
    <w:rsid w:val="0020114B"/>
    <w:rsid w:val="00202813"/>
    <w:rsid w:val="00202D54"/>
    <w:rsid w:val="00203744"/>
    <w:rsid w:val="002042E4"/>
    <w:rsid w:val="00204328"/>
    <w:rsid w:val="002049A9"/>
    <w:rsid w:val="00206AA9"/>
    <w:rsid w:val="00206AB6"/>
    <w:rsid w:val="00206AFD"/>
    <w:rsid w:val="00207816"/>
    <w:rsid w:val="00207EF2"/>
    <w:rsid w:val="002133E9"/>
    <w:rsid w:val="00214F1A"/>
    <w:rsid w:val="00216A7B"/>
    <w:rsid w:val="00216E43"/>
    <w:rsid w:val="0022075C"/>
    <w:rsid w:val="00220BD3"/>
    <w:rsid w:val="00221059"/>
    <w:rsid w:val="002219C1"/>
    <w:rsid w:val="0022265A"/>
    <w:rsid w:val="002232E9"/>
    <w:rsid w:val="00223639"/>
    <w:rsid w:val="00223AE7"/>
    <w:rsid w:val="00227090"/>
    <w:rsid w:val="00227548"/>
    <w:rsid w:val="002302F4"/>
    <w:rsid w:val="002304FD"/>
    <w:rsid w:val="00233075"/>
    <w:rsid w:val="002337F8"/>
    <w:rsid w:val="00233A1B"/>
    <w:rsid w:val="00233BD6"/>
    <w:rsid w:val="00234CAD"/>
    <w:rsid w:val="0023552C"/>
    <w:rsid w:val="00235B9D"/>
    <w:rsid w:val="002365D7"/>
    <w:rsid w:val="00236B4A"/>
    <w:rsid w:val="00242B18"/>
    <w:rsid w:val="00242D59"/>
    <w:rsid w:val="0024340A"/>
    <w:rsid w:val="00244AA6"/>
    <w:rsid w:val="0024546D"/>
    <w:rsid w:val="0024589E"/>
    <w:rsid w:val="00245D50"/>
    <w:rsid w:val="00246795"/>
    <w:rsid w:val="00247584"/>
    <w:rsid w:val="002505DE"/>
    <w:rsid w:val="002518F4"/>
    <w:rsid w:val="00251C2E"/>
    <w:rsid w:val="00252674"/>
    <w:rsid w:val="00252A87"/>
    <w:rsid w:val="002531BA"/>
    <w:rsid w:val="00253CAB"/>
    <w:rsid w:val="002546C3"/>
    <w:rsid w:val="002549E1"/>
    <w:rsid w:val="00254CCD"/>
    <w:rsid w:val="00257475"/>
    <w:rsid w:val="00257BC8"/>
    <w:rsid w:val="00260214"/>
    <w:rsid w:val="002611B8"/>
    <w:rsid w:val="0026131D"/>
    <w:rsid w:val="002623A6"/>
    <w:rsid w:val="00262942"/>
    <w:rsid w:val="00262D9D"/>
    <w:rsid w:val="0026487F"/>
    <w:rsid w:val="00264A43"/>
    <w:rsid w:val="00265259"/>
    <w:rsid w:val="00265355"/>
    <w:rsid w:val="00265D68"/>
    <w:rsid w:val="00266E90"/>
    <w:rsid w:val="002675E1"/>
    <w:rsid w:val="002704D4"/>
    <w:rsid w:val="002726B4"/>
    <w:rsid w:val="00272704"/>
    <w:rsid w:val="00273898"/>
    <w:rsid w:val="00273C29"/>
    <w:rsid w:val="00274298"/>
    <w:rsid w:val="00274F64"/>
    <w:rsid w:val="00275084"/>
    <w:rsid w:val="00275768"/>
    <w:rsid w:val="00275C05"/>
    <w:rsid w:val="00275D22"/>
    <w:rsid w:val="00276444"/>
    <w:rsid w:val="00276EF3"/>
    <w:rsid w:val="00277E6F"/>
    <w:rsid w:val="00280976"/>
    <w:rsid w:val="00281798"/>
    <w:rsid w:val="00281946"/>
    <w:rsid w:val="00281A86"/>
    <w:rsid w:val="002821E7"/>
    <w:rsid w:val="002827B3"/>
    <w:rsid w:val="0028295E"/>
    <w:rsid w:val="00282C84"/>
    <w:rsid w:val="002833F3"/>
    <w:rsid w:val="002838E8"/>
    <w:rsid w:val="00286851"/>
    <w:rsid w:val="00286D5C"/>
    <w:rsid w:val="002871F7"/>
    <w:rsid w:val="00287329"/>
    <w:rsid w:val="00287604"/>
    <w:rsid w:val="00291619"/>
    <w:rsid w:val="00292432"/>
    <w:rsid w:val="002925E1"/>
    <w:rsid w:val="00292B22"/>
    <w:rsid w:val="00293454"/>
    <w:rsid w:val="00294A52"/>
    <w:rsid w:val="00296C53"/>
    <w:rsid w:val="002974AA"/>
    <w:rsid w:val="00297AB3"/>
    <w:rsid w:val="00297E3C"/>
    <w:rsid w:val="002A0A13"/>
    <w:rsid w:val="002A160E"/>
    <w:rsid w:val="002A1A39"/>
    <w:rsid w:val="002A315C"/>
    <w:rsid w:val="002A31CE"/>
    <w:rsid w:val="002A43AD"/>
    <w:rsid w:val="002A47C4"/>
    <w:rsid w:val="002A6A13"/>
    <w:rsid w:val="002A7A19"/>
    <w:rsid w:val="002B0174"/>
    <w:rsid w:val="002B01D5"/>
    <w:rsid w:val="002B1043"/>
    <w:rsid w:val="002B217C"/>
    <w:rsid w:val="002B2C11"/>
    <w:rsid w:val="002B2EE1"/>
    <w:rsid w:val="002B4BCC"/>
    <w:rsid w:val="002B5042"/>
    <w:rsid w:val="002B734F"/>
    <w:rsid w:val="002C027A"/>
    <w:rsid w:val="002C0B54"/>
    <w:rsid w:val="002C17BD"/>
    <w:rsid w:val="002C1C6D"/>
    <w:rsid w:val="002C3F06"/>
    <w:rsid w:val="002C4BF3"/>
    <w:rsid w:val="002C5F83"/>
    <w:rsid w:val="002C6E25"/>
    <w:rsid w:val="002C6E3D"/>
    <w:rsid w:val="002D0646"/>
    <w:rsid w:val="002D3395"/>
    <w:rsid w:val="002D36C5"/>
    <w:rsid w:val="002D4E6D"/>
    <w:rsid w:val="002D5B9D"/>
    <w:rsid w:val="002D5F1C"/>
    <w:rsid w:val="002D6D71"/>
    <w:rsid w:val="002D7F43"/>
    <w:rsid w:val="002E034E"/>
    <w:rsid w:val="002E098B"/>
    <w:rsid w:val="002E0C2D"/>
    <w:rsid w:val="002E0C9E"/>
    <w:rsid w:val="002E11BD"/>
    <w:rsid w:val="002E22FC"/>
    <w:rsid w:val="002E29FC"/>
    <w:rsid w:val="002E2ECE"/>
    <w:rsid w:val="002E34A3"/>
    <w:rsid w:val="002E419C"/>
    <w:rsid w:val="002E4C23"/>
    <w:rsid w:val="002E698C"/>
    <w:rsid w:val="002E6D0C"/>
    <w:rsid w:val="002E6FDA"/>
    <w:rsid w:val="002E7974"/>
    <w:rsid w:val="002E7D3F"/>
    <w:rsid w:val="002F05DD"/>
    <w:rsid w:val="002F13F9"/>
    <w:rsid w:val="002F19A6"/>
    <w:rsid w:val="002F1F7F"/>
    <w:rsid w:val="002F229F"/>
    <w:rsid w:val="002F3E49"/>
    <w:rsid w:val="002F433E"/>
    <w:rsid w:val="002F5653"/>
    <w:rsid w:val="002F62D4"/>
    <w:rsid w:val="002F6F2F"/>
    <w:rsid w:val="002F70B1"/>
    <w:rsid w:val="002F7A6E"/>
    <w:rsid w:val="003008B0"/>
    <w:rsid w:val="003012E9"/>
    <w:rsid w:val="00301350"/>
    <w:rsid w:val="00301470"/>
    <w:rsid w:val="003014E1"/>
    <w:rsid w:val="00301F11"/>
    <w:rsid w:val="003021CA"/>
    <w:rsid w:val="00302A34"/>
    <w:rsid w:val="003033F6"/>
    <w:rsid w:val="003039D6"/>
    <w:rsid w:val="00304ECA"/>
    <w:rsid w:val="00305031"/>
    <w:rsid w:val="003060DE"/>
    <w:rsid w:val="003068FD"/>
    <w:rsid w:val="00307A3E"/>
    <w:rsid w:val="003102BA"/>
    <w:rsid w:val="00310D08"/>
    <w:rsid w:val="00310E62"/>
    <w:rsid w:val="00310FB6"/>
    <w:rsid w:val="00312087"/>
    <w:rsid w:val="00313169"/>
    <w:rsid w:val="003148D0"/>
    <w:rsid w:val="00314B0E"/>
    <w:rsid w:val="00314F3A"/>
    <w:rsid w:val="003150EF"/>
    <w:rsid w:val="00316058"/>
    <w:rsid w:val="00320865"/>
    <w:rsid w:val="00321714"/>
    <w:rsid w:val="003218EB"/>
    <w:rsid w:val="00321948"/>
    <w:rsid w:val="00322ABA"/>
    <w:rsid w:val="00322D9D"/>
    <w:rsid w:val="003232D8"/>
    <w:rsid w:val="00323886"/>
    <w:rsid w:val="003238CB"/>
    <w:rsid w:val="00323A7F"/>
    <w:rsid w:val="003249DD"/>
    <w:rsid w:val="003251BD"/>
    <w:rsid w:val="0032523A"/>
    <w:rsid w:val="003254E4"/>
    <w:rsid w:val="00325A85"/>
    <w:rsid w:val="00325B54"/>
    <w:rsid w:val="00326367"/>
    <w:rsid w:val="003268E7"/>
    <w:rsid w:val="00326EA1"/>
    <w:rsid w:val="00327CE7"/>
    <w:rsid w:val="00330411"/>
    <w:rsid w:val="00331E88"/>
    <w:rsid w:val="0033453A"/>
    <w:rsid w:val="00334DC6"/>
    <w:rsid w:val="00334F51"/>
    <w:rsid w:val="003354A4"/>
    <w:rsid w:val="00336787"/>
    <w:rsid w:val="00336D7F"/>
    <w:rsid w:val="00337AC0"/>
    <w:rsid w:val="00337BB6"/>
    <w:rsid w:val="00340F9E"/>
    <w:rsid w:val="003419B2"/>
    <w:rsid w:val="00341AA9"/>
    <w:rsid w:val="003436B6"/>
    <w:rsid w:val="003436D3"/>
    <w:rsid w:val="00345336"/>
    <w:rsid w:val="0034549C"/>
    <w:rsid w:val="00346A04"/>
    <w:rsid w:val="00350054"/>
    <w:rsid w:val="003507DF"/>
    <w:rsid w:val="00350BEF"/>
    <w:rsid w:val="00350EC3"/>
    <w:rsid w:val="0035109E"/>
    <w:rsid w:val="00351F0D"/>
    <w:rsid w:val="00353DC4"/>
    <w:rsid w:val="003552A3"/>
    <w:rsid w:val="003557B2"/>
    <w:rsid w:val="003600FA"/>
    <w:rsid w:val="00361603"/>
    <w:rsid w:val="0036243C"/>
    <w:rsid w:val="003632AA"/>
    <w:rsid w:val="0036340C"/>
    <w:rsid w:val="00363892"/>
    <w:rsid w:val="0036584E"/>
    <w:rsid w:val="00365C8F"/>
    <w:rsid w:val="00365E4D"/>
    <w:rsid w:val="00367572"/>
    <w:rsid w:val="00367590"/>
    <w:rsid w:val="0036791C"/>
    <w:rsid w:val="003703CA"/>
    <w:rsid w:val="00370599"/>
    <w:rsid w:val="003708A3"/>
    <w:rsid w:val="0037187A"/>
    <w:rsid w:val="00372F26"/>
    <w:rsid w:val="00373EC7"/>
    <w:rsid w:val="0037536E"/>
    <w:rsid w:val="0037570E"/>
    <w:rsid w:val="003770A3"/>
    <w:rsid w:val="003803D7"/>
    <w:rsid w:val="00380CEE"/>
    <w:rsid w:val="003817BB"/>
    <w:rsid w:val="003821B0"/>
    <w:rsid w:val="00383523"/>
    <w:rsid w:val="00383BDA"/>
    <w:rsid w:val="0038433A"/>
    <w:rsid w:val="00384EF8"/>
    <w:rsid w:val="003859F9"/>
    <w:rsid w:val="003870D8"/>
    <w:rsid w:val="0038734D"/>
    <w:rsid w:val="00387B5F"/>
    <w:rsid w:val="00387F6E"/>
    <w:rsid w:val="003907E5"/>
    <w:rsid w:val="00390F7C"/>
    <w:rsid w:val="00391020"/>
    <w:rsid w:val="00391B3A"/>
    <w:rsid w:val="00391C21"/>
    <w:rsid w:val="003933AC"/>
    <w:rsid w:val="003945AF"/>
    <w:rsid w:val="003959AB"/>
    <w:rsid w:val="00397255"/>
    <w:rsid w:val="003A0A91"/>
    <w:rsid w:val="003A1628"/>
    <w:rsid w:val="003A1858"/>
    <w:rsid w:val="003A225C"/>
    <w:rsid w:val="003A2A36"/>
    <w:rsid w:val="003A2C5B"/>
    <w:rsid w:val="003A2EF1"/>
    <w:rsid w:val="003A301E"/>
    <w:rsid w:val="003A31DC"/>
    <w:rsid w:val="003A41F9"/>
    <w:rsid w:val="003A44CA"/>
    <w:rsid w:val="003A4D47"/>
    <w:rsid w:val="003A56C0"/>
    <w:rsid w:val="003A58BA"/>
    <w:rsid w:val="003A59FC"/>
    <w:rsid w:val="003A5F7E"/>
    <w:rsid w:val="003A6BF9"/>
    <w:rsid w:val="003A7432"/>
    <w:rsid w:val="003A7C1F"/>
    <w:rsid w:val="003B1012"/>
    <w:rsid w:val="003B18CB"/>
    <w:rsid w:val="003B2E7E"/>
    <w:rsid w:val="003B324F"/>
    <w:rsid w:val="003B35BF"/>
    <w:rsid w:val="003B35C9"/>
    <w:rsid w:val="003B4C69"/>
    <w:rsid w:val="003B5511"/>
    <w:rsid w:val="003B687F"/>
    <w:rsid w:val="003B6925"/>
    <w:rsid w:val="003B7C4E"/>
    <w:rsid w:val="003C1472"/>
    <w:rsid w:val="003C1A5D"/>
    <w:rsid w:val="003C2098"/>
    <w:rsid w:val="003C2F4C"/>
    <w:rsid w:val="003C34EA"/>
    <w:rsid w:val="003C369E"/>
    <w:rsid w:val="003C4128"/>
    <w:rsid w:val="003C41A9"/>
    <w:rsid w:val="003C4251"/>
    <w:rsid w:val="003C44F1"/>
    <w:rsid w:val="003C4991"/>
    <w:rsid w:val="003C52D9"/>
    <w:rsid w:val="003C5FAF"/>
    <w:rsid w:val="003C67F0"/>
    <w:rsid w:val="003C780F"/>
    <w:rsid w:val="003D0AA9"/>
    <w:rsid w:val="003D0CC4"/>
    <w:rsid w:val="003D1823"/>
    <w:rsid w:val="003D1A37"/>
    <w:rsid w:val="003D20BE"/>
    <w:rsid w:val="003D3034"/>
    <w:rsid w:val="003D3D77"/>
    <w:rsid w:val="003D44AC"/>
    <w:rsid w:val="003D4C93"/>
    <w:rsid w:val="003D5153"/>
    <w:rsid w:val="003D5852"/>
    <w:rsid w:val="003D6DAA"/>
    <w:rsid w:val="003D789B"/>
    <w:rsid w:val="003D78AB"/>
    <w:rsid w:val="003D7A0C"/>
    <w:rsid w:val="003E03E6"/>
    <w:rsid w:val="003E1921"/>
    <w:rsid w:val="003E1B18"/>
    <w:rsid w:val="003E1CF2"/>
    <w:rsid w:val="003E2D9D"/>
    <w:rsid w:val="003E3C12"/>
    <w:rsid w:val="003E72E6"/>
    <w:rsid w:val="003F0736"/>
    <w:rsid w:val="003F15CA"/>
    <w:rsid w:val="003F2C34"/>
    <w:rsid w:val="003F3159"/>
    <w:rsid w:val="003F3904"/>
    <w:rsid w:val="003F417E"/>
    <w:rsid w:val="003F480C"/>
    <w:rsid w:val="003F4E76"/>
    <w:rsid w:val="003F5088"/>
    <w:rsid w:val="003F5281"/>
    <w:rsid w:val="003F53A7"/>
    <w:rsid w:val="003F7A54"/>
    <w:rsid w:val="003F7E35"/>
    <w:rsid w:val="00403B0C"/>
    <w:rsid w:val="00404FB5"/>
    <w:rsid w:val="004074DF"/>
    <w:rsid w:val="00412772"/>
    <w:rsid w:val="004134B5"/>
    <w:rsid w:val="0041387C"/>
    <w:rsid w:val="00414D2C"/>
    <w:rsid w:val="00415561"/>
    <w:rsid w:val="00415F78"/>
    <w:rsid w:val="004160B3"/>
    <w:rsid w:val="00416330"/>
    <w:rsid w:val="00417599"/>
    <w:rsid w:val="004208FE"/>
    <w:rsid w:val="00422A4B"/>
    <w:rsid w:val="004234CA"/>
    <w:rsid w:val="004238E0"/>
    <w:rsid w:val="00424B0D"/>
    <w:rsid w:val="0042565B"/>
    <w:rsid w:val="00425C1E"/>
    <w:rsid w:val="00426E9D"/>
    <w:rsid w:val="00427AFE"/>
    <w:rsid w:val="0043046E"/>
    <w:rsid w:val="0043125F"/>
    <w:rsid w:val="00431F4F"/>
    <w:rsid w:val="004336C0"/>
    <w:rsid w:val="004357A9"/>
    <w:rsid w:val="0043656D"/>
    <w:rsid w:val="00436A62"/>
    <w:rsid w:val="00437096"/>
    <w:rsid w:val="00437E7B"/>
    <w:rsid w:val="004409F1"/>
    <w:rsid w:val="004415EA"/>
    <w:rsid w:val="004447D4"/>
    <w:rsid w:val="00444C49"/>
    <w:rsid w:val="00445226"/>
    <w:rsid w:val="00445D73"/>
    <w:rsid w:val="004464F4"/>
    <w:rsid w:val="004476A9"/>
    <w:rsid w:val="004478FF"/>
    <w:rsid w:val="00447A21"/>
    <w:rsid w:val="0045037A"/>
    <w:rsid w:val="00450F7B"/>
    <w:rsid w:val="00452618"/>
    <w:rsid w:val="00452D4A"/>
    <w:rsid w:val="0045527B"/>
    <w:rsid w:val="004567E5"/>
    <w:rsid w:val="004571C7"/>
    <w:rsid w:val="004573D5"/>
    <w:rsid w:val="004576E9"/>
    <w:rsid w:val="00460DEE"/>
    <w:rsid w:val="0046328E"/>
    <w:rsid w:val="00464746"/>
    <w:rsid w:val="00466302"/>
    <w:rsid w:val="00466AF6"/>
    <w:rsid w:val="00466C23"/>
    <w:rsid w:val="00467913"/>
    <w:rsid w:val="00467C80"/>
    <w:rsid w:val="00467E88"/>
    <w:rsid w:val="004700FA"/>
    <w:rsid w:val="00471084"/>
    <w:rsid w:val="0047373E"/>
    <w:rsid w:val="00474915"/>
    <w:rsid w:val="00474D13"/>
    <w:rsid w:val="00475F71"/>
    <w:rsid w:val="00476840"/>
    <w:rsid w:val="0047711F"/>
    <w:rsid w:val="00480EAF"/>
    <w:rsid w:val="00481012"/>
    <w:rsid w:val="004813B9"/>
    <w:rsid w:val="0048329D"/>
    <w:rsid w:val="00483ECF"/>
    <w:rsid w:val="00484475"/>
    <w:rsid w:val="004844E9"/>
    <w:rsid w:val="00484C31"/>
    <w:rsid w:val="00484C50"/>
    <w:rsid w:val="00485AAD"/>
    <w:rsid w:val="00486474"/>
    <w:rsid w:val="0049095D"/>
    <w:rsid w:val="0049145F"/>
    <w:rsid w:val="00491D38"/>
    <w:rsid w:val="0049263D"/>
    <w:rsid w:val="004926B5"/>
    <w:rsid w:val="00492D58"/>
    <w:rsid w:val="00492F1D"/>
    <w:rsid w:val="0049373C"/>
    <w:rsid w:val="00494363"/>
    <w:rsid w:val="00494596"/>
    <w:rsid w:val="00496EAD"/>
    <w:rsid w:val="00497B7B"/>
    <w:rsid w:val="004A1775"/>
    <w:rsid w:val="004A1BBE"/>
    <w:rsid w:val="004A2703"/>
    <w:rsid w:val="004A33F9"/>
    <w:rsid w:val="004A3B59"/>
    <w:rsid w:val="004A41C2"/>
    <w:rsid w:val="004A446A"/>
    <w:rsid w:val="004A4823"/>
    <w:rsid w:val="004A5DFC"/>
    <w:rsid w:val="004A622E"/>
    <w:rsid w:val="004A7054"/>
    <w:rsid w:val="004A71C7"/>
    <w:rsid w:val="004B07CB"/>
    <w:rsid w:val="004B0959"/>
    <w:rsid w:val="004B0DC3"/>
    <w:rsid w:val="004B1645"/>
    <w:rsid w:val="004B1867"/>
    <w:rsid w:val="004B1988"/>
    <w:rsid w:val="004B2C49"/>
    <w:rsid w:val="004B4681"/>
    <w:rsid w:val="004B56BD"/>
    <w:rsid w:val="004B6201"/>
    <w:rsid w:val="004B7422"/>
    <w:rsid w:val="004B7768"/>
    <w:rsid w:val="004B7A0C"/>
    <w:rsid w:val="004C071D"/>
    <w:rsid w:val="004C1B7D"/>
    <w:rsid w:val="004C258B"/>
    <w:rsid w:val="004C26BF"/>
    <w:rsid w:val="004C54BB"/>
    <w:rsid w:val="004C5F0E"/>
    <w:rsid w:val="004C6763"/>
    <w:rsid w:val="004C698D"/>
    <w:rsid w:val="004C6C52"/>
    <w:rsid w:val="004C77AE"/>
    <w:rsid w:val="004D05F5"/>
    <w:rsid w:val="004D2AB2"/>
    <w:rsid w:val="004D2FF6"/>
    <w:rsid w:val="004D3645"/>
    <w:rsid w:val="004D5D4E"/>
    <w:rsid w:val="004D61F6"/>
    <w:rsid w:val="004D6203"/>
    <w:rsid w:val="004D68C4"/>
    <w:rsid w:val="004D69CC"/>
    <w:rsid w:val="004D71AD"/>
    <w:rsid w:val="004E0BB4"/>
    <w:rsid w:val="004E1637"/>
    <w:rsid w:val="004E41A1"/>
    <w:rsid w:val="004E4237"/>
    <w:rsid w:val="004E491F"/>
    <w:rsid w:val="004E53F2"/>
    <w:rsid w:val="004E63AF"/>
    <w:rsid w:val="004E70A4"/>
    <w:rsid w:val="004F12CB"/>
    <w:rsid w:val="004F130F"/>
    <w:rsid w:val="004F1FF2"/>
    <w:rsid w:val="004F36FA"/>
    <w:rsid w:val="004F41A8"/>
    <w:rsid w:val="004F4A6C"/>
    <w:rsid w:val="004F4B49"/>
    <w:rsid w:val="004F5034"/>
    <w:rsid w:val="004F52A8"/>
    <w:rsid w:val="004F547B"/>
    <w:rsid w:val="004F56E8"/>
    <w:rsid w:val="004F6AB8"/>
    <w:rsid w:val="004F6EB9"/>
    <w:rsid w:val="004F70D1"/>
    <w:rsid w:val="00500192"/>
    <w:rsid w:val="00501AC6"/>
    <w:rsid w:val="00501AF2"/>
    <w:rsid w:val="00502598"/>
    <w:rsid w:val="00502715"/>
    <w:rsid w:val="00502CA5"/>
    <w:rsid w:val="00502D8F"/>
    <w:rsid w:val="005037E1"/>
    <w:rsid w:val="00503FCA"/>
    <w:rsid w:val="00505461"/>
    <w:rsid w:val="00505557"/>
    <w:rsid w:val="0050628A"/>
    <w:rsid w:val="005069AA"/>
    <w:rsid w:val="00506CFE"/>
    <w:rsid w:val="0051088F"/>
    <w:rsid w:val="00511387"/>
    <w:rsid w:val="00513BF6"/>
    <w:rsid w:val="00513CC2"/>
    <w:rsid w:val="005172DC"/>
    <w:rsid w:val="00520BB2"/>
    <w:rsid w:val="005212EE"/>
    <w:rsid w:val="0052478E"/>
    <w:rsid w:val="00525C4A"/>
    <w:rsid w:val="005270B5"/>
    <w:rsid w:val="005302E0"/>
    <w:rsid w:val="005329F8"/>
    <w:rsid w:val="00533218"/>
    <w:rsid w:val="0053530E"/>
    <w:rsid w:val="00535857"/>
    <w:rsid w:val="005362D5"/>
    <w:rsid w:val="00536455"/>
    <w:rsid w:val="00536F7B"/>
    <w:rsid w:val="00540167"/>
    <w:rsid w:val="0054023D"/>
    <w:rsid w:val="0054097E"/>
    <w:rsid w:val="00540A63"/>
    <w:rsid w:val="00541014"/>
    <w:rsid w:val="00542218"/>
    <w:rsid w:val="005435B3"/>
    <w:rsid w:val="00543FA3"/>
    <w:rsid w:val="005441A1"/>
    <w:rsid w:val="00544BE6"/>
    <w:rsid w:val="0054501C"/>
    <w:rsid w:val="0054524F"/>
    <w:rsid w:val="0054545D"/>
    <w:rsid w:val="00546770"/>
    <w:rsid w:val="005475BE"/>
    <w:rsid w:val="00551163"/>
    <w:rsid w:val="005521B6"/>
    <w:rsid w:val="00553B4A"/>
    <w:rsid w:val="00554236"/>
    <w:rsid w:val="0055492F"/>
    <w:rsid w:val="0055493E"/>
    <w:rsid w:val="005549C3"/>
    <w:rsid w:val="00554F8B"/>
    <w:rsid w:val="00556C59"/>
    <w:rsid w:val="005576CC"/>
    <w:rsid w:val="005622C8"/>
    <w:rsid w:val="005627D9"/>
    <w:rsid w:val="00563DE9"/>
    <w:rsid w:val="00563EB3"/>
    <w:rsid w:val="00564FE3"/>
    <w:rsid w:val="00564FFE"/>
    <w:rsid w:val="00565B08"/>
    <w:rsid w:val="00566F73"/>
    <w:rsid w:val="00570790"/>
    <w:rsid w:val="00570C79"/>
    <w:rsid w:val="00570EA2"/>
    <w:rsid w:val="00571113"/>
    <w:rsid w:val="0057176F"/>
    <w:rsid w:val="00572DAE"/>
    <w:rsid w:val="00573C5F"/>
    <w:rsid w:val="00574325"/>
    <w:rsid w:val="00574557"/>
    <w:rsid w:val="00574B2A"/>
    <w:rsid w:val="005752E0"/>
    <w:rsid w:val="005757CD"/>
    <w:rsid w:val="0057635D"/>
    <w:rsid w:val="00576950"/>
    <w:rsid w:val="0058008B"/>
    <w:rsid w:val="00582F2A"/>
    <w:rsid w:val="00583BF6"/>
    <w:rsid w:val="005853CA"/>
    <w:rsid w:val="005856DB"/>
    <w:rsid w:val="00586057"/>
    <w:rsid w:val="00587A20"/>
    <w:rsid w:val="00590DD5"/>
    <w:rsid w:val="005913F4"/>
    <w:rsid w:val="0059280D"/>
    <w:rsid w:val="00592D79"/>
    <w:rsid w:val="00592FF5"/>
    <w:rsid w:val="00593D71"/>
    <w:rsid w:val="005945F1"/>
    <w:rsid w:val="00594BE5"/>
    <w:rsid w:val="00594D72"/>
    <w:rsid w:val="00594DF7"/>
    <w:rsid w:val="00594FC5"/>
    <w:rsid w:val="00597488"/>
    <w:rsid w:val="005A06FC"/>
    <w:rsid w:val="005A10D2"/>
    <w:rsid w:val="005A2528"/>
    <w:rsid w:val="005A341E"/>
    <w:rsid w:val="005A3C5B"/>
    <w:rsid w:val="005A4DE2"/>
    <w:rsid w:val="005A53AD"/>
    <w:rsid w:val="005A613D"/>
    <w:rsid w:val="005A633F"/>
    <w:rsid w:val="005A6F9E"/>
    <w:rsid w:val="005B011C"/>
    <w:rsid w:val="005B127D"/>
    <w:rsid w:val="005B47D1"/>
    <w:rsid w:val="005B51A7"/>
    <w:rsid w:val="005B71DB"/>
    <w:rsid w:val="005B78E8"/>
    <w:rsid w:val="005C1BDD"/>
    <w:rsid w:val="005C5283"/>
    <w:rsid w:val="005C5B1A"/>
    <w:rsid w:val="005C5E74"/>
    <w:rsid w:val="005C65CB"/>
    <w:rsid w:val="005C701E"/>
    <w:rsid w:val="005C7123"/>
    <w:rsid w:val="005C791E"/>
    <w:rsid w:val="005C7C02"/>
    <w:rsid w:val="005C7D8F"/>
    <w:rsid w:val="005D06C9"/>
    <w:rsid w:val="005D0FF3"/>
    <w:rsid w:val="005D2B8E"/>
    <w:rsid w:val="005D3993"/>
    <w:rsid w:val="005D3F3C"/>
    <w:rsid w:val="005D42E8"/>
    <w:rsid w:val="005D4643"/>
    <w:rsid w:val="005D4CAC"/>
    <w:rsid w:val="005D4F01"/>
    <w:rsid w:val="005D646B"/>
    <w:rsid w:val="005D6794"/>
    <w:rsid w:val="005E0B3B"/>
    <w:rsid w:val="005E1003"/>
    <w:rsid w:val="005E13A2"/>
    <w:rsid w:val="005E19DF"/>
    <w:rsid w:val="005E1EC4"/>
    <w:rsid w:val="005E2AD6"/>
    <w:rsid w:val="005E2E33"/>
    <w:rsid w:val="005E394C"/>
    <w:rsid w:val="005E39BA"/>
    <w:rsid w:val="005E3FC2"/>
    <w:rsid w:val="005E4BFC"/>
    <w:rsid w:val="005E4CED"/>
    <w:rsid w:val="005E5A46"/>
    <w:rsid w:val="005E7A00"/>
    <w:rsid w:val="005F0CA6"/>
    <w:rsid w:val="005F127A"/>
    <w:rsid w:val="005F1D51"/>
    <w:rsid w:val="005F1D9C"/>
    <w:rsid w:val="005F262B"/>
    <w:rsid w:val="005F339F"/>
    <w:rsid w:val="005F34D6"/>
    <w:rsid w:val="005F42B7"/>
    <w:rsid w:val="005F540B"/>
    <w:rsid w:val="005F5438"/>
    <w:rsid w:val="005F5ABA"/>
    <w:rsid w:val="005F6889"/>
    <w:rsid w:val="005F6C2D"/>
    <w:rsid w:val="005F751C"/>
    <w:rsid w:val="005F78A3"/>
    <w:rsid w:val="005F79B0"/>
    <w:rsid w:val="006005EF"/>
    <w:rsid w:val="006023B6"/>
    <w:rsid w:val="00602F06"/>
    <w:rsid w:val="0060321B"/>
    <w:rsid w:val="00603FC7"/>
    <w:rsid w:val="00605B2B"/>
    <w:rsid w:val="00606F97"/>
    <w:rsid w:val="00607659"/>
    <w:rsid w:val="00607B61"/>
    <w:rsid w:val="00610703"/>
    <w:rsid w:val="00610874"/>
    <w:rsid w:val="006139E8"/>
    <w:rsid w:val="00613DBF"/>
    <w:rsid w:val="006152D4"/>
    <w:rsid w:val="00616C6F"/>
    <w:rsid w:val="00616E6C"/>
    <w:rsid w:val="00617388"/>
    <w:rsid w:val="00620283"/>
    <w:rsid w:val="0062385E"/>
    <w:rsid w:val="00624701"/>
    <w:rsid w:val="00624BA5"/>
    <w:rsid w:val="00625143"/>
    <w:rsid w:val="00625C7D"/>
    <w:rsid w:val="0062615E"/>
    <w:rsid w:val="006270E4"/>
    <w:rsid w:val="006273A7"/>
    <w:rsid w:val="00627534"/>
    <w:rsid w:val="0062756E"/>
    <w:rsid w:val="00630546"/>
    <w:rsid w:val="00631906"/>
    <w:rsid w:val="00635500"/>
    <w:rsid w:val="006368D3"/>
    <w:rsid w:val="0063781A"/>
    <w:rsid w:val="00637AA8"/>
    <w:rsid w:val="006400CF"/>
    <w:rsid w:val="00640125"/>
    <w:rsid w:val="006402AA"/>
    <w:rsid w:val="006402F6"/>
    <w:rsid w:val="00640BF9"/>
    <w:rsid w:val="00641182"/>
    <w:rsid w:val="00641BD9"/>
    <w:rsid w:val="006426CA"/>
    <w:rsid w:val="006432E4"/>
    <w:rsid w:val="006434AF"/>
    <w:rsid w:val="006435A7"/>
    <w:rsid w:val="006440BF"/>
    <w:rsid w:val="00644A5C"/>
    <w:rsid w:val="00645610"/>
    <w:rsid w:val="00645EFD"/>
    <w:rsid w:val="00645F0B"/>
    <w:rsid w:val="006467D4"/>
    <w:rsid w:val="00650A32"/>
    <w:rsid w:val="00651E1A"/>
    <w:rsid w:val="006548DD"/>
    <w:rsid w:val="00654F93"/>
    <w:rsid w:val="00655013"/>
    <w:rsid w:val="00655308"/>
    <w:rsid w:val="00656F11"/>
    <w:rsid w:val="00661611"/>
    <w:rsid w:val="00661A67"/>
    <w:rsid w:val="00662BFE"/>
    <w:rsid w:val="00662F80"/>
    <w:rsid w:val="00664021"/>
    <w:rsid w:val="00665951"/>
    <w:rsid w:val="00665DD4"/>
    <w:rsid w:val="006667A5"/>
    <w:rsid w:val="006668DF"/>
    <w:rsid w:val="00667155"/>
    <w:rsid w:val="0066779F"/>
    <w:rsid w:val="00670CDA"/>
    <w:rsid w:val="00671CC9"/>
    <w:rsid w:val="006726FD"/>
    <w:rsid w:val="0067350B"/>
    <w:rsid w:val="006745F4"/>
    <w:rsid w:val="00674CC2"/>
    <w:rsid w:val="0067506F"/>
    <w:rsid w:val="00675744"/>
    <w:rsid w:val="006757E7"/>
    <w:rsid w:val="00675ADE"/>
    <w:rsid w:val="00675D15"/>
    <w:rsid w:val="006760DD"/>
    <w:rsid w:val="006764B3"/>
    <w:rsid w:val="00676AA9"/>
    <w:rsid w:val="00676B50"/>
    <w:rsid w:val="0068061E"/>
    <w:rsid w:val="00680FB7"/>
    <w:rsid w:val="00684387"/>
    <w:rsid w:val="00684AFE"/>
    <w:rsid w:val="006908A1"/>
    <w:rsid w:val="00691C7F"/>
    <w:rsid w:val="00692254"/>
    <w:rsid w:val="00692E5B"/>
    <w:rsid w:val="00693903"/>
    <w:rsid w:val="00693C91"/>
    <w:rsid w:val="006942E6"/>
    <w:rsid w:val="0069496F"/>
    <w:rsid w:val="006953BE"/>
    <w:rsid w:val="00696DD0"/>
    <w:rsid w:val="006979B9"/>
    <w:rsid w:val="00697AF0"/>
    <w:rsid w:val="006A0A8D"/>
    <w:rsid w:val="006A20DF"/>
    <w:rsid w:val="006A25AF"/>
    <w:rsid w:val="006A364E"/>
    <w:rsid w:val="006A7499"/>
    <w:rsid w:val="006A74D3"/>
    <w:rsid w:val="006A7926"/>
    <w:rsid w:val="006A7E0B"/>
    <w:rsid w:val="006B0911"/>
    <w:rsid w:val="006B0AFC"/>
    <w:rsid w:val="006B102E"/>
    <w:rsid w:val="006B364B"/>
    <w:rsid w:val="006B3A69"/>
    <w:rsid w:val="006B48FA"/>
    <w:rsid w:val="006B5A1D"/>
    <w:rsid w:val="006B769B"/>
    <w:rsid w:val="006C0B61"/>
    <w:rsid w:val="006C0F55"/>
    <w:rsid w:val="006C2189"/>
    <w:rsid w:val="006C27CB"/>
    <w:rsid w:val="006C34DC"/>
    <w:rsid w:val="006C4B2A"/>
    <w:rsid w:val="006C4C68"/>
    <w:rsid w:val="006C53F8"/>
    <w:rsid w:val="006C56AF"/>
    <w:rsid w:val="006D00E0"/>
    <w:rsid w:val="006D0E91"/>
    <w:rsid w:val="006D1FA4"/>
    <w:rsid w:val="006D26E6"/>
    <w:rsid w:val="006D2CF1"/>
    <w:rsid w:val="006D3271"/>
    <w:rsid w:val="006D3BFB"/>
    <w:rsid w:val="006D4466"/>
    <w:rsid w:val="006D455D"/>
    <w:rsid w:val="006D56AA"/>
    <w:rsid w:val="006D5DCA"/>
    <w:rsid w:val="006D674A"/>
    <w:rsid w:val="006E00A3"/>
    <w:rsid w:val="006E1308"/>
    <w:rsid w:val="006E2932"/>
    <w:rsid w:val="006E2EDD"/>
    <w:rsid w:val="006E3860"/>
    <w:rsid w:val="006E4D5D"/>
    <w:rsid w:val="006E6D88"/>
    <w:rsid w:val="006E7082"/>
    <w:rsid w:val="006E727A"/>
    <w:rsid w:val="006F0815"/>
    <w:rsid w:val="006F1066"/>
    <w:rsid w:val="006F122F"/>
    <w:rsid w:val="006F1CB7"/>
    <w:rsid w:val="006F28DF"/>
    <w:rsid w:val="006F2EAE"/>
    <w:rsid w:val="006F32B1"/>
    <w:rsid w:val="006F3360"/>
    <w:rsid w:val="006F3CE3"/>
    <w:rsid w:val="006F487E"/>
    <w:rsid w:val="006F4D43"/>
    <w:rsid w:val="006F5352"/>
    <w:rsid w:val="006F5D80"/>
    <w:rsid w:val="006F66CC"/>
    <w:rsid w:val="006F77DE"/>
    <w:rsid w:val="006F7CEE"/>
    <w:rsid w:val="0070052F"/>
    <w:rsid w:val="007006AB"/>
    <w:rsid w:val="00700F0B"/>
    <w:rsid w:val="00701529"/>
    <w:rsid w:val="00702057"/>
    <w:rsid w:val="007026B6"/>
    <w:rsid w:val="00703387"/>
    <w:rsid w:val="00703527"/>
    <w:rsid w:val="0070506A"/>
    <w:rsid w:val="0070583E"/>
    <w:rsid w:val="00706328"/>
    <w:rsid w:val="00710833"/>
    <w:rsid w:val="00711969"/>
    <w:rsid w:val="0071200C"/>
    <w:rsid w:val="007142BE"/>
    <w:rsid w:val="007152F3"/>
    <w:rsid w:val="007169B5"/>
    <w:rsid w:val="00717068"/>
    <w:rsid w:val="00722BC3"/>
    <w:rsid w:val="00722BD4"/>
    <w:rsid w:val="00724497"/>
    <w:rsid w:val="00724715"/>
    <w:rsid w:val="007264E0"/>
    <w:rsid w:val="00726988"/>
    <w:rsid w:val="00727A0F"/>
    <w:rsid w:val="00727BF7"/>
    <w:rsid w:val="00727F90"/>
    <w:rsid w:val="00730064"/>
    <w:rsid w:val="00730F7A"/>
    <w:rsid w:val="0073127D"/>
    <w:rsid w:val="007316C5"/>
    <w:rsid w:val="00732F7D"/>
    <w:rsid w:val="007335B3"/>
    <w:rsid w:val="007339D6"/>
    <w:rsid w:val="00733CF2"/>
    <w:rsid w:val="007345D1"/>
    <w:rsid w:val="0073584E"/>
    <w:rsid w:val="007361F7"/>
    <w:rsid w:val="00736B0F"/>
    <w:rsid w:val="00737422"/>
    <w:rsid w:val="007400AB"/>
    <w:rsid w:val="0074059D"/>
    <w:rsid w:val="00740C57"/>
    <w:rsid w:val="00741406"/>
    <w:rsid w:val="00741735"/>
    <w:rsid w:val="00741DA3"/>
    <w:rsid w:val="0074223F"/>
    <w:rsid w:val="007432F8"/>
    <w:rsid w:val="00743B87"/>
    <w:rsid w:val="00745518"/>
    <w:rsid w:val="00746006"/>
    <w:rsid w:val="007465FC"/>
    <w:rsid w:val="00747D71"/>
    <w:rsid w:val="00750782"/>
    <w:rsid w:val="007509F6"/>
    <w:rsid w:val="00751346"/>
    <w:rsid w:val="00751A6F"/>
    <w:rsid w:val="0075296E"/>
    <w:rsid w:val="00752C86"/>
    <w:rsid w:val="00753771"/>
    <w:rsid w:val="00753E32"/>
    <w:rsid w:val="00756B2D"/>
    <w:rsid w:val="00756D47"/>
    <w:rsid w:val="0075751E"/>
    <w:rsid w:val="0076077C"/>
    <w:rsid w:val="00760942"/>
    <w:rsid w:val="007609E2"/>
    <w:rsid w:val="00760F71"/>
    <w:rsid w:val="007615B6"/>
    <w:rsid w:val="0076209C"/>
    <w:rsid w:val="007624D4"/>
    <w:rsid w:val="00763222"/>
    <w:rsid w:val="007639EA"/>
    <w:rsid w:val="0076407E"/>
    <w:rsid w:val="00764412"/>
    <w:rsid w:val="00764B05"/>
    <w:rsid w:val="00765C39"/>
    <w:rsid w:val="007671D8"/>
    <w:rsid w:val="00774945"/>
    <w:rsid w:val="0078176E"/>
    <w:rsid w:val="007827B3"/>
    <w:rsid w:val="00783F53"/>
    <w:rsid w:val="00784744"/>
    <w:rsid w:val="007858BD"/>
    <w:rsid w:val="00786637"/>
    <w:rsid w:val="007867BF"/>
    <w:rsid w:val="007869F7"/>
    <w:rsid w:val="0078759F"/>
    <w:rsid w:val="007878FA"/>
    <w:rsid w:val="00787FC0"/>
    <w:rsid w:val="0079025D"/>
    <w:rsid w:val="00790538"/>
    <w:rsid w:val="00790C52"/>
    <w:rsid w:val="00790FD4"/>
    <w:rsid w:val="00791259"/>
    <w:rsid w:val="00792E6A"/>
    <w:rsid w:val="0079386D"/>
    <w:rsid w:val="00793A0B"/>
    <w:rsid w:val="00793D04"/>
    <w:rsid w:val="007954FB"/>
    <w:rsid w:val="0079609F"/>
    <w:rsid w:val="007972C4"/>
    <w:rsid w:val="007A0346"/>
    <w:rsid w:val="007A034D"/>
    <w:rsid w:val="007A0486"/>
    <w:rsid w:val="007A0493"/>
    <w:rsid w:val="007A1F1E"/>
    <w:rsid w:val="007A205D"/>
    <w:rsid w:val="007A3573"/>
    <w:rsid w:val="007A3B09"/>
    <w:rsid w:val="007A3CEF"/>
    <w:rsid w:val="007A3F38"/>
    <w:rsid w:val="007A569F"/>
    <w:rsid w:val="007A5FDD"/>
    <w:rsid w:val="007A72CC"/>
    <w:rsid w:val="007A73AC"/>
    <w:rsid w:val="007A7D61"/>
    <w:rsid w:val="007B1A94"/>
    <w:rsid w:val="007B28D2"/>
    <w:rsid w:val="007B2E59"/>
    <w:rsid w:val="007B2FEF"/>
    <w:rsid w:val="007B3DAA"/>
    <w:rsid w:val="007B5391"/>
    <w:rsid w:val="007B5498"/>
    <w:rsid w:val="007B6D91"/>
    <w:rsid w:val="007B7694"/>
    <w:rsid w:val="007C0EAE"/>
    <w:rsid w:val="007C1886"/>
    <w:rsid w:val="007C2DF3"/>
    <w:rsid w:val="007C4452"/>
    <w:rsid w:val="007C450D"/>
    <w:rsid w:val="007C4933"/>
    <w:rsid w:val="007C4AB9"/>
    <w:rsid w:val="007C4C37"/>
    <w:rsid w:val="007C50EC"/>
    <w:rsid w:val="007C7874"/>
    <w:rsid w:val="007C7985"/>
    <w:rsid w:val="007D0074"/>
    <w:rsid w:val="007D089E"/>
    <w:rsid w:val="007D1298"/>
    <w:rsid w:val="007D1CF6"/>
    <w:rsid w:val="007D1FC0"/>
    <w:rsid w:val="007D23E5"/>
    <w:rsid w:val="007D3048"/>
    <w:rsid w:val="007D333F"/>
    <w:rsid w:val="007D370B"/>
    <w:rsid w:val="007D47C3"/>
    <w:rsid w:val="007D4CB1"/>
    <w:rsid w:val="007D5DF2"/>
    <w:rsid w:val="007D6391"/>
    <w:rsid w:val="007D670F"/>
    <w:rsid w:val="007D6DFB"/>
    <w:rsid w:val="007D7C3D"/>
    <w:rsid w:val="007E0206"/>
    <w:rsid w:val="007E0E51"/>
    <w:rsid w:val="007E168D"/>
    <w:rsid w:val="007E18CB"/>
    <w:rsid w:val="007E1DEC"/>
    <w:rsid w:val="007E38AC"/>
    <w:rsid w:val="007E4973"/>
    <w:rsid w:val="007E6844"/>
    <w:rsid w:val="007E69BA"/>
    <w:rsid w:val="007F1006"/>
    <w:rsid w:val="007F1D2B"/>
    <w:rsid w:val="007F2422"/>
    <w:rsid w:val="007F2E62"/>
    <w:rsid w:val="007F2FDF"/>
    <w:rsid w:val="007F363D"/>
    <w:rsid w:val="007F403A"/>
    <w:rsid w:val="007F4055"/>
    <w:rsid w:val="007F4141"/>
    <w:rsid w:val="007F48D8"/>
    <w:rsid w:val="007F521C"/>
    <w:rsid w:val="007F55C4"/>
    <w:rsid w:val="007F59F2"/>
    <w:rsid w:val="007F6235"/>
    <w:rsid w:val="007F634A"/>
    <w:rsid w:val="007F65BD"/>
    <w:rsid w:val="007F693F"/>
    <w:rsid w:val="007F7D85"/>
    <w:rsid w:val="008007E2"/>
    <w:rsid w:val="00800813"/>
    <w:rsid w:val="00802C64"/>
    <w:rsid w:val="0080377B"/>
    <w:rsid w:val="00803E34"/>
    <w:rsid w:val="00805B76"/>
    <w:rsid w:val="00805F33"/>
    <w:rsid w:val="00806EDD"/>
    <w:rsid w:val="008100CF"/>
    <w:rsid w:val="008107E5"/>
    <w:rsid w:val="00811007"/>
    <w:rsid w:val="0081193B"/>
    <w:rsid w:val="008120CC"/>
    <w:rsid w:val="00812C39"/>
    <w:rsid w:val="00812DFF"/>
    <w:rsid w:val="00812E57"/>
    <w:rsid w:val="00813059"/>
    <w:rsid w:val="008131D5"/>
    <w:rsid w:val="008138C4"/>
    <w:rsid w:val="00813BAA"/>
    <w:rsid w:val="00813EB0"/>
    <w:rsid w:val="0081433A"/>
    <w:rsid w:val="0081440C"/>
    <w:rsid w:val="0081457D"/>
    <w:rsid w:val="00815527"/>
    <w:rsid w:val="00816DD3"/>
    <w:rsid w:val="008174F8"/>
    <w:rsid w:val="00817FBE"/>
    <w:rsid w:val="00820046"/>
    <w:rsid w:val="008210CE"/>
    <w:rsid w:val="00821C2B"/>
    <w:rsid w:val="008230FD"/>
    <w:rsid w:val="008234B1"/>
    <w:rsid w:val="00823AB3"/>
    <w:rsid w:val="008245EF"/>
    <w:rsid w:val="0082594C"/>
    <w:rsid w:val="00826023"/>
    <w:rsid w:val="008273A4"/>
    <w:rsid w:val="008312BB"/>
    <w:rsid w:val="008326DD"/>
    <w:rsid w:val="00833BCE"/>
    <w:rsid w:val="00835309"/>
    <w:rsid w:val="00837B08"/>
    <w:rsid w:val="0084263E"/>
    <w:rsid w:val="00844A72"/>
    <w:rsid w:val="00846E46"/>
    <w:rsid w:val="00846F3E"/>
    <w:rsid w:val="00850CA1"/>
    <w:rsid w:val="00851851"/>
    <w:rsid w:val="008518E6"/>
    <w:rsid w:val="00851EC8"/>
    <w:rsid w:val="00852256"/>
    <w:rsid w:val="008525B5"/>
    <w:rsid w:val="0085262E"/>
    <w:rsid w:val="00853592"/>
    <w:rsid w:val="00856123"/>
    <w:rsid w:val="008567EC"/>
    <w:rsid w:val="008569F9"/>
    <w:rsid w:val="00856A52"/>
    <w:rsid w:val="008578EB"/>
    <w:rsid w:val="0086091D"/>
    <w:rsid w:val="00860EF5"/>
    <w:rsid w:val="00860F22"/>
    <w:rsid w:val="00861B5C"/>
    <w:rsid w:val="00861D29"/>
    <w:rsid w:val="00862CA3"/>
    <w:rsid w:val="00862F52"/>
    <w:rsid w:val="00862FDB"/>
    <w:rsid w:val="008631BA"/>
    <w:rsid w:val="00863856"/>
    <w:rsid w:val="0086415A"/>
    <w:rsid w:val="00865A8D"/>
    <w:rsid w:val="00871454"/>
    <w:rsid w:val="00871484"/>
    <w:rsid w:val="00872564"/>
    <w:rsid w:val="008727F6"/>
    <w:rsid w:val="008741C9"/>
    <w:rsid w:val="0087542D"/>
    <w:rsid w:val="0087544E"/>
    <w:rsid w:val="00875A01"/>
    <w:rsid w:val="00875A8D"/>
    <w:rsid w:val="00876455"/>
    <w:rsid w:val="00876B4F"/>
    <w:rsid w:val="00877020"/>
    <w:rsid w:val="008800EE"/>
    <w:rsid w:val="008801E3"/>
    <w:rsid w:val="00880DF1"/>
    <w:rsid w:val="00881138"/>
    <w:rsid w:val="0088225A"/>
    <w:rsid w:val="008828A4"/>
    <w:rsid w:val="008839D6"/>
    <w:rsid w:val="00883D64"/>
    <w:rsid w:val="00884219"/>
    <w:rsid w:val="00884B9E"/>
    <w:rsid w:val="0088645F"/>
    <w:rsid w:val="00886AB1"/>
    <w:rsid w:val="00887445"/>
    <w:rsid w:val="0089006E"/>
    <w:rsid w:val="0089034A"/>
    <w:rsid w:val="00892DDE"/>
    <w:rsid w:val="00892F58"/>
    <w:rsid w:val="00893289"/>
    <w:rsid w:val="00894BDD"/>
    <w:rsid w:val="00895C7A"/>
    <w:rsid w:val="008966E1"/>
    <w:rsid w:val="00897976"/>
    <w:rsid w:val="00897BEC"/>
    <w:rsid w:val="008A128F"/>
    <w:rsid w:val="008A1BD1"/>
    <w:rsid w:val="008A28C2"/>
    <w:rsid w:val="008A28EE"/>
    <w:rsid w:val="008A2F41"/>
    <w:rsid w:val="008A3D82"/>
    <w:rsid w:val="008A3E8F"/>
    <w:rsid w:val="008A49CE"/>
    <w:rsid w:val="008A4F52"/>
    <w:rsid w:val="008A6304"/>
    <w:rsid w:val="008A68E5"/>
    <w:rsid w:val="008A6B38"/>
    <w:rsid w:val="008A6B45"/>
    <w:rsid w:val="008A7064"/>
    <w:rsid w:val="008A79F2"/>
    <w:rsid w:val="008B010B"/>
    <w:rsid w:val="008B155C"/>
    <w:rsid w:val="008B233E"/>
    <w:rsid w:val="008B4920"/>
    <w:rsid w:val="008B4F56"/>
    <w:rsid w:val="008B6235"/>
    <w:rsid w:val="008B6317"/>
    <w:rsid w:val="008B6D6F"/>
    <w:rsid w:val="008B7970"/>
    <w:rsid w:val="008B7A4A"/>
    <w:rsid w:val="008B7C9B"/>
    <w:rsid w:val="008C0452"/>
    <w:rsid w:val="008C14E7"/>
    <w:rsid w:val="008C2AB2"/>
    <w:rsid w:val="008C3351"/>
    <w:rsid w:val="008C4E27"/>
    <w:rsid w:val="008C5CC5"/>
    <w:rsid w:val="008C6FC5"/>
    <w:rsid w:val="008C74C8"/>
    <w:rsid w:val="008C7966"/>
    <w:rsid w:val="008C7BF2"/>
    <w:rsid w:val="008C7E4A"/>
    <w:rsid w:val="008D149E"/>
    <w:rsid w:val="008D1605"/>
    <w:rsid w:val="008D1941"/>
    <w:rsid w:val="008D1B80"/>
    <w:rsid w:val="008D1BC9"/>
    <w:rsid w:val="008D2A85"/>
    <w:rsid w:val="008D3530"/>
    <w:rsid w:val="008D3B3A"/>
    <w:rsid w:val="008D448B"/>
    <w:rsid w:val="008D4FD7"/>
    <w:rsid w:val="008D5E62"/>
    <w:rsid w:val="008D6941"/>
    <w:rsid w:val="008D7AA8"/>
    <w:rsid w:val="008E1E56"/>
    <w:rsid w:val="008E1ED6"/>
    <w:rsid w:val="008E316B"/>
    <w:rsid w:val="008E4547"/>
    <w:rsid w:val="008E486A"/>
    <w:rsid w:val="008E518B"/>
    <w:rsid w:val="008E5E77"/>
    <w:rsid w:val="008E7100"/>
    <w:rsid w:val="008F106E"/>
    <w:rsid w:val="008F147E"/>
    <w:rsid w:val="008F1AA6"/>
    <w:rsid w:val="008F2389"/>
    <w:rsid w:val="008F2F57"/>
    <w:rsid w:val="008F315B"/>
    <w:rsid w:val="008F3786"/>
    <w:rsid w:val="008F3E0F"/>
    <w:rsid w:val="008F67C6"/>
    <w:rsid w:val="008F6BA7"/>
    <w:rsid w:val="008F7A59"/>
    <w:rsid w:val="008F7CCA"/>
    <w:rsid w:val="008F7D44"/>
    <w:rsid w:val="00900EA6"/>
    <w:rsid w:val="00906734"/>
    <w:rsid w:val="00906C88"/>
    <w:rsid w:val="00906F92"/>
    <w:rsid w:val="00907366"/>
    <w:rsid w:val="0090755B"/>
    <w:rsid w:val="00913353"/>
    <w:rsid w:val="0091335A"/>
    <w:rsid w:val="009152A6"/>
    <w:rsid w:val="009153B8"/>
    <w:rsid w:val="00917C72"/>
    <w:rsid w:val="00920210"/>
    <w:rsid w:val="009218C2"/>
    <w:rsid w:val="00922E6A"/>
    <w:rsid w:val="009252A8"/>
    <w:rsid w:val="009278E7"/>
    <w:rsid w:val="009279A8"/>
    <w:rsid w:val="009300E7"/>
    <w:rsid w:val="0093065D"/>
    <w:rsid w:val="009313E8"/>
    <w:rsid w:val="00931BD0"/>
    <w:rsid w:val="0093248A"/>
    <w:rsid w:val="00932A21"/>
    <w:rsid w:val="00933004"/>
    <w:rsid w:val="00933994"/>
    <w:rsid w:val="0093409C"/>
    <w:rsid w:val="00934C31"/>
    <w:rsid w:val="009358EB"/>
    <w:rsid w:val="00936A35"/>
    <w:rsid w:val="009372D0"/>
    <w:rsid w:val="00937930"/>
    <w:rsid w:val="00937EA5"/>
    <w:rsid w:val="009404B6"/>
    <w:rsid w:val="00941E01"/>
    <w:rsid w:val="00942E7F"/>
    <w:rsid w:val="009431D1"/>
    <w:rsid w:val="009449BA"/>
    <w:rsid w:val="00944A62"/>
    <w:rsid w:val="009460EE"/>
    <w:rsid w:val="00950439"/>
    <w:rsid w:val="009510EA"/>
    <w:rsid w:val="00952848"/>
    <w:rsid w:val="00952CB4"/>
    <w:rsid w:val="00953AAB"/>
    <w:rsid w:val="009548E9"/>
    <w:rsid w:val="009554CB"/>
    <w:rsid w:val="00955525"/>
    <w:rsid w:val="009555F2"/>
    <w:rsid w:val="009558A6"/>
    <w:rsid w:val="009566B5"/>
    <w:rsid w:val="00956F6A"/>
    <w:rsid w:val="00957215"/>
    <w:rsid w:val="0096016D"/>
    <w:rsid w:val="0096212D"/>
    <w:rsid w:val="00963D1F"/>
    <w:rsid w:val="009641B3"/>
    <w:rsid w:val="0096523B"/>
    <w:rsid w:val="009667BB"/>
    <w:rsid w:val="009667F0"/>
    <w:rsid w:val="00966910"/>
    <w:rsid w:val="00966DC3"/>
    <w:rsid w:val="009672BB"/>
    <w:rsid w:val="00967891"/>
    <w:rsid w:val="009706E0"/>
    <w:rsid w:val="00971A65"/>
    <w:rsid w:val="00972167"/>
    <w:rsid w:val="009736E6"/>
    <w:rsid w:val="00974762"/>
    <w:rsid w:val="009747CB"/>
    <w:rsid w:val="00974BDB"/>
    <w:rsid w:val="00974C9B"/>
    <w:rsid w:val="0097509A"/>
    <w:rsid w:val="00975AD7"/>
    <w:rsid w:val="00975ED7"/>
    <w:rsid w:val="00977125"/>
    <w:rsid w:val="0097798B"/>
    <w:rsid w:val="00977D4A"/>
    <w:rsid w:val="00980481"/>
    <w:rsid w:val="00980D94"/>
    <w:rsid w:val="00981C7F"/>
    <w:rsid w:val="00982644"/>
    <w:rsid w:val="00982735"/>
    <w:rsid w:val="00982892"/>
    <w:rsid w:val="0098304F"/>
    <w:rsid w:val="009848B1"/>
    <w:rsid w:val="0098708D"/>
    <w:rsid w:val="00987982"/>
    <w:rsid w:val="00990186"/>
    <w:rsid w:val="00992032"/>
    <w:rsid w:val="00993F68"/>
    <w:rsid w:val="009944B6"/>
    <w:rsid w:val="00994CAD"/>
    <w:rsid w:val="0099501B"/>
    <w:rsid w:val="009950A6"/>
    <w:rsid w:val="009953CA"/>
    <w:rsid w:val="00995EEE"/>
    <w:rsid w:val="00996E02"/>
    <w:rsid w:val="00996E73"/>
    <w:rsid w:val="009972D1"/>
    <w:rsid w:val="009979DC"/>
    <w:rsid w:val="009A0E31"/>
    <w:rsid w:val="009A1DF6"/>
    <w:rsid w:val="009A2A5E"/>
    <w:rsid w:val="009A36EB"/>
    <w:rsid w:val="009A4CDC"/>
    <w:rsid w:val="009A576C"/>
    <w:rsid w:val="009B03DE"/>
    <w:rsid w:val="009B18B3"/>
    <w:rsid w:val="009B42F3"/>
    <w:rsid w:val="009B5BEB"/>
    <w:rsid w:val="009B5EEB"/>
    <w:rsid w:val="009B63CF"/>
    <w:rsid w:val="009B78E3"/>
    <w:rsid w:val="009C03BD"/>
    <w:rsid w:val="009C0C05"/>
    <w:rsid w:val="009C102F"/>
    <w:rsid w:val="009C1138"/>
    <w:rsid w:val="009C1481"/>
    <w:rsid w:val="009C306C"/>
    <w:rsid w:val="009C39DF"/>
    <w:rsid w:val="009C434F"/>
    <w:rsid w:val="009C4BA4"/>
    <w:rsid w:val="009C5304"/>
    <w:rsid w:val="009C58B5"/>
    <w:rsid w:val="009C5992"/>
    <w:rsid w:val="009D04E4"/>
    <w:rsid w:val="009D0F0D"/>
    <w:rsid w:val="009D1223"/>
    <w:rsid w:val="009D31E6"/>
    <w:rsid w:val="009D3678"/>
    <w:rsid w:val="009D498D"/>
    <w:rsid w:val="009D5D7F"/>
    <w:rsid w:val="009D7A91"/>
    <w:rsid w:val="009D7F3E"/>
    <w:rsid w:val="009E10B7"/>
    <w:rsid w:val="009E13E5"/>
    <w:rsid w:val="009E1A17"/>
    <w:rsid w:val="009E3630"/>
    <w:rsid w:val="009E4FB0"/>
    <w:rsid w:val="009E67FB"/>
    <w:rsid w:val="009E6B06"/>
    <w:rsid w:val="009E6F5F"/>
    <w:rsid w:val="009E7440"/>
    <w:rsid w:val="009E78A5"/>
    <w:rsid w:val="009F09B9"/>
    <w:rsid w:val="009F1078"/>
    <w:rsid w:val="009F180F"/>
    <w:rsid w:val="009F1DB7"/>
    <w:rsid w:val="009F2529"/>
    <w:rsid w:val="009F369C"/>
    <w:rsid w:val="009F6DDB"/>
    <w:rsid w:val="009F6F02"/>
    <w:rsid w:val="009F71A2"/>
    <w:rsid w:val="009F78CD"/>
    <w:rsid w:val="00A00541"/>
    <w:rsid w:val="00A0071E"/>
    <w:rsid w:val="00A0165C"/>
    <w:rsid w:val="00A0409D"/>
    <w:rsid w:val="00A040F7"/>
    <w:rsid w:val="00A04183"/>
    <w:rsid w:val="00A048E5"/>
    <w:rsid w:val="00A04964"/>
    <w:rsid w:val="00A0588F"/>
    <w:rsid w:val="00A05B8A"/>
    <w:rsid w:val="00A06644"/>
    <w:rsid w:val="00A1065E"/>
    <w:rsid w:val="00A10CFE"/>
    <w:rsid w:val="00A10E59"/>
    <w:rsid w:val="00A1158D"/>
    <w:rsid w:val="00A144E4"/>
    <w:rsid w:val="00A15401"/>
    <w:rsid w:val="00A15490"/>
    <w:rsid w:val="00A17BC4"/>
    <w:rsid w:val="00A17DC3"/>
    <w:rsid w:val="00A17F2F"/>
    <w:rsid w:val="00A208CB"/>
    <w:rsid w:val="00A20A75"/>
    <w:rsid w:val="00A20A95"/>
    <w:rsid w:val="00A21B54"/>
    <w:rsid w:val="00A21DCB"/>
    <w:rsid w:val="00A233AB"/>
    <w:rsid w:val="00A23507"/>
    <w:rsid w:val="00A23592"/>
    <w:rsid w:val="00A24124"/>
    <w:rsid w:val="00A24AA0"/>
    <w:rsid w:val="00A24AEB"/>
    <w:rsid w:val="00A2575F"/>
    <w:rsid w:val="00A25893"/>
    <w:rsid w:val="00A25F29"/>
    <w:rsid w:val="00A262F7"/>
    <w:rsid w:val="00A2682C"/>
    <w:rsid w:val="00A27183"/>
    <w:rsid w:val="00A277AD"/>
    <w:rsid w:val="00A3081C"/>
    <w:rsid w:val="00A30BD6"/>
    <w:rsid w:val="00A32454"/>
    <w:rsid w:val="00A33062"/>
    <w:rsid w:val="00A339D2"/>
    <w:rsid w:val="00A348CF"/>
    <w:rsid w:val="00A35D66"/>
    <w:rsid w:val="00A3608F"/>
    <w:rsid w:val="00A36483"/>
    <w:rsid w:val="00A36CD2"/>
    <w:rsid w:val="00A37550"/>
    <w:rsid w:val="00A37BAC"/>
    <w:rsid w:val="00A407A5"/>
    <w:rsid w:val="00A40956"/>
    <w:rsid w:val="00A415BF"/>
    <w:rsid w:val="00A4202C"/>
    <w:rsid w:val="00A421D2"/>
    <w:rsid w:val="00A44958"/>
    <w:rsid w:val="00A469C9"/>
    <w:rsid w:val="00A46D4F"/>
    <w:rsid w:val="00A50733"/>
    <w:rsid w:val="00A50D76"/>
    <w:rsid w:val="00A51034"/>
    <w:rsid w:val="00A51943"/>
    <w:rsid w:val="00A529F2"/>
    <w:rsid w:val="00A529FF"/>
    <w:rsid w:val="00A52DDA"/>
    <w:rsid w:val="00A531D7"/>
    <w:rsid w:val="00A54589"/>
    <w:rsid w:val="00A5477D"/>
    <w:rsid w:val="00A551FB"/>
    <w:rsid w:val="00A56495"/>
    <w:rsid w:val="00A567FC"/>
    <w:rsid w:val="00A5732F"/>
    <w:rsid w:val="00A57CA1"/>
    <w:rsid w:val="00A60A29"/>
    <w:rsid w:val="00A61445"/>
    <w:rsid w:val="00A625A2"/>
    <w:rsid w:val="00A62871"/>
    <w:rsid w:val="00A633BF"/>
    <w:rsid w:val="00A6353A"/>
    <w:rsid w:val="00A64831"/>
    <w:rsid w:val="00A6500E"/>
    <w:rsid w:val="00A65129"/>
    <w:rsid w:val="00A65ED5"/>
    <w:rsid w:val="00A6625B"/>
    <w:rsid w:val="00A663E1"/>
    <w:rsid w:val="00A66F32"/>
    <w:rsid w:val="00A67658"/>
    <w:rsid w:val="00A70952"/>
    <w:rsid w:val="00A711FA"/>
    <w:rsid w:val="00A7363B"/>
    <w:rsid w:val="00A73EF0"/>
    <w:rsid w:val="00A74C2C"/>
    <w:rsid w:val="00A74EA5"/>
    <w:rsid w:val="00A75877"/>
    <w:rsid w:val="00A75CCD"/>
    <w:rsid w:val="00A76AFD"/>
    <w:rsid w:val="00A77308"/>
    <w:rsid w:val="00A775A5"/>
    <w:rsid w:val="00A77685"/>
    <w:rsid w:val="00A77EB0"/>
    <w:rsid w:val="00A83F62"/>
    <w:rsid w:val="00A846D9"/>
    <w:rsid w:val="00A85485"/>
    <w:rsid w:val="00A854E3"/>
    <w:rsid w:val="00A85AC8"/>
    <w:rsid w:val="00A85CA2"/>
    <w:rsid w:val="00A85D2F"/>
    <w:rsid w:val="00A8671B"/>
    <w:rsid w:val="00A86C99"/>
    <w:rsid w:val="00A87994"/>
    <w:rsid w:val="00A90BAF"/>
    <w:rsid w:val="00A91567"/>
    <w:rsid w:val="00A92197"/>
    <w:rsid w:val="00A94087"/>
    <w:rsid w:val="00A94BF3"/>
    <w:rsid w:val="00A95DC7"/>
    <w:rsid w:val="00A95F69"/>
    <w:rsid w:val="00A961A0"/>
    <w:rsid w:val="00A96A9E"/>
    <w:rsid w:val="00A97C2C"/>
    <w:rsid w:val="00AA0422"/>
    <w:rsid w:val="00AA0CE9"/>
    <w:rsid w:val="00AA1635"/>
    <w:rsid w:val="00AA25FC"/>
    <w:rsid w:val="00AA2A1F"/>
    <w:rsid w:val="00AA2B39"/>
    <w:rsid w:val="00AA2B86"/>
    <w:rsid w:val="00AA47B3"/>
    <w:rsid w:val="00AA4C6B"/>
    <w:rsid w:val="00AA561D"/>
    <w:rsid w:val="00AA6C77"/>
    <w:rsid w:val="00AA7F38"/>
    <w:rsid w:val="00AA7FCA"/>
    <w:rsid w:val="00AB008F"/>
    <w:rsid w:val="00AB027D"/>
    <w:rsid w:val="00AB0B19"/>
    <w:rsid w:val="00AB0BFA"/>
    <w:rsid w:val="00AB0DB5"/>
    <w:rsid w:val="00AB1201"/>
    <w:rsid w:val="00AB1470"/>
    <w:rsid w:val="00AB1933"/>
    <w:rsid w:val="00AB1B57"/>
    <w:rsid w:val="00AB1B66"/>
    <w:rsid w:val="00AB2908"/>
    <w:rsid w:val="00AB32E2"/>
    <w:rsid w:val="00AB40D0"/>
    <w:rsid w:val="00AB6AF2"/>
    <w:rsid w:val="00AB6B02"/>
    <w:rsid w:val="00AB75D3"/>
    <w:rsid w:val="00AC09CC"/>
    <w:rsid w:val="00AC0A34"/>
    <w:rsid w:val="00AC0C43"/>
    <w:rsid w:val="00AC2DC3"/>
    <w:rsid w:val="00AC380D"/>
    <w:rsid w:val="00AC3F2C"/>
    <w:rsid w:val="00AC434B"/>
    <w:rsid w:val="00AC4BAC"/>
    <w:rsid w:val="00AC5A55"/>
    <w:rsid w:val="00AC5E26"/>
    <w:rsid w:val="00AC66C9"/>
    <w:rsid w:val="00AC736F"/>
    <w:rsid w:val="00AC78ED"/>
    <w:rsid w:val="00AD0572"/>
    <w:rsid w:val="00AD15CB"/>
    <w:rsid w:val="00AD2293"/>
    <w:rsid w:val="00AD2D4B"/>
    <w:rsid w:val="00AD334D"/>
    <w:rsid w:val="00AD3B6B"/>
    <w:rsid w:val="00AD3E80"/>
    <w:rsid w:val="00AD4230"/>
    <w:rsid w:val="00AD451A"/>
    <w:rsid w:val="00AD4E4F"/>
    <w:rsid w:val="00AD4FC0"/>
    <w:rsid w:val="00AD52B0"/>
    <w:rsid w:val="00AD5857"/>
    <w:rsid w:val="00AD66C6"/>
    <w:rsid w:val="00AD67DE"/>
    <w:rsid w:val="00AD6E96"/>
    <w:rsid w:val="00AD758C"/>
    <w:rsid w:val="00AE0B87"/>
    <w:rsid w:val="00AE22C0"/>
    <w:rsid w:val="00AE2484"/>
    <w:rsid w:val="00AE50C2"/>
    <w:rsid w:val="00AE5B22"/>
    <w:rsid w:val="00AE65E0"/>
    <w:rsid w:val="00AF13C7"/>
    <w:rsid w:val="00AF23F2"/>
    <w:rsid w:val="00AF2E02"/>
    <w:rsid w:val="00AF3771"/>
    <w:rsid w:val="00AF3AAC"/>
    <w:rsid w:val="00AF3B42"/>
    <w:rsid w:val="00AF500E"/>
    <w:rsid w:val="00AF519D"/>
    <w:rsid w:val="00AF51C9"/>
    <w:rsid w:val="00AF59E2"/>
    <w:rsid w:val="00AF5BED"/>
    <w:rsid w:val="00AF74D7"/>
    <w:rsid w:val="00AF74E1"/>
    <w:rsid w:val="00AF7B96"/>
    <w:rsid w:val="00AF7EBE"/>
    <w:rsid w:val="00B012A7"/>
    <w:rsid w:val="00B01D32"/>
    <w:rsid w:val="00B02AA5"/>
    <w:rsid w:val="00B02BF9"/>
    <w:rsid w:val="00B05463"/>
    <w:rsid w:val="00B06005"/>
    <w:rsid w:val="00B065C2"/>
    <w:rsid w:val="00B071B5"/>
    <w:rsid w:val="00B077F6"/>
    <w:rsid w:val="00B07B01"/>
    <w:rsid w:val="00B10E91"/>
    <w:rsid w:val="00B11814"/>
    <w:rsid w:val="00B124E4"/>
    <w:rsid w:val="00B128F5"/>
    <w:rsid w:val="00B12FDA"/>
    <w:rsid w:val="00B133F8"/>
    <w:rsid w:val="00B13FA0"/>
    <w:rsid w:val="00B141AD"/>
    <w:rsid w:val="00B141CC"/>
    <w:rsid w:val="00B1446F"/>
    <w:rsid w:val="00B14979"/>
    <w:rsid w:val="00B15A61"/>
    <w:rsid w:val="00B16002"/>
    <w:rsid w:val="00B17F35"/>
    <w:rsid w:val="00B200CE"/>
    <w:rsid w:val="00B206DE"/>
    <w:rsid w:val="00B20E4A"/>
    <w:rsid w:val="00B214BA"/>
    <w:rsid w:val="00B220C0"/>
    <w:rsid w:val="00B2234F"/>
    <w:rsid w:val="00B228B8"/>
    <w:rsid w:val="00B2448C"/>
    <w:rsid w:val="00B245B0"/>
    <w:rsid w:val="00B24811"/>
    <w:rsid w:val="00B274A9"/>
    <w:rsid w:val="00B27F30"/>
    <w:rsid w:val="00B33578"/>
    <w:rsid w:val="00B33B5B"/>
    <w:rsid w:val="00B34A6D"/>
    <w:rsid w:val="00B34ACD"/>
    <w:rsid w:val="00B34CB1"/>
    <w:rsid w:val="00B35E59"/>
    <w:rsid w:val="00B3660E"/>
    <w:rsid w:val="00B36A35"/>
    <w:rsid w:val="00B4165D"/>
    <w:rsid w:val="00B422BB"/>
    <w:rsid w:val="00B43411"/>
    <w:rsid w:val="00B45383"/>
    <w:rsid w:val="00B45EC6"/>
    <w:rsid w:val="00B4666B"/>
    <w:rsid w:val="00B476E2"/>
    <w:rsid w:val="00B513A5"/>
    <w:rsid w:val="00B52024"/>
    <w:rsid w:val="00B5299C"/>
    <w:rsid w:val="00B52B31"/>
    <w:rsid w:val="00B5335E"/>
    <w:rsid w:val="00B546BE"/>
    <w:rsid w:val="00B55F2A"/>
    <w:rsid w:val="00B56475"/>
    <w:rsid w:val="00B5678F"/>
    <w:rsid w:val="00B5774C"/>
    <w:rsid w:val="00B6222C"/>
    <w:rsid w:val="00B62EFC"/>
    <w:rsid w:val="00B664A6"/>
    <w:rsid w:val="00B664E1"/>
    <w:rsid w:val="00B6700A"/>
    <w:rsid w:val="00B679BE"/>
    <w:rsid w:val="00B67A6B"/>
    <w:rsid w:val="00B70E5A"/>
    <w:rsid w:val="00B70F89"/>
    <w:rsid w:val="00B7102E"/>
    <w:rsid w:val="00B72073"/>
    <w:rsid w:val="00B7279C"/>
    <w:rsid w:val="00B730FD"/>
    <w:rsid w:val="00B735BD"/>
    <w:rsid w:val="00B76472"/>
    <w:rsid w:val="00B76C97"/>
    <w:rsid w:val="00B7797F"/>
    <w:rsid w:val="00B800A1"/>
    <w:rsid w:val="00B83A46"/>
    <w:rsid w:val="00B85889"/>
    <w:rsid w:val="00B85F71"/>
    <w:rsid w:val="00B861F7"/>
    <w:rsid w:val="00B86C7C"/>
    <w:rsid w:val="00B87648"/>
    <w:rsid w:val="00B90295"/>
    <w:rsid w:val="00B90699"/>
    <w:rsid w:val="00B9093A"/>
    <w:rsid w:val="00B921B0"/>
    <w:rsid w:val="00B93B76"/>
    <w:rsid w:val="00B94558"/>
    <w:rsid w:val="00B946DE"/>
    <w:rsid w:val="00B960DC"/>
    <w:rsid w:val="00B9667C"/>
    <w:rsid w:val="00B96CFA"/>
    <w:rsid w:val="00B9774D"/>
    <w:rsid w:val="00B97927"/>
    <w:rsid w:val="00BA1ADB"/>
    <w:rsid w:val="00BA1DA5"/>
    <w:rsid w:val="00BA1E11"/>
    <w:rsid w:val="00BA300B"/>
    <w:rsid w:val="00BA3419"/>
    <w:rsid w:val="00BA34F5"/>
    <w:rsid w:val="00BA4846"/>
    <w:rsid w:val="00BA4C40"/>
    <w:rsid w:val="00BA4D84"/>
    <w:rsid w:val="00BA4F69"/>
    <w:rsid w:val="00BA63C7"/>
    <w:rsid w:val="00BA6A51"/>
    <w:rsid w:val="00BA6B97"/>
    <w:rsid w:val="00BA778C"/>
    <w:rsid w:val="00BB1DD0"/>
    <w:rsid w:val="00BB2EA3"/>
    <w:rsid w:val="00BB4065"/>
    <w:rsid w:val="00BB51DF"/>
    <w:rsid w:val="00BB6817"/>
    <w:rsid w:val="00BB6FF8"/>
    <w:rsid w:val="00BB70B9"/>
    <w:rsid w:val="00BB7F3D"/>
    <w:rsid w:val="00BC00AC"/>
    <w:rsid w:val="00BC1CFA"/>
    <w:rsid w:val="00BC1FBB"/>
    <w:rsid w:val="00BC207C"/>
    <w:rsid w:val="00BC29C3"/>
    <w:rsid w:val="00BC2ADC"/>
    <w:rsid w:val="00BC310E"/>
    <w:rsid w:val="00BC3D81"/>
    <w:rsid w:val="00BC3E17"/>
    <w:rsid w:val="00BC5EBC"/>
    <w:rsid w:val="00BC646B"/>
    <w:rsid w:val="00BC6B29"/>
    <w:rsid w:val="00BC6BF5"/>
    <w:rsid w:val="00BD089B"/>
    <w:rsid w:val="00BD0F8F"/>
    <w:rsid w:val="00BD2232"/>
    <w:rsid w:val="00BD226F"/>
    <w:rsid w:val="00BD4282"/>
    <w:rsid w:val="00BD4517"/>
    <w:rsid w:val="00BD4E74"/>
    <w:rsid w:val="00BD7392"/>
    <w:rsid w:val="00BE04A5"/>
    <w:rsid w:val="00BE1348"/>
    <w:rsid w:val="00BE14A8"/>
    <w:rsid w:val="00BE1525"/>
    <w:rsid w:val="00BE1E26"/>
    <w:rsid w:val="00BE1F4D"/>
    <w:rsid w:val="00BE28D6"/>
    <w:rsid w:val="00BE30A0"/>
    <w:rsid w:val="00BE3319"/>
    <w:rsid w:val="00BE4998"/>
    <w:rsid w:val="00BE4B5B"/>
    <w:rsid w:val="00BE4FF8"/>
    <w:rsid w:val="00BE6089"/>
    <w:rsid w:val="00BE6E6F"/>
    <w:rsid w:val="00BF08CC"/>
    <w:rsid w:val="00BF092C"/>
    <w:rsid w:val="00BF0B7F"/>
    <w:rsid w:val="00BF2B39"/>
    <w:rsid w:val="00BF322D"/>
    <w:rsid w:val="00BF3454"/>
    <w:rsid w:val="00BF3CDB"/>
    <w:rsid w:val="00BF5182"/>
    <w:rsid w:val="00BF6E4B"/>
    <w:rsid w:val="00BF7851"/>
    <w:rsid w:val="00BF7C53"/>
    <w:rsid w:val="00C001AB"/>
    <w:rsid w:val="00C00B3D"/>
    <w:rsid w:val="00C00C00"/>
    <w:rsid w:val="00C02050"/>
    <w:rsid w:val="00C02997"/>
    <w:rsid w:val="00C030E3"/>
    <w:rsid w:val="00C038AA"/>
    <w:rsid w:val="00C047C1"/>
    <w:rsid w:val="00C0480D"/>
    <w:rsid w:val="00C04D4D"/>
    <w:rsid w:val="00C05BD2"/>
    <w:rsid w:val="00C06AF8"/>
    <w:rsid w:val="00C072FC"/>
    <w:rsid w:val="00C0764A"/>
    <w:rsid w:val="00C0793A"/>
    <w:rsid w:val="00C10513"/>
    <w:rsid w:val="00C10DF5"/>
    <w:rsid w:val="00C11250"/>
    <w:rsid w:val="00C1165D"/>
    <w:rsid w:val="00C1267A"/>
    <w:rsid w:val="00C131EA"/>
    <w:rsid w:val="00C13E8B"/>
    <w:rsid w:val="00C14BC1"/>
    <w:rsid w:val="00C14C75"/>
    <w:rsid w:val="00C169C8"/>
    <w:rsid w:val="00C16B82"/>
    <w:rsid w:val="00C1782E"/>
    <w:rsid w:val="00C17C61"/>
    <w:rsid w:val="00C17FF1"/>
    <w:rsid w:val="00C21F09"/>
    <w:rsid w:val="00C2208E"/>
    <w:rsid w:val="00C22462"/>
    <w:rsid w:val="00C22CC3"/>
    <w:rsid w:val="00C2377B"/>
    <w:rsid w:val="00C24890"/>
    <w:rsid w:val="00C24DC4"/>
    <w:rsid w:val="00C24DEE"/>
    <w:rsid w:val="00C26460"/>
    <w:rsid w:val="00C26F63"/>
    <w:rsid w:val="00C27A1D"/>
    <w:rsid w:val="00C309BC"/>
    <w:rsid w:val="00C31629"/>
    <w:rsid w:val="00C322CD"/>
    <w:rsid w:val="00C326FA"/>
    <w:rsid w:val="00C33EAC"/>
    <w:rsid w:val="00C33FDE"/>
    <w:rsid w:val="00C34650"/>
    <w:rsid w:val="00C35785"/>
    <w:rsid w:val="00C36571"/>
    <w:rsid w:val="00C3758D"/>
    <w:rsid w:val="00C37F85"/>
    <w:rsid w:val="00C40AD2"/>
    <w:rsid w:val="00C41038"/>
    <w:rsid w:val="00C42923"/>
    <w:rsid w:val="00C4293A"/>
    <w:rsid w:val="00C42C3B"/>
    <w:rsid w:val="00C434C0"/>
    <w:rsid w:val="00C43685"/>
    <w:rsid w:val="00C43989"/>
    <w:rsid w:val="00C43ACE"/>
    <w:rsid w:val="00C44050"/>
    <w:rsid w:val="00C445FE"/>
    <w:rsid w:val="00C45DEC"/>
    <w:rsid w:val="00C45FB2"/>
    <w:rsid w:val="00C46610"/>
    <w:rsid w:val="00C46741"/>
    <w:rsid w:val="00C46819"/>
    <w:rsid w:val="00C4730A"/>
    <w:rsid w:val="00C505B7"/>
    <w:rsid w:val="00C505D6"/>
    <w:rsid w:val="00C50B6B"/>
    <w:rsid w:val="00C524E0"/>
    <w:rsid w:val="00C53624"/>
    <w:rsid w:val="00C5452F"/>
    <w:rsid w:val="00C55059"/>
    <w:rsid w:val="00C55DBD"/>
    <w:rsid w:val="00C60A08"/>
    <w:rsid w:val="00C60FC2"/>
    <w:rsid w:val="00C61709"/>
    <w:rsid w:val="00C61923"/>
    <w:rsid w:val="00C61D62"/>
    <w:rsid w:val="00C62134"/>
    <w:rsid w:val="00C62AEE"/>
    <w:rsid w:val="00C63020"/>
    <w:rsid w:val="00C64456"/>
    <w:rsid w:val="00C665EF"/>
    <w:rsid w:val="00C66C71"/>
    <w:rsid w:val="00C6727E"/>
    <w:rsid w:val="00C73232"/>
    <w:rsid w:val="00C73650"/>
    <w:rsid w:val="00C7371A"/>
    <w:rsid w:val="00C73B56"/>
    <w:rsid w:val="00C74BC5"/>
    <w:rsid w:val="00C7667C"/>
    <w:rsid w:val="00C772BC"/>
    <w:rsid w:val="00C77546"/>
    <w:rsid w:val="00C80050"/>
    <w:rsid w:val="00C812C8"/>
    <w:rsid w:val="00C840BE"/>
    <w:rsid w:val="00C8449A"/>
    <w:rsid w:val="00C85F1A"/>
    <w:rsid w:val="00C85FEA"/>
    <w:rsid w:val="00C87C59"/>
    <w:rsid w:val="00C9011B"/>
    <w:rsid w:val="00C9025B"/>
    <w:rsid w:val="00C9060A"/>
    <w:rsid w:val="00C914F5"/>
    <w:rsid w:val="00C918E5"/>
    <w:rsid w:val="00C91AE3"/>
    <w:rsid w:val="00C91BBF"/>
    <w:rsid w:val="00C91BE2"/>
    <w:rsid w:val="00C93343"/>
    <w:rsid w:val="00C93D7D"/>
    <w:rsid w:val="00C9651A"/>
    <w:rsid w:val="00C96797"/>
    <w:rsid w:val="00C97634"/>
    <w:rsid w:val="00C97D72"/>
    <w:rsid w:val="00CA024D"/>
    <w:rsid w:val="00CA0A52"/>
    <w:rsid w:val="00CA1D22"/>
    <w:rsid w:val="00CA2577"/>
    <w:rsid w:val="00CA2667"/>
    <w:rsid w:val="00CA3A19"/>
    <w:rsid w:val="00CA3B8B"/>
    <w:rsid w:val="00CA5801"/>
    <w:rsid w:val="00CA672E"/>
    <w:rsid w:val="00CA701B"/>
    <w:rsid w:val="00CB0D2C"/>
    <w:rsid w:val="00CB2C05"/>
    <w:rsid w:val="00CB4976"/>
    <w:rsid w:val="00CB5710"/>
    <w:rsid w:val="00CB5897"/>
    <w:rsid w:val="00CB5F9D"/>
    <w:rsid w:val="00CB636F"/>
    <w:rsid w:val="00CB7133"/>
    <w:rsid w:val="00CB7806"/>
    <w:rsid w:val="00CB7F1E"/>
    <w:rsid w:val="00CC0EC2"/>
    <w:rsid w:val="00CC1737"/>
    <w:rsid w:val="00CC1C58"/>
    <w:rsid w:val="00CC1E6C"/>
    <w:rsid w:val="00CC2383"/>
    <w:rsid w:val="00CC4C65"/>
    <w:rsid w:val="00CC5948"/>
    <w:rsid w:val="00CC5CAC"/>
    <w:rsid w:val="00CC6864"/>
    <w:rsid w:val="00CC7051"/>
    <w:rsid w:val="00CD0047"/>
    <w:rsid w:val="00CD0583"/>
    <w:rsid w:val="00CD0A76"/>
    <w:rsid w:val="00CD1415"/>
    <w:rsid w:val="00CD1742"/>
    <w:rsid w:val="00CD19A6"/>
    <w:rsid w:val="00CD275F"/>
    <w:rsid w:val="00CD5EC9"/>
    <w:rsid w:val="00CD77D1"/>
    <w:rsid w:val="00CD7D1E"/>
    <w:rsid w:val="00CE1B22"/>
    <w:rsid w:val="00CE20F4"/>
    <w:rsid w:val="00CE2381"/>
    <w:rsid w:val="00CE46AF"/>
    <w:rsid w:val="00CE5D15"/>
    <w:rsid w:val="00CE64DF"/>
    <w:rsid w:val="00CE6B08"/>
    <w:rsid w:val="00CE77AD"/>
    <w:rsid w:val="00CF0388"/>
    <w:rsid w:val="00CF10F4"/>
    <w:rsid w:val="00CF1711"/>
    <w:rsid w:val="00CF262F"/>
    <w:rsid w:val="00CF482C"/>
    <w:rsid w:val="00CF4EEB"/>
    <w:rsid w:val="00CF5ECC"/>
    <w:rsid w:val="00CF688B"/>
    <w:rsid w:val="00CF6D67"/>
    <w:rsid w:val="00D0020E"/>
    <w:rsid w:val="00D0143B"/>
    <w:rsid w:val="00D01B15"/>
    <w:rsid w:val="00D02AFA"/>
    <w:rsid w:val="00D02DDC"/>
    <w:rsid w:val="00D043DB"/>
    <w:rsid w:val="00D0578B"/>
    <w:rsid w:val="00D05C7F"/>
    <w:rsid w:val="00D074EB"/>
    <w:rsid w:val="00D10BF8"/>
    <w:rsid w:val="00D110DC"/>
    <w:rsid w:val="00D11C2B"/>
    <w:rsid w:val="00D136A4"/>
    <w:rsid w:val="00D1467F"/>
    <w:rsid w:val="00D15D7D"/>
    <w:rsid w:val="00D16B77"/>
    <w:rsid w:val="00D16FE7"/>
    <w:rsid w:val="00D172F6"/>
    <w:rsid w:val="00D1764E"/>
    <w:rsid w:val="00D17847"/>
    <w:rsid w:val="00D17A5C"/>
    <w:rsid w:val="00D17B3D"/>
    <w:rsid w:val="00D20064"/>
    <w:rsid w:val="00D20829"/>
    <w:rsid w:val="00D2121D"/>
    <w:rsid w:val="00D2190F"/>
    <w:rsid w:val="00D21FFA"/>
    <w:rsid w:val="00D2312D"/>
    <w:rsid w:val="00D2330C"/>
    <w:rsid w:val="00D2333A"/>
    <w:rsid w:val="00D24EB7"/>
    <w:rsid w:val="00D25994"/>
    <w:rsid w:val="00D30CB6"/>
    <w:rsid w:val="00D30E85"/>
    <w:rsid w:val="00D30F51"/>
    <w:rsid w:val="00D3145A"/>
    <w:rsid w:val="00D31476"/>
    <w:rsid w:val="00D31B85"/>
    <w:rsid w:val="00D32499"/>
    <w:rsid w:val="00D334BC"/>
    <w:rsid w:val="00D3567B"/>
    <w:rsid w:val="00D3594C"/>
    <w:rsid w:val="00D36A31"/>
    <w:rsid w:val="00D4019D"/>
    <w:rsid w:val="00D40269"/>
    <w:rsid w:val="00D408BC"/>
    <w:rsid w:val="00D40ADB"/>
    <w:rsid w:val="00D411AC"/>
    <w:rsid w:val="00D41B6C"/>
    <w:rsid w:val="00D42207"/>
    <w:rsid w:val="00D42438"/>
    <w:rsid w:val="00D42F5E"/>
    <w:rsid w:val="00D4332B"/>
    <w:rsid w:val="00D4448D"/>
    <w:rsid w:val="00D44C8C"/>
    <w:rsid w:val="00D45831"/>
    <w:rsid w:val="00D45FF5"/>
    <w:rsid w:val="00D47215"/>
    <w:rsid w:val="00D47E00"/>
    <w:rsid w:val="00D47F5C"/>
    <w:rsid w:val="00D50A65"/>
    <w:rsid w:val="00D50EA5"/>
    <w:rsid w:val="00D5263C"/>
    <w:rsid w:val="00D53340"/>
    <w:rsid w:val="00D53960"/>
    <w:rsid w:val="00D53F80"/>
    <w:rsid w:val="00D54EA8"/>
    <w:rsid w:val="00D54F96"/>
    <w:rsid w:val="00D556A0"/>
    <w:rsid w:val="00D56566"/>
    <w:rsid w:val="00D57584"/>
    <w:rsid w:val="00D5765E"/>
    <w:rsid w:val="00D57D12"/>
    <w:rsid w:val="00D6019F"/>
    <w:rsid w:val="00D601CD"/>
    <w:rsid w:val="00D61659"/>
    <w:rsid w:val="00D61A0D"/>
    <w:rsid w:val="00D6246B"/>
    <w:rsid w:val="00D6334B"/>
    <w:rsid w:val="00D64BB8"/>
    <w:rsid w:val="00D651AC"/>
    <w:rsid w:val="00D6678F"/>
    <w:rsid w:val="00D671F4"/>
    <w:rsid w:val="00D6744F"/>
    <w:rsid w:val="00D67EE2"/>
    <w:rsid w:val="00D71609"/>
    <w:rsid w:val="00D721D9"/>
    <w:rsid w:val="00D72B1A"/>
    <w:rsid w:val="00D75EA5"/>
    <w:rsid w:val="00D76F2D"/>
    <w:rsid w:val="00D80EE2"/>
    <w:rsid w:val="00D811DB"/>
    <w:rsid w:val="00D83A4F"/>
    <w:rsid w:val="00D850A3"/>
    <w:rsid w:val="00D85305"/>
    <w:rsid w:val="00D8604D"/>
    <w:rsid w:val="00D86D76"/>
    <w:rsid w:val="00D90393"/>
    <w:rsid w:val="00D90958"/>
    <w:rsid w:val="00D90B11"/>
    <w:rsid w:val="00D90F9A"/>
    <w:rsid w:val="00D91785"/>
    <w:rsid w:val="00D91938"/>
    <w:rsid w:val="00D92287"/>
    <w:rsid w:val="00D93293"/>
    <w:rsid w:val="00D95B4B"/>
    <w:rsid w:val="00D96BBD"/>
    <w:rsid w:val="00D9704C"/>
    <w:rsid w:val="00D97A8C"/>
    <w:rsid w:val="00DA1082"/>
    <w:rsid w:val="00DA1183"/>
    <w:rsid w:val="00DA1F68"/>
    <w:rsid w:val="00DA2D96"/>
    <w:rsid w:val="00DA2F06"/>
    <w:rsid w:val="00DA2F52"/>
    <w:rsid w:val="00DA31BC"/>
    <w:rsid w:val="00DA360E"/>
    <w:rsid w:val="00DA39B9"/>
    <w:rsid w:val="00DA3B1A"/>
    <w:rsid w:val="00DA3BC6"/>
    <w:rsid w:val="00DA4A71"/>
    <w:rsid w:val="00DA5414"/>
    <w:rsid w:val="00DA549D"/>
    <w:rsid w:val="00DA568D"/>
    <w:rsid w:val="00DA6D6F"/>
    <w:rsid w:val="00DA70F4"/>
    <w:rsid w:val="00DA713F"/>
    <w:rsid w:val="00DB1650"/>
    <w:rsid w:val="00DB1E30"/>
    <w:rsid w:val="00DB26A1"/>
    <w:rsid w:val="00DB334D"/>
    <w:rsid w:val="00DB3933"/>
    <w:rsid w:val="00DB533A"/>
    <w:rsid w:val="00DB5552"/>
    <w:rsid w:val="00DB5D78"/>
    <w:rsid w:val="00DB5EEA"/>
    <w:rsid w:val="00DB6E5B"/>
    <w:rsid w:val="00DB6E66"/>
    <w:rsid w:val="00DB6E83"/>
    <w:rsid w:val="00DB794E"/>
    <w:rsid w:val="00DB7E20"/>
    <w:rsid w:val="00DC1C45"/>
    <w:rsid w:val="00DC2CDD"/>
    <w:rsid w:val="00DC3371"/>
    <w:rsid w:val="00DC34BF"/>
    <w:rsid w:val="00DC45F1"/>
    <w:rsid w:val="00DC5422"/>
    <w:rsid w:val="00DC5471"/>
    <w:rsid w:val="00DC65DE"/>
    <w:rsid w:val="00DD0330"/>
    <w:rsid w:val="00DD11C0"/>
    <w:rsid w:val="00DD1A6E"/>
    <w:rsid w:val="00DD2326"/>
    <w:rsid w:val="00DD26E8"/>
    <w:rsid w:val="00DD2C11"/>
    <w:rsid w:val="00DD375E"/>
    <w:rsid w:val="00DD4E36"/>
    <w:rsid w:val="00DD4E95"/>
    <w:rsid w:val="00DD59CB"/>
    <w:rsid w:val="00DD5C43"/>
    <w:rsid w:val="00DD5DD0"/>
    <w:rsid w:val="00DD7806"/>
    <w:rsid w:val="00DE0BCF"/>
    <w:rsid w:val="00DE1708"/>
    <w:rsid w:val="00DE1BBB"/>
    <w:rsid w:val="00DE29A3"/>
    <w:rsid w:val="00DE328D"/>
    <w:rsid w:val="00DE410B"/>
    <w:rsid w:val="00DE4741"/>
    <w:rsid w:val="00DE4F4B"/>
    <w:rsid w:val="00DE62F5"/>
    <w:rsid w:val="00DE7416"/>
    <w:rsid w:val="00DE7450"/>
    <w:rsid w:val="00DE74E9"/>
    <w:rsid w:val="00DE75AA"/>
    <w:rsid w:val="00DF13E3"/>
    <w:rsid w:val="00DF1948"/>
    <w:rsid w:val="00DF21BD"/>
    <w:rsid w:val="00DF383F"/>
    <w:rsid w:val="00DF3B43"/>
    <w:rsid w:val="00DF3BEB"/>
    <w:rsid w:val="00DF3E98"/>
    <w:rsid w:val="00DF44C9"/>
    <w:rsid w:val="00DF4644"/>
    <w:rsid w:val="00E02DEC"/>
    <w:rsid w:val="00E03B9A"/>
    <w:rsid w:val="00E03F7C"/>
    <w:rsid w:val="00E0581B"/>
    <w:rsid w:val="00E075B6"/>
    <w:rsid w:val="00E07684"/>
    <w:rsid w:val="00E077DF"/>
    <w:rsid w:val="00E110FF"/>
    <w:rsid w:val="00E111CA"/>
    <w:rsid w:val="00E13321"/>
    <w:rsid w:val="00E13A85"/>
    <w:rsid w:val="00E141E8"/>
    <w:rsid w:val="00E153FC"/>
    <w:rsid w:val="00E171D3"/>
    <w:rsid w:val="00E2228B"/>
    <w:rsid w:val="00E2538D"/>
    <w:rsid w:val="00E25A2D"/>
    <w:rsid w:val="00E25A59"/>
    <w:rsid w:val="00E25B37"/>
    <w:rsid w:val="00E26273"/>
    <w:rsid w:val="00E26730"/>
    <w:rsid w:val="00E269E5"/>
    <w:rsid w:val="00E27C8A"/>
    <w:rsid w:val="00E30CC3"/>
    <w:rsid w:val="00E3124A"/>
    <w:rsid w:val="00E31FEB"/>
    <w:rsid w:val="00E32DC6"/>
    <w:rsid w:val="00E32EE3"/>
    <w:rsid w:val="00E337AB"/>
    <w:rsid w:val="00E33EF0"/>
    <w:rsid w:val="00E34DA3"/>
    <w:rsid w:val="00E35479"/>
    <w:rsid w:val="00E36013"/>
    <w:rsid w:val="00E4036E"/>
    <w:rsid w:val="00E415FA"/>
    <w:rsid w:val="00E41738"/>
    <w:rsid w:val="00E41FE3"/>
    <w:rsid w:val="00E42D0C"/>
    <w:rsid w:val="00E4360C"/>
    <w:rsid w:val="00E44D93"/>
    <w:rsid w:val="00E44E25"/>
    <w:rsid w:val="00E44E85"/>
    <w:rsid w:val="00E45F97"/>
    <w:rsid w:val="00E46F2A"/>
    <w:rsid w:val="00E4719F"/>
    <w:rsid w:val="00E474BD"/>
    <w:rsid w:val="00E50908"/>
    <w:rsid w:val="00E50A78"/>
    <w:rsid w:val="00E510F0"/>
    <w:rsid w:val="00E51E31"/>
    <w:rsid w:val="00E52DD9"/>
    <w:rsid w:val="00E53447"/>
    <w:rsid w:val="00E53EC0"/>
    <w:rsid w:val="00E53FB3"/>
    <w:rsid w:val="00E54E32"/>
    <w:rsid w:val="00E55812"/>
    <w:rsid w:val="00E56C1D"/>
    <w:rsid w:val="00E56E52"/>
    <w:rsid w:val="00E57911"/>
    <w:rsid w:val="00E60A43"/>
    <w:rsid w:val="00E6104F"/>
    <w:rsid w:val="00E611D6"/>
    <w:rsid w:val="00E621EF"/>
    <w:rsid w:val="00E62312"/>
    <w:rsid w:val="00E63065"/>
    <w:rsid w:val="00E667FD"/>
    <w:rsid w:val="00E66EA4"/>
    <w:rsid w:val="00E67669"/>
    <w:rsid w:val="00E67AE8"/>
    <w:rsid w:val="00E707DB"/>
    <w:rsid w:val="00E70C8B"/>
    <w:rsid w:val="00E71005"/>
    <w:rsid w:val="00E712EB"/>
    <w:rsid w:val="00E71B4B"/>
    <w:rsid w:val="00E72292"/>
    <w:rsid w:val="00E72F87"/>
    <w:rsid w:val="00E73DBA"/>
    <w:rsid w:val="00E73F99"/>
    <w:rsid w:val="00E7581C"/>
    <w:rsid w:val="00E762C1"/>
    <w:rsid w:val="00E76DC5"/>
    <w:rsid w:val="00E77676"/>
    <w:rsid w:val="00E8110F"/>
    <w:rsid w:val="00E8113B"/>
    <w:rsid w:val="00E81BFC"/>
    <w:rsid w:val="00E82085"/>
    <w:rsid w:val="00E82761"/>
    <w:rsid w:val="00E82A75"/>
    <w:rsid w:val="00E83E2D"/>
    <w:rsid w:val="00E85232"/>
    <w:rsid w:val="00E8691B"/>
    <w:rsid w:val="00E9110E"/>
    <w:rsid w:val="00E937E3"/>
    <w:rsid w:val="00E94EC4"/>
    <w:rsid w:val="00E95166"/>
    <w:rsid w:val="00E97BC2"/>
    <w:rsid w:val="00EA071F"/>
    <w:rsid w:val="00EA0CB2"/>
    <w:rsid w:val="00EA0F8A"/>
    <w:rsid w:val="00EA1581"/>
    <w:rsid w:val="00EA37C9"/>
    <w:rsid w:val="00EA3978"/>
    <w:rsid w:val="00EA3A72"/>
    <w:rsid w:val="00EA3C0C"/>
    <w:rsid w:val="00EA44CE"/>
    <w:rsid w:val="00EA4602"/>
    <w:rsid w:val="00EA4927"/>
    <w:rsid w:val="00EA6B5A"/>
    <w:rsid w:val="00EB0871"/>
    <w:rsid w:val="00EB0E81"/>
    <w:rsid w:val="00EB31F7"/>
    <w:rsid w:val="00EB5294"/>
    <w:rsid w:val="00EB5C5E"/>
    <w:rsid w:val="00EB78C5"/>
    <w:rsid w:val="00EC0A96"/>
    <w:rsid w:val="00EC0D59"/>
    <w:rsid w:val="00EC1D19"/>
    <w:rsid w:val="00EC2C33"/>
    <w:rsid w:val="00EC2D47"/>
    <w:rsid w:val="00EC4ED2"/>
    <w:rsid w:val="00EC56B9"/>
    <w:rsid w:val="00EC5AFB"/>
    <w:rsid w:val="00EC5F9D"/>
    <w:rsid w:val="00EC6143"/>
    <w:rsid w:val="00EC6743"/>
    <w:rsid w:val="00EC7AB2"/>
    <w:rsid w:val="00ED0B94"/>
    <w:rsid w:val="00ED0F53"/>
    <w:rsid w:val="00ED3112"/>
    <w:rsid w:val="00ED3BFF"/>
    <w:rsid w:val="00ED52D0"/>
    <w:rsid w:val="00ED5A0D"/>
    <w:rsid w:val="00ED6C70"/>
    <w:rsid w:val="00ED6FE9"/>
    <w:rsid w:val="00EE0221"/>
    <w:rsid w:val="00EE0D7B"/>
    <w:rsid w:val="00EE1D69"/>
    <w:rsid w:val="00EE22A3"/>
    <w:rsid w:val="00EE2D6B"/>
    <w:rsid w:val="00EE31F8"/>
    <w:rsid w:val="00EE39E5"/>
    <w:rsid w:val="00EE55BE"/>
    <w:rsid w:val="00EE5FF2"/>
    <w:rsid w:val="00EE6A0C"/>
    <w:rsid w:val="00EE7292"/>
    <w:rsid w:val="00EF1746"/>
    <w:rsid w:val="00EF174E"/>
    <w:rsid w:val="00EF2ADA"/>
    <w:rsid w:val="00EF2FC3"/>
    <w:rsid w:val="00EF3635"/>
    <w:rsid w:val="00EF3B21"/>
    <w:rsid w:val="00EF47EC"/>
    <w:rsid w:val="00EF4999"/>
    <w:rsid w:val="00EF4AA3"/>
    <w:rsid w:val="00EF4FD7"/>
    <w:rsid w:val="00EF5F82"/>
    <w:rsid w:val="00F02EE9"/>
    <w:rsid w:val="00F053FE"/>
    <w:rsid w:val="00F138E6"/>
    <w:rsid w:val="00F14D44"/>
    <w:rsid w:val="00F15E86"/>
    <w:rsid w:val="00F169D9"/>
    <w:rsid w:val="00F17D0A"/>
    <w:rsid w:val="00F20884"/>
    <w:rsid w:val="00F2103C"/>
    <w:rsid w:val="00F225E0"/>
    <w:rsid w:val="00F23C31"/>
    <w:rsid w:val="00F2422A"/>
    <w:rsid w:val="00F244FB"/>
    <w:rsid w:val="00F25552"/>
    <w:rsid w:val="00F256DB"/>
    <w:rsid w:val="00F257FC"/>
    <w:rsid w:val="00F25C7F"/>
    <w:rsid w:val="00F269BC"/>
    <w:rsid w:val="00F27B90"/>
    <w:rsid w:val="00F27F2F"/>
    <w:rsid w:val="00F303DA"/>
    <w:rsid w:val="00F30925"/>
    <w:rsid w:val="00F31859"/>
    <w:rsid w:val="00F327AC"/>
    <w:rsid w:val="00F32AE3"/>
    <w:rsid w:val="00F336EF"/>
    <w:rsid w:val="00F34ADC"/>
    <w:rsid w:val="00F358B2"/>
    <w:rsid w:val="00F376F9"/>
    <w:rsid w:val="00F42C28"/>
    <w:rsid w:val="00F43833"/>
    <w:rsid w:val="00F4395B"/>
    <w:rsid w:val="00F43E12"/>
    <w:rsid w:val="00F47383"/>
    <w:rsid w:val="00F47F79"/>
    <w:rsid w:val="00F50469"/>
    <w:rsid w:val="00F50639"/>
    <w:rsid w:val="00F52C7B"/>
    <w:rsid w:val="00F53FEE"/>
    <w:rsid w:val="00F541EC"/>
    <w:rsid w:val="00F54CA2"/>
    <w:rsid w:val="00F5531D"/>
    <w:rsid w:val="00F55508"/>
    <w:rsid w:val="00F56E94"/>
    <w:rsid w:val="00F5755D"/>
    <w:rsid w:val="00F602D2"/>
    <w:rsid w:val="00F616A4"/>
    <w:rsid w:val="00F61869"/>
    <w:rsid w:val="00F62670"/>
    <w:rsid w:val="00F63DC8"/>
    <w:rsid w:val="00F657AF"/>
    <w:rsid w:val="00F657F8"/>
    <w:rsid w:val="00F67F00"/>
    <w:rsid w:val="00F70158"/>
    <w:rsid w:val="00F70B59"/>
    <w:rsid w:val="00F70E33"/>
    <w:rsid w:val="00F70F3F"/>
    <w:rsid w:val="00F71633"/>
    <w:rsid w:val="00F71C7D"/>
    <w:rsid w:val="00F722B7"/>
    <w:rsid w:val="00F7288F"/>
    <w:rsid w:val="00F72F36"/>
    <w:rsid w:val="00F739F1"/>
    <w:rsid w:val="00F742E9"/>
    <w:rsid w:val="00F744CE"/>
    <w:rsid w:val="00F75084"/>
    <w:rsid w:val="00F75BAB"/>
    <w:rsid w:val="00F80C21"/>
    <w:rsid w:val="00F82157"/>
    <w:rsid w:val="00F84B1B"/>
    <w:rsid w:val="00F84C25"/>
    <w:rsid w:val="00F85100"/>
    <w:rsid w:val="00F85894"/>
    <w:rsid w:val="00F85E2F"/>
    <w:rsid w:val="00F874A7"/>
    <w:rsid w:val="00F908FD"/>
    <w:rsid w:val="00F93687"/>
    <w:rsid w:val="00F9476B"/>
    <w:rsid w:val="00F94B19"/>
    <w:rsid w:val="00F94E34"/>
    <w:rsid w:val="00F953E8"/>
    <w:rsid w:val="00F9640C"/>
    <w:rsid w:val="00F97EDE"/>
    <w:rsid w:val="00FA0114"/>
    <w:rsid w:val="00FA0B83"/>
    <w:rsid w:val="00FA16CB"/>
    <w:rsid w:val="00FA1C91"/>
    <w:rsid w:val="00FA1F97"/>
    <w:rsid w:val="00FA3FDD"/>
    <w:rsid w:val="00FA5F7E"/>
    <w:rsid w:val="00FA647C"/>
    <w:rsid w:val="00FA7FE8"/>
    <w:rsid w:val="00FB00CB"/>
    <w:rsid w:val="00FB0F8C"/>
    <w:rsid w:val="00FB17B6"/>
    <w:rsid w:val="00FB1C4E"/>
    <w:rsid w:val="00FB2552"/>
    <w:rsid w:val="00FB437E"/>
    <w:rsid w:val="00FB48A3"/>
    <w:rsid w:val="00FB5F47"/>
    <w:rsid w:val="00FB6050"/>
    <w:rsid w:val="00FB772D"/>
    <w:rsid w:val="00FB7844"/>
    <w:rsid w:val="00FB7ED1"/>
    <w:rsid w:val="00FC1A5F"/>
    <w:rsid w:val="00FC2027"/>
    <w:rsid w:val="00FC335C"/>
    <w:rsid w:val="00FC3DAE"/>
    <w:rsid w:val="00FC5B3C"/>
    <w:rsid w:val="00FD00F1"/>
    <w:rsid w:val="00FD0FB3"/>
    <w:rsid w:val="00FD14E6"/>
    <w:rsid w:val="00FD35D4"/>
    <w:rsid w:val="00FD5DFA"/>
    <w:rsid w:val="00FD658D"/>
    <w:rsid w:val="00FD73CB"/>
    <w:rsid w:val="00FD7EB1"/>
    <w:rsid w:val="00FE0189"/>
    <w:rsid w:val="00FE05AF"/>
    <w:rsid w:val="00FE129C"/>
    <w:rsid w:val="00FE1AE5"/>
    <w:rsid w:val="00FE30F0"/>
    <w:rsid w:val="00FE3F5E"/>
    <w:rsid w:val="00FE480A"/>
    <w:rsid w:val="00FE483C"/>
    <w:rsid w:val="00FE53B5"/>
    <w:rsid w:val="00FE5CD4"/>
    <w:rsid w:val="00FE62D4"/>
    <w:rsid w:val="00FE6550"/>
    <w:rsid w:val="00FE65E1"/>
    <w:rsid w:val="00FE690B"/>
    <w:rsid w:val="00FE6CEB"/>
    <w:rsid w:val="00FE6EA6"/>
    <w:rsid w:val="00FE721C"/>
    <w:rsid w:val="00FF12CB"/>
    <w:rsid w:val="00FF1A6C"/>
    <w:rsid w:val="00FF1C23"/>
    <w:rsid w:val="00FF26F2"/>
    <w:rsid w:val="00FF384B"/>
    <w:rsid w:val="00FF4DEC"/>
    <w:rsid w:val="00FF57FE"/>
    <w:rsid w:val="00FF5A78"/>
    <w:rsid w:val="00FF6063"/>
    <w:rsid w:val="00FF617E"/>
    <w:rsid w:val="00FF6573"/>
    <w:rsid w:val="0104C04F"/>
    <w:rsid w:val="01136253"/>
    <w:rsid w:val="0137C3D4"/>
    <w:rsid w:val="01ECFBAE"/>
    <w:rsid w:val="0324BF82"/>
    <w:rsid w:val="038B4147"/>
    <w:rsid w:val="05161903"/>
    <w:rsid w:val="056A9D2D"/>
    <w:rsid w:val="069B28AF"/>
    <w:rsid w:val="088A0859"/>
    <w:rsid w:val="08B82074"/>
    <w:rsid w:val="08C52B56"/>
    <w:rsid w:val="08C5E740"/>
    <w:rsid w:val="093BC433"/>
    <w:rsid w:val="09FCCE10"/>
    <w:rsid w:val="0AE45863"/>
    <w:rsid w:val="0B3DEB9B"/>
    <w:rsid w:val="0B895562"/>
    <w:rsid w:val="0C331250"/>
    <w:rsid w:val="0CDC0050"/>
    <w:rsid w:val="0E8A4747"/>
    <w:rsid w:val="0EBD4A29"/>
    <w:rsid w:val="0F70A4AD"/>
    <w:rsid w:val="0FD6ECE2"/>
    <w:rsid w:val="102A822D"/>
    <w:rsid w:val="10852029"/>
    <w:rsid w:val="110A681F"/>
    <w:rsid w:val="116BE157"/>
    <w:rsid w:val="13AA3FA3"/>
    <w:rsid w:val="14130237"/>
    <w:rsid w:val="141F7C3B"/>
    <w:rsid w:val="153AB9AB"/>
    <w:rsid w:val="1557400F"/>
    <w:rsid w:val="167AF5CF"/>
    <w:rsid w:val="175754B9"/>
    <w:rsid w:val="19C2EE0C"/>
    <w:rsid w:val="1B0CD9EC"/>
    <w:rsid w:val="1B522927"/>
    <w:rsid w:val="1BD0BEB1"/>
    <w:rsid w:val="1C0A7146"/>
    <w:rsid w:val="1CEA6B57"/>
    <w:rsid w:val="1FD426DF"/>
    <w:rsid w:val="1FF9E988"/>
    <w:rsid w:val="23E18756"/>
    <w:rsid w:val="23EBA8CD"/>
    <w:rsid w:val="23FBBE00"/>
    <w:rsid w:val="27EEBF4B"/>
    <w:rsid w:val="285A8603"/>
    <w:rsid w:val="2A06A90F"/>
    <w:rsid w:val="2D4455ED"/>
    <w:rsid w:val="30530E9F"/>
    <w:rsid w:val="30F5ED82"/>
    <w:rsid w:val="32550F23"/>
    <w:rsid w:val="32850734"/>
    <w:rsid w:val="32BEC983"/>
    <w:rsid w:val="32D6B708"/>
    <w:rsid w:val="32F16C40"/>
    <w:rsid w:val="3357C533"/>
    <w:rsid w:val="3359CF72"/>
    <w:rsid w:val="34A8F0EF"/>
    <w:rsid w:val="36ACBCBE"/>
    <w:rsid w:val="3795E870"/>
    <w:rsid w:val="37AFF3DD"/>
    <w:rsid w:val="37C84B32"/>
    <w:rsid w:val="3878587B"/>
    <w:rsid w:val="38EAE260"/>
    <w:rsid w:val="3916343D"/>
    <w:rsid w:val="3923E63F"/>
    <w:rsid w:val="3B89CF02"/>
    <w:rsid w:val="3C5216DF"/>
    <w:rsid w:val="3D074EB9"/>
    <w:rsid w:val="3D616548"/>
    <w:rsid w:val="3DDEAA60"/>
    <w:rsid w:val="3E2752EE"/>
    <w:rsid w:val="3F160185"/>
    <w:rsid w:val="40DB937D"/>
    <w:rsid w:val="41BD0DE0"/>
    <w:rsid w:val="43A35B06"/>
    <w:rsid w:val="44E5ACF4"/>
    <w:rsid w:val="4683A9A0"/>
    <w:rsid w:val="47A07B84"/>
    <w:rsid w:val="4912CF95"/>
    <w:rsid w:val="4975797A"/>
    <w:rsid w:val="498C4A00"/>
    <w:rsid w:val="49CE4684"/>
    <w:rsid w:val="4C29580B"/>
    <w:rsid w:val="4CA88A87"/>
    <w:rsid w:val="4DA7384A"/>
    <w:rsid w:val="4DE9E62D"/>
    <w:rsid w:val="4DEA349C"/>
    <w:rsid w:val="4EA775B9"/>
    <w:rsid w:val="5017A4B4"/>
    <w:rsid w:val="50FD6D10"/>
    <w:rsid w:val="52287511"/>
    <w:rsid w:val="5293E624"/>
    <w:rsid w:val="538BFA6D"/>
    <w:rsid w:val="54B29EE7"/>
    <w:rsid w:val="54BBCDE1"/>
    <w:rsid w:val="55FB3DC2"/>
    <w:rsid w:val="56FDA83A"/>
    <w:rsid w:val="570B61CF"/>
    <w:rsid w:val="57239B32"/>
    <w:rsid w:val="58110A8D"/>
    <w:rsid w:val="584C7F5A"/>
    <w:rsid w:val="589499BC"/>
    <w:rsid w:val="590C5CDB"/>
    <w:rsid w:val="5978AA58"/>
    <w:rsid w:val="59FB04A2"/>
    <w:rsid w:val="5A4D6365"/>
    <w:rsid w:val="5ADA8809"/>
    <w:rsid w:val="5C4AB704"/>
    <w:rsid w:val="5CC92F18"/>
    <w:rsid w:val="5D73EE55"/>
    <w:rsid w:val="60AE41F6"/>
    <w:rsid w:val="60D9A1AB"/>
    <w:rsid w:val="614D04E7"/>
    <w:rsid w:val="62D9489F"/>
    <w:rsid w:val="6609A67E"/>
    <w:rsid w:val="69F45773"/>
    <w:rsid w:val="6A1565DE"/>
    <w:rsid w:val="6A4FEEA5"/>
    <w:rsid w:val="6A82C592"/>
    <w:rsid w:val="6B8202DA"/>
    <w:rsid w:val="6B92F849"/>
    <w:rsid w:val="6BAD59A9"/>
    <w:rsid w:val="6BB52E82"/>
    <w:rsid w:val="6D52927B"/>
    <w:rsid w:val="6DA81D43"/>
    <w:rsid w:val="6DB46869"/>
    <w:rsid w:val="6F783F0F"/>
    <w:rsid w:val="70F7B043"/>
    <w:rsid w:val="71E5A42D"/>
    <w:rsid w:val="739C82C7"/>
    <w:rsid w:val="73E01F57"/>
    <w:rsid w:val="75148358"/>
    <w:rsid w:val="76E56FF9"/>
    <w:rsid w:val="788959F9"/>
    <w:rsid w:val="79B39A6F"/>
    <w:rsid w:val="7C270E39"/>
    <w:rsid w:val="7D611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DB612B0"/>
  <w15:docId w15:val="{F8BFBC78-665E-47F6-970B-237C77740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0" w:unhideWhenUsed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C37F85"/>
    <w:pPr>
      <w:spacing w:before="180" w:after="180"/>
    </w:pPr>
    <w:rPr>
      <w:rFonts w:ascii="Segoe Pro" w:hAnsi="Segoe Pro"/>
    </w:rPr>
  </w:style>
  <w:style w:type="paragraph" w:styleId="Heading1">
    <w:name w:val="heading 1"/>
    <w:aliases w:val="Section Heading"/>
    <w:next w:val="Normal"/>
    <w:link w:val="Heading1Char"/>
    <w:uiPriority w:val="9"/>
    <w:qFormat/>
    <w:rsid w:val="003A44CA"/>
    <w:pPr>
      <w:keepNext/>
      <w:pageBreakBefore/>
      <w:spacing w:after="240" w:line="600" w:lineRule="exact"/>
      <w:outlineLvl w:val="0"/>
    </w:pPr>
    <w:rPr>
      <w:rFonts w:asciiTheme="majorHAnsi" w:eastAsiaTheme="majorEastAsia" w:hAnsiTheme="majorHAnsi" w:cstheme="majorBidi"/>
      <w:sz w:val="54"/>
      <w:szCs w:val="20"/>
    </w:rPr>
  </w:style>
  <w:style w:type="paragraph" w:styleId="Heading2">
    <w:name w:val="heading 2"/>
    <w:basedOn w:val="Heading1"/>
    <w:link w:val="Heading2Char"/>
    <w:rsid w:val="004C26BF"/>
    <w:pPr>
      <w:spacing w:line="240" w:lineRule="auto"/>
      <w:outlineLvl w:val="1"/>
    </w:pPr>
    <w:rPr>
      <w:sz w:val="36"/>
    </w:rPr>
  </w:style>
  <w:style w:type="paragraph" w:styleId="Heading3">
    <w:name w:val="heading 3"/>
    <w:aliases w:val="Task Heading"/>
    <w:basedOn w:val="Normal"/>
    <w:next w:val="Normal"/>
    <w:link w:val="Heading3Char"/>
    <w:uiPriority w:val="4"/>
    <w:qFormat/>
    <w:rsid w:val="001A1852"/>
    <w:pPr>
      <w:keepNext/>
      <w:spacing w:before="360"/>
      <w:outlineLvl w:val="2"/>
    </w:pPr>
    <w:rPr>
      <w:rFonts w:eastAsiaTheme="majorEastAsia" w:cstheme="majorBidi"/>
      <w:b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6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02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025D"/>
    <w:rPr>
      <w:rFonts w:ascii="Tahoma" w:hAnsi="Tahoma" w:cs="Tahoma"/>
      <w:sz w:val="16"/>
      <w:szCs w:val="16"/>
    </w:rPr>
  </w:style>
  <w:style w:type="character" w:customStyle="1" w:styleId="Heading1Char">
    <w:name w:val="Heading 1 Char"/>
    <w:aliases w:val="Section Heading Char"/>
    <w:basedOn w:val="DefaultParagraphFont"/>
    <w:link w:val="Heading1"/>
    <w:uiPriority w:val="9"/>
    <w:rsid w:val="003A44CA"/>
    <w:rPr>
      <w:rFonts w:asciiTheme="majorHAnsi" w:eastAsiaTheme="majorEastAsia" w:hAnsiTheme="majorHAnsi" w:cstheme="majorBidi"/>
      <w:sz w:val="54"/>
      <w:szCs w:val="20"/>
    </w:rPr>
  </w:style>
  <w:style w:type="paragraph" w:customStyle="1" w:styleId="ecxmsonormal">
    <w:name w:val="ecxmsonormal"/>
    <w:basedOn w:val="Normal"/>
    <w:uiPriority w:val="99"/>
    <w:semiHidden/>
    <w:rsid w:val="0079025D"/>
    <w:pPr>
      <w:spacing w:after="324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qFormat/>
    <w:rsid w:val="004C26BF"/>
    <w:rPr>
      <w:color w:val="0000FF"/>
      <w:u w:val="single"/>
    </w:rPr>
  </w:style>
  <w:style w:type="numbering" w:customStyle="1" w:styleId="Bullet">
    <w:name w:val="Bullet"/>
    <w:basedOn w:val="NoList"/>
    <w:rsid w:val="004C258B"/>
    <w:pPr>
      <w:numPr>
        <w:numId w:val="6"/>
      </w:numPr>
    </w:pPr>
  </w:style>
  <w:style w:type="numbering" w:customStyle="1" w:styleId="BulletList">
    <w:name w:val="Bullet List"/>
    <w:basedOn w:val="NoList"/>
    <w:rsid w:val="00BA300B"/>
    <w:pPr>
      <w:numPr>
        <w:numId w:val="8"/>
      </w:numPr>
    </w:pPr>
  </w:style>
  <w:style w:type="numbering" w:customStyle="1" w:styleId="PETER">
    <w:name w:val="PETER"/>
    <w:basedOn w:val="NoList"/>
    <w:rsid w:val="00BA300B"/>
    <w:pPr>
      <w:numPr>
        <w:numId w:val="9"/>
      </w:numPr>
    </w:pPr>
  </w:style>
  <w:style w:type="character" w:customStyle="1" w:styleId="EmphasizeText">
    <w:name w:val="Emphasize Text"/>
    <w:basedOn w:val="DefaultParagraphFont"/>
    <w:qFormat/>
    <w:rsid w:val="00BA300B"/>
    <w:rPr>
      <w:b/>
      <w:bCs/>
    </w:rPr>
  </w:style>
  <w:style w:type="paragraph" w:customStyle="1" w:styleId="BulletItem">
    <w:name w:val="Bullet Item"/>
    <w:basedOn w:val="Normal"/>
    <w:uiPriority w:val="99"/>
    <w:rsid w:val="00760F71"/>
    <w:pPr>
      <w:numPr>
        <w:numId w:val="7"/>
      </w:numPr>
      <w:ind w:left="511" w:hanging="284"/>
    </w:pPr>
  </w:style>
  <w:style w:type="paragraph" w:customStyle="1" w:styleId="Image">
    <w:name w:val="Image"/>
    <w:basedOn w:val="Normal"/>
    <w:next w:val="Step"/>
    <w:rsid w:val="00763222"/>
    <w:pPr>
      <w:spacing w:before="240" w:after="240"/>
    </w:pPr>
    <w:rPr>
      <w:rFonts w:eastAsia="Times New Roman" w:cs="Times New Roman"/>
      <w:szCs w:val="20"/>
    </w:rPr>
  </w:style>
  <w:style w:type="paragraph" w:customStyle="1" w:styleId="Step">
    <w:name w:val="Step"/>
    <w:basedOn w:val="Normal"/>
    <w:uiPriority w:val="99"/>
    <w:rsid w:val="00C61923"/>
    <w:pPr>
      <w:numPr>
        <w:numId w:val="10"/>
      </w:numPr>
    </w:pPr>
  </w:style>
  <w:style w:type="paragraph" w:customStyle="1" w:styleId="CommentaryImportant">
    <w:name w:val="Commentary Important"/>
    <w:basedOn w:val="Commentary"/>
    <w:next w:val="Step"/>
    <w:rsid w:val="001A1852"/>
    <w:rPr>
      <w:iCs/>
      <w:color w:val="BB141A" w:themeColor="accent2"/>
    </w:rPr>
  </w:style>
  <w:style w:type="character" w:customStyle="1" w:styleId="LabTitle">
    <w:name w:val="Lab Title"/>
    <w:basedOn w:val="DefaultParagraphFont"/>
    <w:rsid w:val="00502CA5"/>
    <w:rPr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6668DF"/>
    <w:pPr>
      <w:spacing w:after="100"/>
      <w:ind w:left="440"/>
    </w:pPr>
  </w:style>
  <w:style w:type="paragraph" w:customStyle="1" w:styleId="LabDuration">
    <w:name w:val="Lab Duration"/>
    <w:basedOn w:val="Normal"/>
    <w:next w:val="Normal"/>
    <w:link w:val="LabDurationChar"/>
    <w:uiPriority w:val="99"/>
    <w:rsid w:val="007624D4"/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B2C49"/>
    <w:pPr>
      <w:spacing w:after="100"/>
      <w:ind w:left="220"/>
    </w:pPr>
  </w:style>
  <w:style w:type="table" w:customStyle="1" w:styleId="ListTable4-Accent11">
    <w:name w:val="List Table 4 - Accent 11"/>
    <w:basedOn w:val="TableNormal"/>
    <w:next w:val="ListTable4-Accent1"/>
    <w:uiPriority w:val="49"/>
    <w:rsid w:val="00C840BE"/>
    <w:rPr>
      <w:rFonts w:ascii="Calibri" w:hAnsi="Calibri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TableGrid">
    <w:name w:val="Table Grid"/>
    <w:basedOn w:val="TableNormal"/>
    <w:uiPriority w:val="59"/>
    <w:rsid w:val="00D76F2D"/>
    <w:rPr>
      <w:sz w:val="20"/>
    </w:rPr>
    <w:tblPr>
      <w:tblCellMar>
        <w:left w:w="0" w:type="dxa"/>
        <w:right w:w="0" w:type="dxa"/>
      </w:tblCellMar>
    </w:tblPr>
    <w:trPr>
      <w:cantSplit/>
    </w:trPr>
  </w:style>
  <w:style w:type="character" w:customStyle="1" w:styleId="LabDurationChar">
    <w:name w:val="Lab Duration Char"/>
    <w:basedOn w:val="DefaultParagraphFont"/>
    <w:link w:val="LabDuration"/>
    <w:uiPriority w:val="99"/>
    <w:rsid w:val="007624D4"/>
    <w:rPr>
      <w:rFonts w:ascii="Segoe Pro" w:hAnsi="Segoe Pro"/>
      <w:b/>
    </w:rPr>
  </w:style>
  <w:style w:type="table" w:styleId="ListTable4-Accent1">
    <w:name w:val="List Table 4 Accent 1"/>
    <w:basedOn w:val="TableNormal"/>
    <w:uiPriority w:val="49"/>
    <w:rsid w:val="00C840BE"/>
    <w:tblPr>
      <w:tblStyleRowBandSize w:val="1"/>
      <w:tblStyleColBandSize w:val="1"/>
      <w:tblBorders>
        <w:top w:val="single" w:sz="4" w:space="0" w:color="3DB2FF" w:themeColor="accent1" w:themeTint="99"/>
        <w:left w:val="single" w:sz="4" w:space="0" w:color="3DB2FF" w:themeColor="accent1" w:themeTint="99"/>
        <w:bottom w:val="single" w:sz="4" w:space="0" w:color="3DB2FF" w:themeColor="accent1" w:themeTint="99"/>
        <w:right w:val="single" w:sz="4" w:space="0" w:color="3DB2FF" w:themeColor="accent1" w:themeTint="99"/>
        <w:insideH w:val="single" w:sz="4" w:space="0" w:color="3DB2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BC" w:themeColor="accent1"/>
          <w:left w:val="single" w:sz="4" w:space="0" w:color="0072BC" w:themeColor="accent1"/>
          <w:bottom w:val="single" w:sz="4" w:space="0" w:color="0072BC" w:themeColor="accent1"/>
          <w:right w:val="single" w:sz="4" w:space="0" w:color="0072BC" w:themeColor="accent1"/>
          <w:insideH w:val="nil"/>
        </w:tcBorders>
        <w:shd w:val="clear" w:color="auto" w:fill="0072BC" w:themeFill="accent1"/>
      </w:tcPr>
    </w:tblStylePr>
    <w:tblStylePr w:type="lastRow">
      <w:rPr>
        <w:b/>
        <w:bCs/>
      </w:rPr>
      <w:tblPr/>
      <w:tcPr>
        <w:tcBorders>
          <w:top w:val="double" w:sz="4" w:space="0" w:color="3DB2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5FF" w:themeFill="accent1" w:themeFillTint="33"/>
      </w:tcPr>
    </w:tblStylePr>
    <w:tblStylePr w:type="band1Horz">
      <w:tblPr/>
      <w:tcPr>
        <w:shd w:val="clear" w:color="auto" w:fill="BEE5FF" w:themeFill="accent1" w:themeFillTint="33"/>
      </w:tcPr>
    </w:tblStylePr>
  </w:style>
  <w:style w:type="table" w:styleId="GridTable4">
    <w:name w:val="Grid Table 4"/>
    <w:basedOn w:val="TableNormal"/>
    <w:uiPriority w:val="49"/>
    <w:rsid w:val="00ED6C70"/>
    <w:tblPr>
      <w:tblStyleRowBandSize w:val="1"/>
      <w:tblStyleColBandSize w:val="1"/>
      <w:tblBorders>
        <w:top w:val="single" w:sz="4" w:space="0" w:color="969696" w:themeColor="text1" w:themeTint="99"/>
        <w:left w:val="single" w:sz="4" w:space="0" w:color="969696" w:themeColor="text1" w:themeTint="99"/>
        <w:bottom w:val="single" w:sz="4" w:space="0" w:color="969696" w:themeColor="text1" w:themeTint="99"/>
        <w:right w:val="single" w:sz="4" w:space="0" w:color="969696" w:themeColor="text1" w:themeTint="99"/>
        <w:insideH w:val="single" w:sz="4" w:space="0" w:color="969696" w:themeColor="text1" w:themeTint="99"/>
        <w:insideV w:val="single" w:sz="4" w:space="0" w:color="96969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05050" w:themeColor="text1"/>
          <w:left w:val="single" w:sz="4" w:space="0" w:color="505050" w:themeColor="text1"/>
          <w:bottom w:val="single" w:sz="4" w:space="0" w:color="505050" w:themeColor="text1"/>
          <w:right w:val="single" w:sz="4" w:space="0" w:color="505050" w:themeColor="text1"/>
          <w:insideH w:val="nil"/>
          <w:insideV w:val="nil"/>
        </w:tcBorders>
        <w:shd w:val="clear" w:color="auto" w:fill="505050" w:themeFill="text1"/>
      </w:tcPr>
    </w:tblStylePr>
    <w:tblStylePr w:type="lastRow">
      <w:rPr>
        <w:b/>
        <w:bCs/>
      </w:rPr>
      <w:tblPr/>
      <w:tcPr>
        <w:tcBorders>
          <w:top w:val="double" w:sz="4" w:space="0" w:color="50505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DCDC" w:themeFill="text1" w:themeFillTint="33"/>
      </w:tcPr>
    </w:tblStylePr>
    <w:tblStylePr w:type="band1Horz">
      <w:tblPr/>
      <w:tcPr>
        <w:shd w:val="clear" w:color="auto" w:fill="DCDCDC" w:themeFill="text1" w:themeFillTint="33"/>
      </w:tcPr>
    </w:tblStylePr>
  </w:style>
  <w:style w:type="paragraph" w:styleId="Caption">
    <w:name w:val="caption"/>
    <w:aliases w:val="Caption full column"/>
    <w:next w:val="Normal"/>
    <w:uiPriority w:val="35"/>
    <w:semiHidden/>
    <w:unhideWhenUsed/>
    <w:rsid w:val="00933994"/>
    <w:pPr>
      <w:spacing w:after="200"/>
    </w:pPr>
    <w:rPr>
      <w:i/>
      <w:iCs/>
      <w:color w:val="002050" w:themeColor="text2"/>
      <w:sz w:val="18"/>
      <w:szCs w:val="18"/>
    </w:rPr>
  </w:style>
  <w:style w:type="paragraph" w:styleId="TOC1">
    <w:name w:val="toc 1"/>
    <w:aliases w:val="TOC Item"/>
    <w:basedOn w:val="Normal"/>
    <w:link w:val="TOC1Char"/>
    <w:uiPriority w:val="39"/>
    <w:rsid w:val="006668DF"/>
    <w:pPr>
      <w:spacing w:line="480" w:lineRule="exact"/>
    </w:pPr>
    <w:rPr>
      <w:rFonts w:asciiTheme="majorHAnsi" w:eastAsia="Times New Roman" w:hAnsiTheme="majorHAnsi" w:cs="Times New Roman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4C26BF"/>
    <w:rPr>
      <w:rFonts w:asciiTheme="majorHAnsi" w:eastAsiaTheme="majorEastAsia" w:hAnsiTheme="majorHAnsi" w:cstheme="majorBidi"/>
      <w:color w:val="505050" w:themeColor="text1"/>
      <w:sz w:val="36"/>
      <w:szCs w:val="20"/>
    </w:rPr>
  </w:style>
  <w:style w:type="character" w:customStyle="1" w:styleId="Heading3Char">
    <w:name w:val="Heading 3 Char"/>
    <w:aliases w:val="Task Heading Char"/>
    <w:basedOn w:val="DefaultParagraphFont"/>
    <w:link w:val="Heading3"/>
    <w:uiPriority w:val="4"/>
    <w:rsid w:val="001A1852"/>
    <w:rPr>
      <w:rFonts w:ascii="Segoe Pro" w:eastAsiaTheme="majorEastAsia" w:hAnsi="Segoe Pro" w:cstheme="majorBidi"/>
      <w:b/>
      <w:szCs w:val="20"/>
    </w:rPr>
  </w:style>
  <w:style w:type="numbering" w:customStyle="1" w:styleId="XXXXXXXX">
    <w:name w:val="XXXXXXXX"/>
    <w:uiPriority w:val="99"/>
    <w:rsid w:val="00F2422A"/>
    <w:pPr>
      <w:numPr>
        <w:numId w:val="1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86AB1"/>
    <w:rPr>
      <w:color w:val="505050" w:themeColor="text1"/>
      <w:u w:val="single"/>
    </w:rPr>
  </w:style>
  <w:style w:type="paragraph" w:customStyle="1" w:styleId="StepCodeHeader">
    <w:name w:val="Step Code Header"/>
    <w:basedOn w:val="Normal"/>
    <w:next w:val="Normal"/>
    <w:qFormat/>
    <w:rsid w:val="00C37F85"/>
    <w:pPr>
      <w:numPr>
        <w:ilvl w:val="1"/>
        <w:numId w:val="11"/>
      </w:numPr>
      <w:pBdr>
        <w:bottom w:val="single" w:sz="2" w:space="1" w:color="C8CDDE"/>
      </w:pBdr>
      <w:shd w:val="clear" w:color="auto" w:fill="EFEFF7"/>
      <w:spacing w:before="120" w:after="0" w:line="276" w:lineRule="auto"/>
      <w:ind w:left="397"/>
    </w:pPr>
    <w:rPr>
      <w:rFonts w:eastAsiaTheme="minorEastAsia"/>
      <w:b/>
      <w:color w:val="3B3B3B" w:themeColor="text1" w:themeShade="BF"/>
      <w:lang w:bidi="en-US"/>
    </w:rPr>
  </w:style>
  <w:style w:type="table" w:customStyle="1" w:styleId="WhitePaperTableStyle">
    <w:name w:val="White Paper Table Style"/>
    <w:basedOn w:val="TableNormal"/>
    <w:uiPriority w:val="99"/>
    <w:qFormat/>
    <w:rsid w:val="005E0B3B"/>
    <w:rPr>
      <w:rFonts w:asciiTheme="minorHAnsi" w:hAnsiTheme="minorHAnsi"/>
      <w:color w:val="505050" w:themeColor="text1"/>
      <w:sz w:val="16"/>
    </w:rPr>
    <w:tblPr>
      <w:tblInd w:w="115" w:type="dxa"/>
      <w:tblBorders>
        <w:top w:val="single" w:sz="12" w:space="0" w:color="FFFFFF" w:themeColor="background1"/>
        <w:bottom w:val="single" w:sz="4" w:space="0" w:color="505050" w:themeColor="text1"/>
        <w:insideH w:val="single" w:sz="4" w:space="0" w:color="505050" w:themeColor="text1"/>
      </w:tblBorders>
      <w:tblCellMar>
        <w:top w:w="43" w:type="dxa"/>
        <w:left w:w="115" w:type="dxa"/>
        <w:bottom w:w="86" w:type="dxa"/>
        <w:right w:w="115" w:type="dxa"/>
      </w:tblCellMar>
    </w:tblPr>
    <w:trPr>
      <w:cantSplit/>
    </w:trPr>
    <w:tcPr>
      <w:shd w:val="clear" w:color="auto" w:fill="auto"/>
      <w:vAlign w:val="center"/>
    </w:tcPr>
    <w:tblStylePr w:type="firstRow">
      <w:tblPr/>
      <w:tcPr>
        <w:tcBorders>
          <w:left w:val="nil"/>
          <w:right w:val="nil"/>
        </w:tcBorders>
        <w:shd w:val="clear" w:color="auto" w:fill="BB141A" w:themeFill="background2"/>
      </w:tcPr>
    </w:tblStylePr>
  </w:style>
  <w:style w:type="numbering" w:customStyle="1" w:styleId="Tablebullet">
    <w:name w:val="Table bullet"/>
    <w:basedOn w:val="NoList"/>
    <w:rsid w:val="00F953E8"/>
    <w:pPr>
      <w:numPr>
        <w:numId w:val="2"/>
      </w:numPr>
    </w:pPr>
  </w:style>
  <w:style w:type="numbering" w:customStyle="1" w:styleId="Tablebullets">
    <w:name w:val="Table bullets"/>
    <w:basedOn w:val="NoList"/>
    <w:rsid w:val="00F953E8"/>
    <w:pPr>
      <w:numPr>
        <w:numId w:val="3"/>
      </w:numPr>
    </w:pPr>
  </w:style>
  <w:style w:type="numbering" w:customStyle="1" w:styleId="StyleTablebulletOutlinenumberedBody">
    <w:name w:val="Style Table bullet + Outline numbered +Body"/>
    <w:basedOn w:val="NoList"/>
    <w:rsid w:val="00F953E8"/>
    <w:pPr>
      <w:numPr>
        <w:numId w:val="4"/>
      </w:numPr>
    </w:pPr>
  </w:style>
  <w:style w:type="numbering" w:customStyle="1" w:styleId="StyleTablebulletOutlinenumberedBody1">
    <w:name w:val="Style Table bullet + Outline numbered +Body1"/>
    <w:basedOn w:val="NoList"/>
    <w:rsid w:val="00F953E8"/>
    <w:pPr>
      <w:numPr>
        <w:numId w:val="5"/>
      </w:numPr>
    </w:pPr>
  </w:style>
  <w:style w:type="paragraph" w:customStyle="1" w:styleId="StepCodeText">
    <w:name w:val="Step Code Text"/>
    <w:next w:val="Step"/>
    <w:qFormat/>
    <w:rsid w:val="00C37F85"/>
    <w:pPr>
      <w:numPr>
        <w:ilvl w:val="1"/>
        <w:numId w:val="12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line="260" w:lineRule="atLeast"/>
      <w:ind w:left="397"/>
      <w:contextualSpacing/>
    </w:pPr>
    <w:rPr>
      <w:rFonts w:ascii="Consolas" w:eastAsia="Times New Roman" w:hAnsi="Consolas"/>
      <w:sz w:val="20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6BF"/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paragraph" w:styleId="Revision">
    <w:name w:val="Revision"/>
    <w:hidden/>
    <w:uiPriority w:val="99"/>
    <w:semiHidden/>
    <w:rsid w:val="00B128F5"/>
  </w:style>
  <w:style w:type="paragraph" w:styleId="TOCHeading">
    <w:name w:val="TOC Heading"/>
    <w:basedOn w:val="Normal"/>
    <w:next w:val="Normal"/>
    <w:uiPriority w:val="39"/>
    <w:unhideWhenUsed/>
    <w:qFormat/>
    <w:rsid w:val="004B2C49"/>
    <w:pPr>
      <w:keepNext/>
      <w:keepLines/>
      <w:spacing w:before="240" w:after="0"/>
    </w:pPr>
    <w:rPr>
      <w:rFonts w:asciiTheme="majorHAnsi" w:eastAsiaTheme="majorEastAsia" w:hAnsiTheme="majorHAnsi" w:cstheme="majorBidi"/>
      <w:color w:val="00548C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5069AA"/>
    <w:rPr>
      <w:color w:val="808080"/>
    </w:rPr>
  </w:style>
  <w:style w:type="table" w:customStyle="1" w:styleId="Lesson">
    <w:name w:val="Lesson"/>
    <w:basedOn w:val="TableProfessional"/>
    <w:uiPriority w:val="99"/>
    <w:qFormat/>
    <w:rsid w:val="001C39EC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Professional">
    <w:name w:val="Table Professional"/>
    <w:basedOn w:val="TableNormal"/>
    <w:uiPriority w:val="99"/>
    <w:semiHidden/>
    <w:unhideWhenUsed/>
    <w:rsid w:val="001C39E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Lesson2">
    <w:name w:val="Lesson2"/>
    <w:basedOn w:val="TableProfessional"/>
    <w:uiPriority w:val="99"/>
    <w:qFormat/>
    <w:rsid w:val="00DD5C43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OC1Char">
    <w:name w:val="TOC 1 Char"/>
    <w:aliases w:val="TOC Item Char"/>
    <w:basedOn w:val="DefaultParagraphFont"/>
    <w:link w:val="TOC1"/>
    <w:uiPriority w:val="39"/>
    <w:rsid w:val="006668DF"/>
    <w:rPr>
      <w:rFonts w:asciiTheme="majorHAnsi" w:eastAsia="Times New Roman" w:hAnsiTheme="majorHAnsi" w:cs="Times New Roman"/>
      <w:sz w:val="32"/>
      <w:szCs w:val="20"/>
    </w:rPr>
  </w:style>
  <w:style w:type="paragraph" w:customStyle="1" w:styleId="Commentary">
    <w:name w:val="Commentary"/>
    <w:basedOn w:val="Normal"/>
    <w:qFormat/>
    <w:rsid w:val="009E67FB"/>
    <w:pPr>
      <w:spacing w:before="120" w:after="240"/>
    </w:pPr>
    <w:rPr>
      <w:rFonts w:eastAsia="Times New Roman" w:cs="Times New Roman"/>
      <w:i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7E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7EB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FD7EB1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40C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0C5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0C5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0C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0C57"/>
    <w:rPr>
      <w:b/>
      <w:bCs/>
      <w:sz w:val="20"/>
      <w:szCs w:val="20"/>
    </w:rPr>
  </w:style>
  <w:style w:type="table" w:customStyle="1" w:styleId="ppTableGrid">
    <w:name w:val="pp Table Grid"/>
    <w:basedOn w:val="TableNormal"/>
    <w:rsid w:val="001C52BE"/>
    <w:pPr>
      <w:spacing w:before="340"/>
    </w:pPr>
    <w:rPr>
      <w:rFonts w:eastAsia="Times New Roman" w:cs="Times New Roman"/>
      <w:sz w:val="20"/>
      <w:szCs w:val="20"/>
    </w:rPr>
    <w:tblPr>
      <w:tblStyleRowBandSize w:val="1"/>
      <w:tblStyleColBandSize w:val="1"/>
      <w:tblInd w:w="864" w:type="dxa"/>
      <w:tblBorders>
        <w:left w:val="single" w:sz="12" w:space="0" w:color="999999"/>
        <w:right w:val="single" w:sz="12" w:space="0" w:color="999999"/>
        <w:insideV w:val="single" w:sz="12" w:space="0" w:color="999999"/>
      </w:tblBorders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paragraph" w:customStyle="1" w:styleId="TableText">
    <w:name w:val="Table Text"/>
    <w:basedOn w:val="Normal"/>
    <w:rsid w:val="001C52BE"/>
    <w:pPr>
      <w:autoSpaceDE w:val="0"/>
      <w:autoSpaceDN w:val="0"/>
      <w:adjustRightInd w:val="0"/>
      <w:spacing w:before="60" w:after="60" w:line="260" w:lineRule="atLeast"/>
    </w:pPr>
    <w:rPr>
      <w:rFonts w:eastAsia="Times New Roman" w:cs="Times New Roman"/>
      <w:szCs w:val="20"/>
    </w:rPr>
  </w:style>
  <w:style w:type="paragraph" w:customStyle="1" w:styleId="TableHeader">
    <w:name w:val="Table Header"/>
    <w:basedOn w:val="Normal"/>
    <w:next w:val="TableText"/>
    <w:rsid w:val="001C52BE"/>
    <w:pPr>
      <w:spacing w:before="40" w:after="40"/>
    </w:pPr>
    <w:rPr>
      <w:rFonts w:eastAsia="Times New Roman" w:cs="Times New Roman"/>
      <w:b/>
      <w:bCs/>
      <w:color w:val="282828" w:themeColor="text1" w:themeShade="80"/>
    </w:rPr>
  </w:style>
  <w:style w:type="paragraph" w:customStyle="1" w:styleId="StepImage">
    <w:name w:val="Step Image"/>
    <w:basedOn w:val="Image"/>
    <w:next w:val="Step"/>
    <w:rsid w:val="00763222"/>
    <w:pPr>
      <w:ind w:left="397"/>
    </w:pPr>
  </w:style>
  <w:style w:type="paragraph" w:customStyle="1" w:styleId="StepCommentary">
    <w:name w:val="Step Commentary"/>
    <w:basedOn w:val="Commentary"/>
    <w:next w:val="Step"/>
    <w:rsid w:val="009E67FB"/>
    <w:pPr>
      <w:ind w:left="397"/>
    </w:pPr>
    <w:rPr>
      <w:iCs/>
    </w:rPr>
  </w:style>
  <w:style w:type="paragraph" w:customStyle="1" w:styleId="StepCommentaryImportant">
    <w:name w:val="Step Commentary Important"/>
    <w:basedOn w:val="CommentaryImportant"/>
    <w:next w:val="Step"/>
    <w:rsid w:val="009E67FB"/>
    <w:pPr>
      <w:ind w:left="397"/>
    </w:pPr>
  </w:style>
  <w:style w:type="paragraph" w:customStyle="1" w:styleId="VersionText">
    <w:name w:val="Version Text"/>
    <w:basedOn w:val="Normal"/>
    <w:rsid w:val="00724497"/>
    <w:pPr>
      <w:spacing w:before="120" w:after="120"/>
    </w:pPr>
    <w:rPr>
      <w:rFonts w:eastAsia="Times New Roman" w:cs="Times New Roman"/>
      <w:sz w:val="18"/>
      <w:szCs w:val="20"/>
    </w:rPr>
  </w:style>
  <w:style w:type="paragraph" w:customStyle="1" w:styleId="StepBullet">
    <w:name w:val="Step Bullet"/>
    <w:basedOn w:val="Step"/>
    <w:uiPriority w:val="99"/>
    <w:rsid w:val="00760F71"/>
    <w:pPr>
      <w:numPr>
        <w:numId w:val="13"/>
      </w:numPr>
    </w:pPr>
  </w:style>
  <w:style w:type="character" w:customStyle="1" w:styleId="EmphasizeUnderlineText">
    <w:name w:val="Emphasize Underline Text"/>
    <w:basedOn w:val="EmphasizeText"/>
    <w:rsid w:val="000E07DE"/>
    <w:rPr>
      <w:b/>
      <w:bCs/>
      <w:u w:val="single"/>
    </w:rPr>
  </w:style>
  <w:style w:type="paragraph" w:styleId="Header">
    <w:name w:val="header"/>
    <w:basedOn w:val="Normal"/>
    <w:link w:val="Head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D85305"/>
    <w:rPr>
      <w:rFonts w:ascii="Segoe Pro" w:hAnsi="Segoe Pro"/>
    </w:rPr>
  </w:style>
  <w:style w:type="paragraph" w:styleId="Footer">
    <w:name w:val="footer"/>
    <w:basedOn w:val="Normal"/>
    <w:link w:val="Foot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D85305"/>
    <w:rPr>
      <w:rFonts w:ascii="Segoe Pro" w:hAnsi="Segoe Pro"/>
    </w:rPr>
  </w:style>
  <w:style w:type="paragraph" w:styleId="ListParagraph">
    <w:name w:val="List Paragraph"/>
    <w:basedOn w:val="Normal"/>
    <w:uiPriority w:val="34"/>
    <w:qFormat/>
    <w:rsid w:val="0028295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37A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5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65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11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78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94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222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529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6865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7533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62406">
                                                      <w:marLeft w:val="0"/>
                                                      <w:marRight w:val="7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86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9208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336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707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88"/>
                                                                      <w:divBdr>
                                                                        <w:top w:val="single" w:sz="4" w:space="0" w:color="EDEDED"/>
                                                                        <w:left w:val="single" w:sz="4" w:space="0" w:color="EDEDED"/>
                                                                        <w:bottom w:val="single" w:sz="4" w:space="0" w:color="EDEDED"/>
                                                                        <w:right w:val="single" w:sz="4" w:space="0" w:color="EDEDED"/>
                                                                      </w:divBdr>
                                                                      <w:divsChild>
                                                                        <w:div w:id="514156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25654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1867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5531865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1946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7555979">
                                                                                              <w:blockQuote w:val="1"/>
                                                                                              <w:marLeft w:val="720"/>
                                                                                              <w:marRight w:val="720"/>
                                                                                              <w:marTop w:val="100"/>
                                                                                              <w:marBottom w:val="10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185816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84452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7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1891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23466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8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82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4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8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3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4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9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JeroenPowerdobs/Traini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dal.bordia\Downloads\FY16%20TechNet%20and%20PPE%20HOL%20template.dotx" TargetMode="External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505050"/>
      </a:dk1>
      <a:lt1>
        <a:srgbClr val="FFFFFF"/>
      </a:lt1>
      <a:dk2>
        <a:srgbClr val="002050"/>
      </a:dk2>
      <a:lt2>
        <a:srgbClr val="BB141A"/>
      </a:lt2>
      <a:accent1>
        <a:srgbClr val="0072BC"/>
      </a:accent1>
      <a:accent2>
        <a:srgbClr val="BB141A"/>
      </a:accent2>
      <a:accent3>
        <a:srgbClr val="00887E"/>
      </a:accent3>
      <a:accent4>
        <a:srgbClr val="0054A6"/>
      </a:accent4>
      <a:accent5>
        <a:srgbClr val="F26522"/>
      </a:accent5>
      <a:accent6>
        <a:srgbClr val="662D91"/>
      </a:accent6>
      <a:hlink>
        <a:srgbClr val="277DFF"/>
      </a:hlink>
      <a:folHlink>
        <a:srgbClr val="277DFF"/>
      </a:folHlink>
    </a:clrScheme>
    <a:fontScheme name="MS BRAND fonts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1FCEC57312D04E99AC79CDE964033D" ma:contentTypeVersion="18" ma:contentTypeDescription="Een nieuw document maken." ma:contentTypeScope="" ma:versionID="5062170f706a4ae27ff929786d3f5c76">
  <xsd:schema xmlns:xsd="http://www.w3.org/2001/XMLSchema" xmlns:xs="http://www.w3.org/2001/XMLSchema" xmlns:p="http://schemas.microsoft.com/office/2006/metadata/properties" xmlns:ns2="66600787-649b-4812-8ba2-0bd52353370b" xmlns:ns3="5c35bfa7-23ef-4d8c-879b-16fbb32bcc6c" targetNamespace="http://schemas.microsoft.com/office/2006/metadata/properties" ma:root="true" ma:fieldsID="49276fec67cbcc18a5d094c8cec8728a" ns2:_="" ns3:_="">
    <xsd:import namespace="66600787-649b-4812-8ba2-0bd52353370b"/>
    <xsd:import namespace="5c35bfa7-23ef-4d8c-879b-16fbb32bcc6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600787-649b-4812-8ba2-0bd5235337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Afbeeldingtags" ma:readOnly="false" ma:fieldId="{5cf76f15-5ced-4ddc-b409-7134ff3c332f}" ma:taxonomyMulti="true" ma:sspId="66a87575-daa3-4fb4-85cf-624ca147234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35bfa7-23ef-4d8c-879b-16fbb32bcc6c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161e3c75-0510-4b59-9312-a6313a4a233a}" ma:internalName="TaxCatchAll" ma:showField="CatchAllData" ma:web="5c35bfa7-23ef-4d8c-879b-16fbb32bcc6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c35bfa7-23ef-4d8c-879b-16fbb32bcc6c" xsi:nil="true"/>
    <lcf76f155ced4ddcb4097134ff3c332f xmlns="66600787-649b-4812-8ba2-0bd52353370b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012A097-C026-4435-AD41-759E3B2B4E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600787-649b-4812-8ba2-0bd52353370b"/>
    <ds:schemaRef ds:uri="5c35bfa7-23ef-4d8c-879b-16fbb32bcc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DF1DE26-8DF4-4F37-8ECF-E70A4EF4F190}">
  <ds:schemaRefs>
    <ds:schemaRef ds:uri="http://schemas.microsoft.com/office/2006/metadata/properties"/>
    <ds:schemaRef ds:uri="http://schemas.microsoft.com/office/infopath/2007/PartnerControls"/>
    <ds:schemaRef ds:uri="5c35bfa7-23ef-4d8c-879b-16fbb32bcc6c"/>
    <ds:schemaRef ds:uri="66600787-649b-4812-8ba2-0bd52353370b"/>
  </ds:schemaRefs>
</ds:datastoreItem>
</file>

<file path=customXml/itemProps3.xml><?xml version="1.0" encoding="utf-8"?>
<ds:datastoreItem xmlns:ds="http://schemas.openxmlformats.org/officeDocument/2006/customXml" ds:itemID="{EBB41E53-8C38-47AB-B11B-F4E8ABE0378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0320C4F-BA3F-45AE-BCE1-D7CBE693659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FY16 TechNet and PPE HOL template</Template>
  <TotalTime>412</TotalTime>
  <Pages>37</Pages>
  <Words>3947</Words>
  <Characters>21712</Characters>
  <Application>Microsoft Office Word</Application>
  <DocSecurity>0</DocSecurity>
  <Lines>180</Lines>
  <Paragraphs>51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Creating a Microsoft Power BI Desktop Solution</vt:lpstr>
    </vt:vector>
  </TitlesOfParts>
  <Manager>Matt Goswell &lt;matgos@microsoft.com&gt;</Manager>
  <Company>Powerdobs</Company>
  <LinksUpToDate>false</LinksUpToDate>
  <CharactersWithSpaces>25608</CharactersWithSpaces>
  <SharedDoc>false</SharedDoc>
  <HLinks>
    <vt:vector size="30" baseType="variant">
      <vt:variant>
        <vt:i4>2687039</vt:i4>
      </vt:variant>
      <vt:variant>
        <vt:i4>12</vt:i4>
      </vt:variant>
      <vt:variant>
        <vt:i4>0</vt:i4>
      </vt:variant>
      <vt:variant>
        <vt:i4>5</vt:i4>
      </vt:variant>
      <vt:variant>
        <vt:lpwstr>https://msdn.microsoft.com/en-us/goglobal/bb896001.aspx</vt:lpwstr>
      </vt:variant>
      <vt:variant>
        <vt:lpwstr/>
      </vt:variant>
      <vt:variant>
        <vt:i4>7077921</vt:i4>
      </vt:variant>
      <vt:variant>
        <vt:i4>9</vt:i4>
      </vt:variant>
      <vt:variant>
        <vt:i4>0</vt:i4>
      </vt:variant>
      <vt:variant>
        <vt:i4>5</vt:i4>
      </vt:variant>
      <vt:variant>
        <vt:lpwstr>http://www.mattmasson.com/2014/02/creating-a-date-dimension-with-a-power-query-script/</vt:lpwstr>
      </vt:variant>
      <vt:variant>
        <vt:lpwstr/>
      </vt:variant>
      <vt:variant>
        <vt:i4>65616</vt:i4>
      </vt:variant>
      <vt:variant>
        <vt:i4>6</vt:i4>
      </vt:variant>
      <vt:variant>
        <vt:i4>0</vt:i4>
      </vt:variant>
      <vt:variant>
        <vt:i4>5</vt:i4>
      </vt:variant>
      <vt:variant>
        <vt:lpwstr>https://miro.medium.com/max/966/1*6thPvnJs8cCj72oEy4EBfg.jpeg</vt:lpwstr>
      </vt:variant>
      <vt:variant>
        <vt:lpwstr/>
      </vt:variant>
      <vt:variant>
        <vt:i4>2490494</vt:i4>
      </vt:variant>
      <vt:variant>
        <vt:i4>3</vt:i4>
      </vt:variant>
      <vt:variant>
        <vt:i4>0</vt:i4>
      </vt:variant>
      <vt:variant>
        <vt:i4>5</vt:i4>
      </vt:variant>
      <vt:variant>
        <vt:lpwstr>https://powerbi.microsoft.com/en-us/downloads/</vt:lpwstr>
      </vt:variant>
      <vt:variant>
        <vt:lpwstr/>
      </vt:variant>
      <vt:variant>
        <vt:i4>65561</vt:i4>
      </vt:variant>
      <vt:variant>
        <vt:i4>0</vt:i4>
      </vt:variant>
      <vt:variant>
        <vt:i4>0</vt:i4>
      </vt:variant>
      <vt:variant>
        <vt:i4>5</vt:i4>
      </vt:variant>
      <vt:variant>
        <vt:lpwstr>https://docs.microsoft.com/en-us/learn/certifications/data-analyst-associate/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a Microsoft Power BI Desktop Solution</dc:title>
  <dc:subject>Power BI</dc:subject>
  <dc:creator>Sjoerd Donker</dc:creator>
  <cp:keywords>PowerBI</cp:keywords>
  <cp:lastModifiedBy>Jeroen van der A</cp:lastModifiedBy>
  <cp:revision>288</cp:revision>
  <cp:lastPrinted>2021-05-17T13:31:00Z</cp:lastPrinted>
  <dcterms:created xsi:type="dcterms:W3CDTF">2024-11-10T18:56:00Z</dcterms:created>
  <dcterms:modified xsi:type="dcterms:W3CDTF">2025-04-29T10:25:00Z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0x010100281FCEC57312D04E99AC79CDE964033D</vt:lpwstr>
  </property>
  <property fmtid="{D5CDD505-2E9C-101B-9397-08002B2CF9AE}" pid="3" name="MediaServiceImageTags">
    <vt:lpwstr/>
  </property>
</Properties>
</file>